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8240" behindDoc="0" locked="0" layoutInCell="1" hidden="1" allowOverlap="1">
            <wp:simplePos x="0" y="0"/>
            <wp:positionH relativeFrom="page">
              <wp:posOffset>0</wp:posOffset>
            </wp:positionH>
            <wp:positionV relativeFrom="margin">
              <wp:posOffset>-509905</wp:posOffset>
            </wp:positionV>
            <wp:extent cx="7538085" cy="10661650"/>
            <wp:effectExtent l="0" t="0" r="5715" b="6350"/>
            <wp:wrapNone/>
            <wp:docPr id="3" name="Imagen 3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hidden="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400" cy="10661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126365</wp:posOffset>
                </wp:positionV>
                <wp:extent cx="3773170" cy="4351655"/>
                <wp:effectExtent l="0" t="0" r="0" b="762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3254" cy="4351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7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lang w:val="es-CO"/>
                              </w:rPr>
                              <w:t>Tecnologías Avanzadas</w:t>
                            </w:r>
                          </w:p>
                          <w:p>
                            <w:pPr>
                              <w:pStyle w:val="85"/>
                              <w:rPr>
                                <w:rFonts w:hint="default"/>
                                <w:szCs w:val="52"/>
                                <w:lang w:val="es-CO"/>
                              </w:rPr>
                            </w:pPr>
                            <w:r>
                              <w:rPr>
                                <w:rFonts w:hint="default"/>
                                <w:szCs w:val="52"/>
                                <w:lang w:val="es-CO"/>
                              </w:rPr>
                              <w:t>Manual de instalación</w:t>
                            </w:r>
                            <w:r>
                              <w:rPr>
                                <w:szCs w:val="52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Cs w:val="52"/>
                                <w:lang w:val="es-CO"/>
                              </w:rPr>
                              <w:t>Drupal</w:t>
                            </w:r>
                            <w:r>
                              <w:rPr>
                                <w:rFonts w:hint="default"/>
                                <w:szCs w:val="52"/>
                                <w:lang w:val="es-MX"/>
                              </w:rPr>
                              <w:t>8</w:t>
                            </w:r>
                            <w:r>
                              <w:rPr>
                                <w:rFonts w:hint="default"/>
                                <w:szCs w:val="52"/>
                                <w:lang w:val="es-CO"/>
                              </w:rPr>
                              <w:t xml:space="preserve"> REST - API</w:t>
                            </w:r>
                          </w:p>
                          <w:p>
                            <w:pPr>
                              <w:pStyle w:val="8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7" o:spid="_x0000_s1026" o:spt="202" type="#_x0000_t202" style="position:absolute;left:0pt;margin-left:212.65pt;margin-top:9.95pt;height:342.65pt;width:297.1pt;z-index:251659264;mso-width-relative:page;mso-height-relative:page;" filled="f" stroked="f" coordsize="21600,21600" o:gfxdata="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AEUzbZAAAACwEAAA8A&#10;AAAAAAAAAQAgAAAAIgAAAGRycy9kb3ducmV2LnhtbFBLAQIUABQAAAAIAIdO4kBd0PV0FgIAAB8E&#10;AAAOAAAAAAAAAAEAIAAAACg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7"/>
                        <w:rPr>
                          <w:sz w:val="24"/>
                        </w:rPr>
                      </w:pPr>
                      <w:r>
                        <w:rPr>
                          <w:rFonts w:hint="default"/>
                          <w:sz w:val="24"/>
                          <w:lang w:val="es-CO"/>
                        </w:rPr>
                        <w:t>Tecnologías Avanzadas</w:t>
                      </w:r>
                    </w:p>
                    <w:p>
                      <w:pPr>
                        <w:pStyle w:val="85"/>
                        <w:rPr>
                          <w:rFonts w:hint="default"/>
                          <w:szCs w:val="52"/>
                          <w:lang w:val="es-CO"/>
                        </w:rPr>
                      </w:pPr>
                      <w:r>
                        <w:rPr>
                          <w:rFonts w:hint="default"/>
                          <w:szCs w:val="52"/>
                          <w:lang w:val="es-CO"/>
                        </w:rPr>
                        <w:t>Manual de instalación</w:t>
                      </w:r>
                      <w:r>
                        <w:rPr>
                          <w:szCs w:val="52"/>
                        </w:rPr>
                        <w:br w:type="textWrapping"/>
                      </w:r>
                      <w:r>
                        <w:rPr>
                          <w:rFonts w:hint="default"/>
                          <w:szCs w:val="52"/>
                          <w:lang w:val="es-CO"/>
                        </w:rPr>
                        <w:t>Drupal</w:t>
                      </w:r>
                      <w:r>
                        <w:rPr>
                          <w:rFonts w:hint="default"/>
                          <w:szCs w:val="52"/>
                          <w:lang w:val="es-MX"/>
                        </w:rPr>
                        <w:t>8</w:t>
                      </w:r>
                      <w:r>
                        <w:rPr>
                          <w:rFonts w:hint="default"/>
                          <w:szCs w:val="52"/>
                          <w:lang w:val="es-CO"/>
                        </w:rPr>
                        <w:t xml:space="preserve"> REST - API</w:t>
                      </w:r>
                    </w:p>
                    <w:p>
                      <w:pPr>
                        <w:pStyle w:val="87"/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>
      <w:pPr>
        <w:tabs>
          <w:tab w:val="left" w:pos="2223"/>
        </w:tabs>
      </w:pPr>
    </w:p>
    <w:p>
      <w:pPr>
        <w:tabs>
          <w:tab w:val="center" w:pos="5385"/>
          <w:tab w:val="left" w:pos="6545"/>
        </w:tabs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1494790</wp:posOffset>
                </wp:positionV>
                <wp:extent cx="4316730" cy="1296035"/>
                <wp:effectExtent l="0" t="0" r="8255" b="508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565" cy="1296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8" o:spid="_x0000_s1026" o:spt="202" type="#_x0000_t202" style="position:absolute;left:0pt;margin-left:0.45pt;margin-top:117.7pt;height:102.05pt;width:339.9pt;z-index:251661312;mso-width-relative:page;mso-height-relative:page;" filled="f" stroked="f" coordsize="21600,21600" o:gfxdata="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NiBJ/XAAAACAEAAA8AAAAA&#10;AAAAAQAgAAAAIgAAAGRycy9kb3ducmV2LnhtbFBLAQIUABQAAAAIAIdO4kDf3gP8FQIAAB8EAAAO&#10;AAAAAAAAAAEAIAAAACY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rPr>
                          <w:rFonts w:hint="default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bookmarkStart w:id="7" w:name="_GoBack"/>
      <w:bookmarkEnd w:id="7"/>
    </w:p>
    <w:p/>
    <w:p/>
    <w:p/>
    <w:p/>
    <w:p>
      <w:pPr>
        <w:tabs>
          <w:tab w:val="left" w:pos="2132"/>
        </w:tabs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6" w:h="16838"/>
          <w:pgMar w:top="851" w:right="851" w:bottom="851" w:left="851" w:header="0" w:footer="0" w:gutter="0"/>
          <w:cols w:space="708" w:num="1"/>
          <w:docGrid w:linePitch="360" w:charSpace="0"/>
        </w:sectPr>
      </w:pPr>
    </w:p>
    <w:sdt>
      <w:sdtPr>
        <w:rPr>
          <w:rFonts w:ascii="Arial" w:hAnsi="Arial"/>
          <w:color w:val="004254"/>
          <w:spacing w:val="0"/>
          <w:sz w:val="22"/>
          <w:szCs w:val="22"/>
          <w:lang w:val="es-ES"/>
        </w:rPr>
        <w:id w:val="-1501506628"/>
        <w:docPartObj>
          <w:docPartGallery w:val="Table of Contents"/>
          <w:docPartUnique/>
        </w:docPartObj>
      </w:sdtPr>
      <w:sdtEndPr>
        <w:rPr>
          <w:rFonts w:ascii="Arial" w:hAnsi="Arial"/>
          <w:b/>
          <w:color w:val="004254"/>
          <w:spacing w:val="0"/>
          <w:sz w:val="22"/>
          <w:szCs w:val="22"/>
          <w:lang w:val="es-ES"/>
        </w:rPr>
      </w:sdtEndPr>
      <w:sdtContent>
        <w:p>
          <w:pPr>
            <w:pStyle w:val="40"/>
          </w:pPr>
          <w:r>
            <w:rPr>
              <w:lang w:val="es-ES"/>
            </w:rPr>
            <w:t>Contenido</w:t>
          </w:r>
        </w:p>
        <w:p>
          <w:pPr>
            <w:pStyle w:val="19"/>
            <w:tabs>
              <w:tab w:val="right" w:leader="dot" w:pos="9354"/>
              <w:tab w:val="clear" w:pos="480"/>
              <w:tab w:val="clear" w:pos="8222"/>
            </w:tabs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TOC \o "1-2" \h \z \u </w:instrText>
          </w:r>
          <w:r>
            <w:rPr>
              <w:sz w:val="24"/>
            </w:rPr>
            <w:fldChar w:fldCharType="separate"/>
          </w:r>
          <w:r>
            <w:fldChar w:fldCharType="begin"/>
          </w:r>
          <w:r>
            <w:instrText xml:space="preserve"> HYPERLINK \l _Toc3452 </w:instrText>
          </w:r>
          <w:r>
            <w:fldChar w:fldCharType="separate"/>
          </w:r>
          <w:r>
            <w:rPr>
              <w:rFonts w:hint="default"/>
            </w:rPr>
            <w:t xml:space="preserve">1 </w:t>
          </w:r>
          <w:r>
            <w:rPr>
              <w:rFonts w:hint="default"/>
              <w:lang w:val="es-CO"/>
            </w:rPr>
            <w:t>Instalación</w:t>
          </w:r>
          <w:r>
            <w:tab/>
          </w:r>
          <w:r>
            <w:fldChar w:fldCharType="begin"/>
          </w:r>
          <w:r>
            <w:instrText xml:space="preserve"> PAGEREF _Toc3452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354"/>
              <w:tab w:val="clear" w:pos="567"/>
              <w:tab w:val="clear" w:pos="8222"/>
            </w:tabs>
          </w:pPr>
          <w:r>
            <w:rPr>
              <w:color w:val="004254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_Toc31208 </w:instrText>
          </w:r>
          <w:r>
            <w:fldChar w:fldCharType="separate"/>
          </w:r>
          <w:r>
            <w:rPr>
              <w:rFonts w:hint="default"/>
              <w:lang w:val="es-CO"/>
            </w:rPr>
            <w:t>1.1 Instalacion de modulo personalizado</w:t>
          </w:r>
          <w:r>
            <w:tab/>
          </w:r>
          <w:r>
            <w:fldChar w:fldCharType="begin"/>
          </w:r>
          <w:r>
            <w:instrText xml:space="preserve"> PAGEREF _Toc31208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004254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1"/>
            <w:tabs>
              <w:tab w:val="right" w:leader="dot" w:pos="9354"/>
              <w:tab w:val="clear" w:pos="567"/>
              <w:tab w:val="clear" w:pos="8222"/>
            </w:tabs>
          </w:pPr>
          <w:r>
            <w:rPr>
              <w:color w:val="004254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_Toc6136 </w:instrText>
          </w:r>
          <w:r>
            <w:fldChar w:fldCharType="separate"/>
          </w:r>
          <w:r>
            <w:rPr>
              <w:rFonts w:hint="default"/>
              <w:lang w:val="en-US"/>
            </w:rPr>
            <w:t>1.2 Instalaci</w:t>
          </w:r>
          <w:r>
            <w:rPr>
              <w:rFonts w:hint="default"/>
              <w:lang w:val="es-CO"/>
            </w:rPr>
            <w:t>ó</w:t>
          </w:r>
          <w:r>
            <w:rPr>
              <w:rFonts w:hint="default"/>
              <w:lang w:val="en-US"/>
            </w:rPr>
            <w:t>n de dependencias</w:t>
          </w:r>
          <w:r>
            <w:tab/>
          </w:r>
          <w:r>
            <w:fldChar w:fldCharType="begin"/>
          </w:r>
          <w:r>
            <w:instrText xml:space="preserve"> PAGEREF _Toc6136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004254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9"/>
            <w:tabs>
              <w:tab w:val="right" w:leader="dot" w:pos="9354"/>
              <w:tab w:val="clear" w:pos="480"/>
              <w:tab w:val="clear" w:pos="8222"/>
            </w:tabs>
          </w:pPr>
          <w:r>
            <w:rPr>
              <w:color w:val="004254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_Toc18175 </w:instrText>
          </w:r>
          <w:r>
            <w:fldChar w:fldCharType="separate"/>
          </w:r>
          <w:r>
            <w:rPr>
              <w:rFonts w:hint="default"/>
            </w:rPr>
            <w:t xml:space="preserve">2 </w:t>
          </w:r>
          <w:r>
            <w:rPr>
              <w:rFonts w:hint="default"/>
              <w:lang w:val="es-CO"/>
            </w:rPr>
            <w:t>Activación</w:t>
          </w:r>
          <w:r>
            <w:tab/>
          </w:r>
          <w:r>
            <w:fldChar w:fldCharType="begin"/>
          </w:r>
          <w:r>
            <w:instrText xml:space="preserve"> PAGEREF _Toc18175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004254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9"/>
            <w:tabs>
              <w:tab w:val="right" w:leader="dot" w:pos="9354"/>
              <w:tab w:val="clear" w:pos="480"/>
              <w:tab w:val="clear" w:pos="8222"/>
            </w:tabs>
          </w:pPr>
          <w:r>
            <w:rPr>
              <w:color w:val="004254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_Toc17588 </w:instrText>
          </w:r>
          <w:r>
            <w:fldChar w:fldCharType="separate"/>
          </w:r>
          <w:r>
            <w:rPr>
              <w:rFonts w:hint="default"/>
            </w:rPr>
            <w:t xml:space="preserve">3 </w:t>
          </w:r>
          <w:r>
            <w:rPr>
              <w:rFonts w:hint="default"/>
              <w:lang w:val="es-CO"/>
            </w:rPr>
            <w:t>Permisos</w:t>
          </w:r>
          <w:r>
            <w:tab/>
          </w:r>
          <w:r>
            <w:fldChar w:fldCharType="begin"/>
          </w:r>
          <w:r>
            <w:instrText xml:space="preserve"> PAGEREF _Toc17588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004254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r>
            <w:rPr>
              <w:color w:val="004254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pStyle w:val="19"/>
        <w:rPr>
          <w:sz w:val="18"/>
        </w:rPr>
      </w:pPr>
      <w:r>
        <w:br w:type="page"/>
      </w:r>
    </w:p>
    <w:p>
      <w:pPr>
        <w:pStyle w:val="61"/>
      </w:pPr>
      <w:bookmarkStart w:id="0" w:name="_Toc3452"/>
      <w:r>
        <w:rPr>
          <w:rFonts w:hint="default"/>
          <w:lang w:val="es-CO"/>
        </w:rPr>
        <w:t>Instalación</w:t>
      </w:r>
      <w:bookmarkEnd w:id="0"/>
    </w:p>
    <w:p>
      <w:pPr>
        <w:pStyle w:val="62"/>
      </w:pPr>
      <w:bookmarkStart w:id="1" w:name="_Toc31208"/>
      <w:bookmarkStart w:id="2" w:name="_Toc527535833"/>
      <w:bookmarkStart w:id="3" w:name="_Toc527991146"/>
      <w:r>
        <w:rPr>
          <w:rFonts w:hint="default"/>
          <w:lang w:val="es-CO"/>
        </w:rPr>
        <w:t>Instalaci</w:t>
      </w:r>
      <w:r>
        <w:rPr>
          <w:rFonts w:hint="default"/>
          <w:lang w:val="es-MX"/>
        </w:rPr>
        <w:t>ó</w:t>
      </w:r>
      <w:r>
        <w:rPr>
          <w:rFonts w:hint="default"/>
          <w:lang w:val="es-CO"/>
        </w:rPr>
        <w:t>n de modulo personalizado</w:t>
      </w:r>
      <w:bookmarkEnd w:id="1"/>
      <w:r>
        <w:rPr>
          <w:rFonts w:hint="default"/>
          <w:lang w:val="es-CO"/>
        </w:rPr>
        <w:t xml:space="preserve"> </w:t>
      </w:r>
      <w:bookmarkEnd w:id="2"/>
      <w:bookmarkEnd w:id="3"/>
    </w:p>
    <w:p>
      <w:pPr>
        <w:pStyle w:val="101"/>
        <w:jc w:val="center"/>
        <w:rPr>
          <w:rFonts w:hint="default"/>
          <w:lang w:val="es-CO"/>
        </w:rPr>
      </w:pPr>
      <w:r>
        <w:rPr>
          <w:rFonts w:hint="default"/>
          <w:lang w:val="es-CO"/>
        </w:rPr>
        <w:drawing>
          <wp:inline distT="0" distB="0" distL="114300" distR="114300">
            <wp:extent cx="2951480" cy="1280795"/>
            <wp:effectExtent l="0" t="0" r="1270" b="14605"/>
            <wp:docPr id="34" name="Picture 3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1"/>
        <w:jc w:val="center"/>
        <w:rPr>
          <w:rFonts w:hint="default"/>
          <w:color w:val="646E78"/>
          <w:lang w:val="es-CO"/>
        </w:rPr>
      </w:pPr>
      <w:r>
        <w:rPr>
          <w:color w:val="646E78"/>
        </w:rPr>
        <w:t xml:space="preserve">Imagen 1.   </w:t>
      </w:r>
      <w:r>
        <w:rPr>
          <w:rFonts w:hint="default"/>
          <w:color w:val="646E78"/>
          <w:lang w:val="es-CO"/>
        </w:rPr>
        <w:t>Ubicación modulo</w:t>
      </w:r>
    </w:p>
    <w:p>
      <w:pPr>
        <w:pStyle w:val="20"/>
        <w:rPr>
          <w:rFonts w:hint="default"/>
          <w:lang w:val="es-CO"/>
        </w:rPr>
      </w:pPr>
    </w:p>
    <w:p>
      <w:pPr>
        <w:pStyle w:val="3"/>
        <w:bidi w:val="0"/>
        <w:rPr>
          <w:rFonts w:hint="default"/>
          <w:lang w:val="en-US"/>
        </w:rPr>
      </w:pPr>
      <w:bookmarkStart w:id="4" w:name="_Toc6136"/>
      <w:r>
        <w:rPr>
          <w:rFonts w:hint="default"/>
          <w:lang w:val="en-US"/>
        </w:rPr>
        <w:t>Instalaci</w:t>
      </w:r>
      <w:r>
        <w:rPr>
          <w:rFonts w:hint="default"/>
          <w:lang w:val="es-CO"/>
        </w:rPr>
        <w:t>ó</w:t>
      </w:r>
      <w:r>
        <w:rPr>
          <w:rFonts w:hint="default"/>
          <w:lang w:val="en-US"/>
        </w:rPr>
        <w:t>n de dependencias</w:t>
      </w:r>
      <w:bookmarkEnd w:id="4"/>
    </w:p>
    <w:p>
      <w:pPr>
        <w:rPr>
          <w:rFonts w:hint="default"/>
          <w:lang w:val="en-US"/>
        </w:rPr>
      </w:pPr>
    </w:p>
    <w:p>
      <w:pPr>
        <w:pStyle w:val="65"/>
      </w:pPr>
      <w:r>
        <w:rPr>
          <w:rFonts w:hint="default"/>
          <w:lang w:val="es-CO"/>
        </w:rPr>
        <w:t>REST-UI</w:t>
      </w:r>
      <w:r>
        <w:t>.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s-CO"/>
        </w:rPr>
      </w:pPr>
      <w:r>
        <w:rPr>
          <w:rFonts w:hint="default"/>
          <w:lang w:val="es-CO"/>
        </w:rPr>
        <w:drawing>
          <wp:inline distT="0" distB="0" distL="114300" distR="114300">
            <wp:extent cx="3419475" cy="295275"/>
            <wp:effectExtent l="0" t="0" r="9525" b="9525"/>
            <wp:docPr id="51" name="Picture 51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1.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1"/>
        <w:jc w:val="center"/>
        <w:rPr>
          <w:rFonts w:hint="default"/>
          <w:color w:val="646E78"/>
          <w:lang w:val="es-CO"/>
        </w:rPr>
      </w:pPr>
      <w:r>
        <w:rPr>
          <w:color w:val="646E78"/>
        </w:rPr>
        <w:t xml:space="preserve">Imagen </w:t>
      </w:r>
      <w:r>
        <w:rPr>
          <w:rFonts w:hint="default"/>
          <w:color w:val="646E78"/>
          <w:lang w:val="es-CO"/>
        </w:rPr>
        <w:t>2</w:t>
      </w:r>
      <w:r>
        <w:rPr>
          <w:color w:val="646E78"/>
        </w:rPr>
        <w:t xml:space="preserve">.   </w:t>
      </w:r>
      <w:r>
        <w:rPr>
          <w:rFonts w:hint="default"/>
          <w:color w:val="646E78"/>
          <w:lang w:val="es-CO"/>
        </w:rPr>
        <w:t>instalación de dependencia mediante composer</w:t>
      </w:r>
    </w:p>
    <w:p>
      <w:pPr>
        <w:jc w:val="center"/>
        <w:rPr>
          <w:rFonts w:hint="default"/>
          <w:lang w:val="es-CO"/>
        </w:rPr>
      </w:pPr>
    </w:p>
    <w:p>
      <w:pPr>
        <w:rPr>
          <w:rFonts w:hint="default"/>
          <w:lang w:val="en-US"/>
        </w:rPr>
      </w:pPr>
    </w:p>
    <w:p>
      <w:pPr>
        <w:pStyle w:val="20"/>
        <w:rPr>
          <w:rFonts w:hint="default"/>
          <w:i/>
          <w:iCs/>
          <w:u w:val="single"/>
          <w:lang w:val="es-CO"/>
        </w:rPr>
      </w:pPr>
      <w:r>
        <w:rPr>
          <w:rFonts w:hint="default"/>
          <w:lang w:val="es-CO"/>
        </w:rPr>
        <w:t xml:space="preserve">Se debera hacer uso de REST-UI para el soporte visual del modulo, por ello, es necesario su instalación via consola, utilizando el comando </w:t>
      </w:r>
      <w:r>
        <w:rPr>
          <w:rFonts w:hint="default"/>
          <w:i/>
          <w:iCs/>
          <w:u w:val="single"/>
          <w:lang w:val="es-CO"/>
        </w:rPr>
        <w:t>composer require "drupal/restui:^1.18"</w:t>
      </w:r>
    </w:p>
    <w:p>
      <w:pPr>
        <w:pStyle w:val="20"/>
        <w:rPr>
          <w:rFonts w:hint="default"/>
          <w:i/>
          <w:iCs/>
          <w:u w:val="single"/>
          <w:lang w:val="es-CO"/>
        </w:rPr>
      </w:pPr>
    </w:p>
    <w:p>
      <w:pPr>
        <w:pStyle w:val="4"/>
        <w:bidi w:val="0"/>
        <w:rPr>
          <w:rFonts w:hint="default"/>
          <w:i/>
          <w:iCs/>
          <w:u w:val="single"/>
          <w:lang w:val="es-CO"/>
        </w:rPr>
      </w:pPr>
      <w:r>
        <w:rPr>
          <w:rFonts w:hint="default"/>
          <w:lang w:val="es-CO"/>
        </w:rPr>
        <w:t>EXTEND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drawing>
          <wp:inline distT="0" distB="0" distL="114300" distR="114300">
            <wp:extent cx="5938520" cy="1322070"/>
            <wp:effectExtent l="0" t="0" r="5080" b="11430"/>
            <wp:docPr id="71" name="Picture 7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rPr>
          <w:rFonts w:hint="default"/>
          <w:lang w:val="es-CO"/>
        </w:rPr>
      </w:pPr>
    </w:p>
    <w:p>
      <w:pPr>
        <w:pStyle w:val="101"/>
        <w:jc w:val="center"/>
        <w:rPr>
          <w:rFonts w:hint="default"/>
          <w:color w:val="646E78"/>
          <w:lang w:val="es-CO"/>
        </w:rPr>
      </w:pPr>
      <w:r>
        <w:rPr>
          <w:color w:val="646E78"/>
        </w:rPr>
        <w:t xml:space="preserve">Imagen </w:t>
      </w:r>
      <w:r>
        <w:rPr>
          <w:rFonts w:hint="default"/>
          <w:color w:val="646E78"/>
          <w:lang w:val="es-CO"/>
        </w:rPr>
        <w:t>3</w:t>
      </w:r>
      <w:r>
        <w:rPr>
          <w:color w:val="646E78"/>
        </w:rPr>
        <w:t xml:space="preserve">.   </w:t>
      </w:r>
      <w:r>
        <w:rPr>
          <w:rFonts w:hint="default"/>
          <w:color w:val="646E78"/>
          <w:lang w:val="es-CO"/>
        </w:rPr>
        <w:t>instalación de dependencias mediante ui</w:t>
      </w:r>
    </w:p>
    <w:p>
      <w:pPr>
        <w:pStyle w:val="20"/>
      </w:pPr>
    </w:p>
    <w:p>
      <w:pPr>
        <w:pStyle w:val="20"/>
        <w:rPr>
          <w:rFonts w:hint="default"/>
          <w:lang w:val="es-MX"/>
        </w:rPr>
      </w:pPr>
      <w:r>
        <w:rPr>
          <w:rFonts w:hint="default"/>
          <w:lang w:val="es-CO"/>
        </w:rPr>
        <w:t xml:space="preserve">Desde la pantalla administrativa de Drupal se ingresa a la pestaña “Extend” o “Ampliar” </w:t>
      </w:r>
      <w:r>
        <w:rPr>
          <w:rFonts w:hint="default"/>
          <w:lang w:val="en-US"/>
        </w:rPr>
        <w:t>(</w:t>
      </w:r>
      <w:r>
        <w:rPr>
          <w:rFonts w:hint="default"/>
          <w:lang w:val="es-CO"/>
        </w:rPr>
        <w:t>en Español</w:t>
      </w:r>
      <w:r>
        <w:rPr>
          <w:rFonts w:hint="default"/>
          <w:lang w:val="en-US"/>
        </w:rPr>
        <w:t>)</w:t>
      </w:r>
      <w:r>
        <w:rPr>
          <w:rFonts w:hint="default"/>
          <w:lang w:val="es-CO"/>
        </w:rPr>
        <w:t xml:space="preserve"> para realizar la instalaci</w:t>
      </w:r>
      <w:r>
        <w:rPr>
          <w:rFonts w:hint="default"/>
          <w:lang w:val="es-MX"/>
        </w:rPr>
        <w:t>ó</w:t>
      </w:r>
      <w:r>
        <w:rPr>
          <w:rFonts w:hint="default"/>
          <w:lang w:val="es-CO"/>
        </w:rPr>
        <w:t>n del modulo y las dependencias faltantes</w:t>
      </w:r>
      <w:r>
        <w:rPr>
          <w:rFonts w:hint="default"/>
          <w:lang w:val="es-MX"/>
        </w:rPr>
        <w:t>. Ver Imagen 4</w:t>
      </w:r>
    </w:p>
    <w:p>
      <w:pPr>
        <w:pStyle w:val="20"/>
        <w:rPr>
          <w:rFonts w:hint="default"/>
          <w:lang w:val="es-MX"/>
        </w:rPr>
      </w:pPr>
      <w:r>
        <w:rPr>
          <w:rFonts w:hint="default"/>
          <w:lang w:val="es-MX"/>
        </w:rPr>
        <w:t>Recordar presionar Install antes de salir de la pantalla.</w:t>
      </w:r>
    </w:p>
    <w:p>
      <w:pPr>
        <w:pStyle w:val="20"/>
        <w:rPr>
          <w:rFonts w:hint="default"/>
          <w:lang w:val="es-CO"/>
        </w:rPr>
      </w:pPr>
    </w:p>
    <w:p>
      <w:pPr>
        <w:pStyle w:val="20"/>
        <w:rPr>
          <w:rFonts w:hint="default"/>
          <w:lang w:val="es-CO"/>
        </w:rPr>
      </w:pPr>
    </w:p>
    <w:p>
      <w:pPr>
        <w:pStyle w:val="20"/>
        <w:rPr>
          <w:rFonts w:hint="default"/>
          <w:lang w:val="es-CO"/>
        </w:rPr>
      </w:pPr>
      <w:r>
        <w:rPr>
          <w:rFonts w:hint="default"/>
          <w:lang w:val="es-CO"/>
        </w:rPr>
        <w:drawing>
          <wp:inline distT="0" distB="0" distL="114300" distR="114300">
            <wp:extent cx="5931535" cy="3474720"/>
            <wp:effectExtent l="0" t="0" r="12065" b="11430"/>
            <wp:docPr id="69" name="Picture 6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1"/>
                    <pic:cNvPicPr>
                      <a:picLocks noChangeAspect="1"/>
                    </pic:cNvPicPr>
                  </pic:nvPicPr>
                  <pic:blipFill>
                    <a:blip r:embed="rId16"/>
                    <a:srcRect b="7364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1"/>
        <w:jc w:val="center"/>
        <w:rPr>
          <w:rFonts w:hint="default"/>
          <w:color w:val="646E78"/>
          <w:lang w:val="es-CO"/>
        </w:rPr>
      </w:pPr>
      <w:r>
        <w:rPr>
          <w:color w:val="646E78"/>
        </w:rPr>
        <w:t xml:space="preserve">Imagen </w:t>
      </w:r>
      <w:r>
        <w:rPr>
          <w:rFonts w:hint="default"/>
          <w:color w:val="646E78"/>
          <w:lang w:val="es-CO"/>
        </w:rPr>
        <w:t>4</w:t>
      </w:r>
      <w:r>
        <w:rPr>
          <w:color w:val="646E78"/>
        </w:rPr>
        <w:t xml:space="preserve">.   </w:t>
      </w:r>
      <w:r>
        <w:rPr>
          <w:rFonts w:hint="default"/>
          <w:color w:val="646E78"/>
          <w:lang w:val="es-CO"/>
        </w:rPr>
        <w:t>instalación de dependencias mediante ui</w:t>
      </w:r>
    </w:p>
    <w:p>
      <w:pPr>
        <w:pStyle w:val="20"/>
        <w:rPr>
          <w:rFonts w:hint="default"/>
          <w:lang w:val="es-CO"/>
        </w:rPr>
      </w:pPr>
    </w:p>
    <w:p>
      <w:pPr>
        <w:pStyle w:val="92"/>
        <w:rPr>
          <w:rFonts w:hint="default"/>
          <w:lang w:val="es-CO"/>
        </w:rPr>
      </w:pPr>
      <w:r>
        <w:rPr>
          <w:rFonts w:hint="default"/>
          <w:lang w:val="es-CO"/>
        </w:rPr>
        <w:t>AB-InBev API</w:t>
      </w:r>
    </w:p>
    <w:p>
      <w:pPr>
        <w:pStyle w:val="20"/>
        <w:bidi w:val="0"/>
        <w:rPr>
          <w:rFonts w:hint="default"/>
          <w:lang w:val="es-CO"/>
        </w:rPr>
      </w:pPr>
      <w:r>
        <w:rPr>
          <w:rFonts w:hint="default"/>
          <w:lang w:val="es-CO"/>
        </w:rPr>
        <w:t>API REST creada</w:t>
      </w:r>
    </w:p>
    <w:p>
      <w:pPr>
        <w:pStyle w:val="92"/>
        <w:rPr>
          <w:rFonts w:hint="default"/>
          <w:lang w:val="es-CO"/>
        </w:rPr>
      </w:pPr>
    </w:p>
    <w:p>
      <w:pPr>
        <w:pStyle w:val="92"/>
        <w:rPr>
          <w:rFonts w:hint="default"/>
          <w:lang w:val="es-CO"/>
        </w:rPr>
      </w:pPr>
      <w:r>
        <w:rPr>
          <w:rFonts w:hint="default"/>
          <w:lang w:val="es-CO"/>
        </w:rPr>
        <w:t>HAL</w:t>
      </w:r>
    </w:p>
    <w:p>
      <w:pPr>
        <w:pStyle w:val="20"/>
        <w:rPr>
          <w:rFonts w:hint="default"/>
          <w:lang w:val="es-CO"/>
        </w:rPr>
      </w:pPr>
      <w:r>
        <w:rPr>
          <w:rFonts w:hint="default"/>
          <w:lang w:val="es-CO"/>
        </w:rPr>
        <w:t>Dependencia necesaria para serializar entidades drupal.</w:t>
      </w:r>
    </w:p>
    <w:p>
      <w:pPr>
        <w:pStyle w:val="20"/>
        <w:rPr>
          <w:rFonts w:hint="default"/>
          <w:lang w:val="es-CO"/>
        </w:rPr>
      </w:pPr>
    </w:p>
    <w:p>
      <w:pPr>
        <w:pStyle w:val="92"/>
        <w:rPr>
          <w:rFonts w:hint="default"/>
          <w:lang w:val="es-CO"/>
        </w:rPr>
      </w:pPr>
      <w:r>
        <w:rPr>
          <w:rFonts w:hint="default"/>
          <w:lang w:val="es-CO"/>
        </w:rPr>
        <w:t>JSON:API</w:t>
      </w:r>
    </w:p>
    <w:p>
      <w:pPr>
        <w:pStyle w:val="20"/>
        <w:rPr>
          <w:rFonts w:hint="default"/>
          <w:lang w:val="es-CO"/>
        </w:rPr>
      </w:pPr>
      <w:r>
        <w:rPr>
          <w:rFonts w:hint="default"/>
          <w:lang w:val="es-CO"/>
        </w:rPr>
        <w:t>Dependencia que permite una facil interacción con la custom REST API</w:t>
      </w:r>
    </w:p>
    <w:p>
      <w:pPr>
        <w:pStyle w:val="20"/>
        <w:rPr>
          <w:rFonts w:hint="default"/>
          <w:lang w:val="es-CO"/>
        </w:rPr>
      </w:pPr>
    </w:p>
    <w:p>
      <w:pPr>
        <w:pStyle w:val="92"/>
        <w:rPr>
          <w:rFonts w:hint="default"/>
          <w:lang w:val="es-CO"/>
        </w:rPr>
      </w:pPr>
      <w:r>
        <w:rPr>
          <w:rStyle w:val="93"/>
          <w:rFonts w:hint="default"/>
          <w:b/>
          <w:bCs/>
          <w:lang w:val="es-CO"/>
        </w:rPr>
        <w:t>REST UI</w:t>
      </w:r>
    </w:p>
    <w:p>
      <w:pPr>
        <w:pStyle w:val="20"/>
        <w:rPr>
          <w:rFonts w:hint="default"/>
          <w:lang w:val="es-CO"/>
        </w:rPr>
      </w:pPr>
      <w:r>
        <w:rPr>
          <w:rFonts w:hint="default"/>
          <w:lang w:val="es-CO"/>
        </w:rPr>
        <w:t>Dependencia que permite el manejo amigable con la custom REST API</w:t>
      </w:r>
    </w:p>
    <w:p>
      <w:pPr>
        <w:pStyle w:val="20"/>
        <w:rPr>
          <w:rStyle w:val="93"/>
          <w:rFonts w:hint="default"/>
          <w:bCs/>
          <w:lang w:val="es-CO"/>
        </w:rPr>
      </w:pPr>
    </w:p>
    <w:p>
      <w:pPr>
        <w:pStyle w:val="92"/>
        <w:rPr>
          <w:rFonts w:hint="default"/>
          <w:lang w:val="es-CO"/>
        </w:rPr>
      </w:pPr>
      <w:r>
        <w:rPr>
          <w:rStyle w:val="93"/>
          <w:rFonts w:hint="default"/>
          <w:b/>
          <w:bCs/>
          <w:lang w:val="es-CO"/>
        </w:rPr>
        <w:t>RESTful Web Service</w:t>
      </w:r>
    </w:p>
    <w:p>
      <w:pPr>
        <w:pStyle w:val="20"/>
        <w:rPr>
          <w:rFonts w:hint="default"/>
          <w:lang w:val="es-CO"/>
        </w:rPr>
      </w:pPr>
      <w:r>
        <w:rPr>
          <w:rFonts w:hint="default"/>
          <w:lang w:val="es-CO"/>
        </w:rPr>
        <w:t>Dependencia que permite el manejo de las entidades Drupal mediante REST</w:t>
      </w:r>
    </w:p>
    <w:p>
      <w:pPr>
        <w:pStyle w:val="20"/>
        <w:rPr>
          <w:rFonts w:hint="default"/>
          <w:lang w:val="es-CO"/>
        </w:rPr>
      </w:pPr>
    </w:p>
    <w:p>
      <w:pPr>
        <w:pStyle w:val="20"/>
        <w:rPr>
          <w:rStyle w:val="93"/>
          <w:rFonts w:hint="default"/>
          <w:bCs/>
          <w:lang w:val="es-CO"/>
        </w:rPr>
      </w:pPr>
      <w:r>
        <w:rPr>
          <w:rStyle w:val="93"/>
          <w:rFonts w:hint="default"/>
          <w:bCs/>
          <w:lang w:val="es-CO"/>
        </w:rPr>
        <w:t>Serialization</w:t>
      </w:r>
    </w:p>
    <w:p>
      <w:pPr>
        <w:pStyle w:val="20"/>
        <w:rPr>
          <w:rStyle w:val="93"/>
          <w:rFonts w:hint="default"/>
          <w:bCs/>
          <w:lang w:val="es-CO"/>
        </w:rPr>
      </w:pPr>
      <w:r>
        <w:rPr>
          <w:rFonts w:hint="default"/>
          <w:lang w:val="es-CO"/>
        </w:rPr>
        <w:t>Dependencia necesaria para deserializar entidades drupal.</w:t>
      </w:r>
    </w:p>
    <w:p>
      <w:pPr>
        <w:pStyle w:val="94"/>
        <w:ind w:left="0" w:leftChars="0" w:firstLine="0" w:firstLineChars="0"/>
        <w:rPr>
          <w:color w:val="646E78"/>
        </w:rPr>
      </w:pPr>
    </w:p>
    <w:p>
      <w:pPr>
        <w:pStyle w:val="61"/>
      </w:pPr>
      <w:bookmarkStart w:id="5" w:name="_Toc18175"/>
      <w:r>
        <w:rPr>
          <w:rFonts w:hint="default"/>
          <w:lang w:val="es-CO"/>
        </w:rPr>
        <w:t>Activación</w:t>
      </w:r>
      <w:bookmarkEnd w:id="5"/>
    </w:p>
    <w:p>
      <w:pPr>
        <w:pStyle w:val="20"/>
        <w:rPr>
          <w:rFonts w:hint="default"/>
          <w:lang w:val="es-CO"/>
        </w:rPr>
      </w:pPr>
      <w:r>
        <w:rPr>
          <w:rFonts w:hint="default"/>
          <w:lang w:val="es-CO"/>
        </w:rPr>
        <w:drawing>
          <wp:inline distT="0" distB="0" distL="114300" distR="114300">
            <wp:extent cx="5932805" cy="922655"/>
            <wp:effectExtent l="0" t="0" r="10795" b="10795"/>
            <wp:docPr id="70" name="Picture 7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1"/>
        <w:jc w:val="center"/>
        <w:rPr>
          <w:rFonts w:hint="default"/>
          <w:color w:val="646E78"/>
          <w:lang w:val="es-CO"/>
        </w:rPr>
      </w:pPr>
      <w:r>
        <w:rPr>
          <w:color w:val="646E78"/>
        </w:rPr>
        <w:t xml:space="preserve">Imagen </w:t>
      </w:r>
      <w:r>
        <w:rPr>
          <w:rFonts w:hint="default"/>
          <w:color w:val="646E78"/>
          <w:lang w:val="es-CO"/>
        </w:rPr>
        <w:t>5</w:t>
      </w:r>
      <w:r>
        <w:rPr>
          <w:color w:val="646E78"/>
        </w:rPr>
        <w:t xml:space="preserve">.   </w:t>
      </w:r>
      <w:r>
        <w:rPr>
          <w:rFonts w:hint="default"/>
          <w:color w:val="646E78"/>
          <w:lang w:val="es-CO"/>
        </w:rPr>
        <w:t>Pestaña de “Configuración”</w:t>
      </w:r>
    </w:p>
    <w:p>
      <w:pPr>
        <w:pStyle w:val="20"/>
        <w:rPr>
          <w:rFonts w:hint="default"/>
          <w:lang w:val="es-CO"/>
        </w:rPr>
      </w:pPr>
    </w:p>
    <w:p>
      <w:pPr>
        <w:pStyle w:val="20"/>
        <w:rPr>
          <w:rFonts w:hint="default"/>
          <w:lang w:val="es-CO"/>
        </w:rPr>
      </w:pPr>
      <w:r>
        <w:rPr>
          <w:rFonts w:hint="default"/>
          <w:lang w:val="es-CO"/>
        </w:rPr>
        <w:t>Para realizar la activación del REST se debera dirigir a la pesaña de “Configuración”, desde alli, bajar hasta encontrar la opci</w:t>
      </w:r>
      <w:r>
        <w:rPr>
          <w:rFonts w:hint="default"/>
          <w:lang w:val="es-MX"/>
        </w:rPr>
        <w:t>ó</w:t>
      </w:r>
      <w:r>
        <w:rPr>
          <w:rFonts w:hint="default"/>
          <w:lang w:val="es-CO"/>
        </w:rPr>
        <w:t>n “REST” en el apartado de “WEB SERVICES”</w:t>
      </w:r>
    </w:p>
    <w:p>
      <w:pPr>
        <w:pStyle w:val="20"/>
        <w:rPr>
          <w:rFonts w:hint="default"/>
          <w:lang w:val="es-CO"/>
        </w:rPr>
      </w:pPr>
    </w:p>
    <w:p>
      <w:pPr>
        <w:pStyle w:val="20"/>
        <w:rPr>
          <w:rFonts w:hint="default"/>
          <w:lang w:val="es-CO"/>
        </w:rPr>
      </w:pPr>
    </w:p>
    <w:p>
      <w:pPr>
        <w:pStyle w:val="101"/>
        <w:jc w:val="center"/>
        <w:rPr>
          <w:rFonts w:hint="default"/>
          <w:color w:val="646E78"/>
          <w:lang w:val="es-CO"/>
        </w:rPr>
      </w:pPr>
      <w:r>
        <w:rPr>
          <w:rFonts w:hint="default"/>
          <w:lang w:val="es-CO"/>
        </w:rPr>
        <w:drawing>
          <wp:inline distT="0" distB="0" distL="114300" distR="114300">
            <wp:extent cx="5934075" cy="2374900"/>
            <wp:effectExtent l="0" t="0" r="9525" b="6350"/>
            <wp:docPr id="72" name="Picture 72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2.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46E78"/>
        </w:rPr>
        <w:t xml:space="preserve">Imagen </w:t>
      </w:r>
      <w:r>
        <w:rPr>
          <w:rFonts w:hint="default"/>
          <w:color w:val="646E78"/>
          <w:lang w:val="en-US"/>
        </w:rPr>
        <w:t>6</w:t>
      </w:r>
      <w:r>
        <w:rPr>
          <w:color w:val="646E78"/>
        </w:rPr>
        <w:t xml:space="preserve">.   </w:t>
      </w:r>
      <w:r>
        <w:rPr>
          <w:rFonts w:hint="default"/>
          <w:color w:val="646E78"/>
          <w:lang w:val="en-US"/>
        </w:rPr>
        <w:t>Configuraci</w:t>
      </w:r>
      <w:r>
        <w:rPr>
          <w:rFonts w:hint="default"/>
          <w:color w:val="646E78"/>
          <w:lang w:val="es-CO"/>
        </w:rPr>
        <w:t xml:space="preserve">ón </w:t>
      </w:r>
      <w:r>
        <w:rPr>
          <w:rFonts w:hint="default"/>
          <w:color w:val="646E78"/>
          <w:lang w:val="en-US"/>
        </w:rPr>
        <w:t xml:space="preserve">REST </w:t>
      </w:r>
    </w:p>
    <w:p>
      <w:pPr>
        <w:pStyle w:val="20"/>
        <w:jc w:val="center"/>
        <w:rPr>
          <w:rFonts w:hint="default"/>
          <w:color w:val="646E78"/>
          <w:lang w:val="es-CO"/>
        </w:rPr>
      </w:pPr>
    </w:p>
    <w:p>
      <w:pPr>
        <w:pStyle w:val="20"/>
        <w:jc w:val="both"/>
        <w:rPr>
          <w:rFonts w:hint="default"/>
          <w:lang w:val="es-CO"/>
        </w:rPr>
      </w:pPr>
      <w:r>
        <w:rPr>
          <w:rFonts w:hint="default"/>
          <w:lang w:val="es-CO"/>
        </w:rPr>
        <w:t xml:space="preserve">Dentro de la pantalla de configuración para REST, se debera buscar y habilitar </w:t>
      </w:r>
      <w:r>
        <w:rPr>
          <w:rFonts w:hint="default"/>
          <w:lang w:val="en-US"/>
        </w:rPr>
        <w:t>(Enable)</w:t>
      </w:r>
      <w:r>
        <w:rPr>
          <w:rFonts w:hint="default"/>
          <w:lang w:val="es-CO"/>
        </w:rPr>
        <w:t xml:space="preserve"> la API propia, cuyo nombre es “</w:t>
      </w:r>
      <w:r>
        <w:rPr>
          <w:rStyle w:val="86"/>
          <w:rFonts w:hint="default"/>
          <w:bCs/>
          <w:lang w:val="es-CO"/>
        </w:rPr>
        <w:t>Web App - User API</w:t>
      </w:r>
      <w:r>
        <w:rPr>
          <w:rFonts w:hint="default"/>
          <w:lang w:val="es-CO"/>
        </w:rPr>
        <w:t>”</w:t>
      </w:r>
    </w:p>
    <w:p>
      <w:pPr>
        <w:pStyle w:val="20"/>
        <w:jc w:val="both"/>
        <w:rPr>
          <w:rFonts w:hint="default"/>
          <w:lang w:val="es-CO"/>
        </w:rPr>
      </w:pPr>
    </w:p>
    <w:p>
      <w:pPr>
        <w:spacing w:after="0"/>
        <w:rPr>
          <w:rFonts w:hint="default"/>
          <w:sz w:val="18"/>
          <w:lang w:val="es-CO"/>
        </w:rPr>
      </w:pPr>
      <w:r>
        <w:rPr>
          <w:rFonts w:hint="default"/>
          <w:sz w:val="18"/>
          <w:lang w:val="es-CO"/>
        </w:rPr>
        <w:drawing>
          <wp:inline distT="0" distB="0" distL="114300" distR="114300">
            <wp:extent cx="5938520" cy="619125"/>
            <wp:effectExtent l="0" t="0" r="5080" b="9525"/>
            <wp:docPr id="73" name="Picture 7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1"/>
        <w:jc w:val="center"/>
        <w:rPr>
          <w:rFonts w:hint="default"/>
          <w:color w:val="646E78"/>
          <w:lang w:val="es-CO"/>
        </w:rPr>
      </w:pPr>
      <w:r>
        <w:rPr>
          <w:color w:val="646E78"/>
        </w:rPr>
        <w:t xml:space="preserve">Imagen </w:t>
      </w:r>
      <w:r>
        <w:rPr>
          <w:rFonts w:hint="default"/>
          <w:color w:val="646E78"/>
          <w:lang w:val="es-CO"/>
        </w:rPr>
        <w:t>7</w:t>
      </w:r>
      <w:r>
        <w:rPr>
          <w:color w:val="646E78"/>
        </w:rPr>
        <w:t xml:space="preserve">.   </w:t>
      </w:r>
      <w:r>
        <w:rPr>
          <w:rFonts w:hint="default"/>
          <w:color w:val="646E78"/>
          <w:lang w:val="es-CO"/>
        </w:rPr>
        <w:t>EndPoint</w:t>
      </w:r>
    </w:p>
    <w:p>
      <w:pPr>
        <w:pStyle w:val="20"/>
        <w:rPr>
          <w:rFonts w:hint="default"/>
          <w:lang w:val="es-CO"/>
        </w:rPr>
      </w:pPr>
    </w:p>
    <w:p>
      <w:pPr>
        <w:spacing w:after="0"/>
      </w:pPr>
      <w:r>
        <w:rPr>
          <w:rStyle w:val="86"/>
          <w:rFonts w:hint="default"/>
          <w:bCs/>
          <w:lang w:val="es-CO"/>
        </w:rPr>
        <w:t>Dicho enpoint permite habilitar los verbos para usarse con la REST API, en este caso solo necesitaremos el verbo POST</w:t>
      </w:r>
      <w:r>
        <w:br w:type="page"/>
      </w:r>
    </w:p>
    <w:p>
      <w:pPr>
        <w:spacing w:after="0"/>
      </w:pPr>
    </w:p>
    <w:p>
      <w:pPr>
        <w:spacing w:after="0"/>
      </w:pPr>
    </w:p>
    <w:p>
      <w:pPr>
        <w:spacing w:after="0"/>
        <w:rPr>
          <w:rFonts w:hint="default"/>
          <w:lang w:val="es-CO"/>
        </w:rPr>
      </w:pPr>
      <w:r>
        <w:rPr>
          <w:rFonts w:hint="default"/>
          <w:lang w:val="es-CO"/>
        </w:rPr>
        <w:drawing>
          <wp:inline distT="0" distB="0" distL="114300" distR="114300">
            <wp:extent cx="5276850" cy="4981575"/>
            <wp:effectExtent l="0" t="0" r="0" b="9525"/>
            <wp:docPr id="74" name="Picture 7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1"/>
        <w:jc w:val="center"/>
        <w:rPr>
          <w:rFonts w:hint="default"/>
          <w:color w:val="646E78"/>
          <w:lang w:val="es-CO"/>
        </w:rPr>
      </w:pPr>
      <w:r>
        <w:rPr>
          <w:color w:val="646E78"/>
        </w:rPr>
        <w:t xml:space="preserve">Imagen </w:t>
      </w:r>
      <w:r>
        <w:rPr>
          <w:rFonts w:hint="default"/>
          <w:color w:val="646E78"/>
          <w:lang w:val="es-CO"/>
        </w:rPr>
        <w:t>8</w:t>
      </w:r>
      <w:r>
        <w:rPr>
          <w:color w:val="646E78"/>
        </w:rPr>
        <w:t xml:space="preserve">.   </w:t>
      </w:r>
      <w:r>
        <w:rPr>
          <w:rFonts w:hint="default"/>
          <w:color w:val="646E78"/>
          <w:lang w:val="es-CO"/>
        </w:rPr>
        <w:t>Configuracion EndPoint</w:t>
      </w:r>
    </w:p>
    <w:p>
      <w:pPr>
        <w:spacing w:after="0"/>
        <w:rPr>
          <w:rFonts w:hint="default"/>
          <w:lang w:val="es-CO"/>
        </w:rPr>
      </w:pPr>
    </w:p>
    <w:p>
      <w:pPr>
        <w:bidi w:val="0"/>
        <w:rPr>
          <w:rStyle w:val="86"/>
          <w:rFonts w:hint="default"/>
          <w:bCs/>
          <w:lang w:val="es-CO"/>
        </w:rPr>
      </w:pPr>
      <w:r>
        <w:rPr>
          <w:rStyle w:val="86"/>
          <w:rFonts w:hint="default"/>
          <w:bCs/>
          <w:lang w:val="es-CO"/>
        </w:rPr>
        <w:t>La configuración en este caso se limita a la siguiente:</w:t>
      </w:r>
    </w:p>
    <w:p>
      <w:pPr>
        <w:bidi w:val="0"/>
        <w:rPr>
          <w:rFonts w:hint="default"/>
          <w:lang w:val="es-CO"/>
        </w:rPr>
      </w:pPr>
      <w:r>
        <w:rPr>
          <w:rStyle w:val="86"/>
          <w:rFonts w:hint="default"/>
          <w:bCs/>
          <w:lang w:val="es-CO"/>
        </w:rPr>
        <w:br w:type="textWrapping"/>
      </w:r>
      <w:r>
        <w:rPr>
          <w:rStyle w:val="86"/>
          <w:rFonts w:hint="default"/>
          <w:bCs/>
          <w:lang w:val="es-CO"/>
        </w:rPr>
        <w:tab/>
      </w:r>
      <w:r>
        <w:rPr>
          <w:rFonts w:hint="default"/>
          <w:lang w:val="es-CO"/>
        </w:rPr>
        <w:t>“Method”: POST</w:t>
      </w:r>
    </w:p>
    <w:p>
      <w:pPr>
        <w:bidi w:val="0"/>
        <w:ind w:firstLine="700" w:firstLineChars="0"/>
        <w:rPr>
          <w:rFonts w:hint="default"/>
          <w:lang w:val="es-CO"/>
        </w:rPr>
      </w:pPr>
      <w:r>
        <w:rPr>
          <w:rFonts w:hint="default"/>
          <w:lang w:val="es-CO"/>
        </w:rPr>
        <w:t>“Accepted request formats”: json</w:t>
      </w:r>
    </w:p>
    <w:p>
      <w:pPr>
        <w:bidi w:val="0"/>
        <w:ind w:firstLine="700" w:firstLineChars="0"/>
        <w:rPr>
          <w:rFonts w:hint="default"/>
          <w:lang w:val="es-CO"/>
        </w:rPr>
      </w:pPr>
      <w:r>
        <w:rPr>
          <w:rFonts w:hint="default"/>
          <w:lang w:val="es-CO"/>
        </w:rPr>
        <w:t>“Authentication providers”: cookie</w:t>
      </w:r>
    </w:p>
    <w:p>
      <w:pPr>
        <w:bidi w:val="0"/>
        <w:rPr>
          <w:rFonts w:hint="default"/>
          <w:lang w:val="es-CO"/>
        </w:rPr>
      </w:pPr>
    </w:p>
    <w:p>
      <w:pPr>
        <w:bidi w:val="0"/>
        <w:rPr>
          <w:rStyle w:val="30"/>
          <w:rFonts w:hint="default"/>
          <w:bCs/>
          <w:lang w:val="es-CO"/>
        </w:rPr>
      </w:pPr>
      <w:r>
        <w:rPr>
          <w:rStyle w:val="30"/>
          <w:rFonts w:hint="default"/>
          <w:bCs/>
          <w:lang w:val="es-CO"/>
        </w:rPr>
        <w:t>Presionar Guardar.</w:t>
      </w:r>
    </w:p>
    <w:p>
      <w:pPr>
        <w:bidi w:val="0"/>
        <w:rPr>
          <w:rFonts w:hint="default"/>
          <w:lang w:val="es-CO"/>
        </w:rPr>
      </w:pPr>
    </w:p>
    <w:p>
      <w:pPr>
        <w:bidi w:val="0"/>
        <w:rPr>
          <w:rFonts w:hint="default"/>
          <w:lang w:val="es-CO"/>
        </w:rPr>
      </w:pPr>
    </w:p>
    <w:p>
      <w:pPr>
        <w:bidi w:val="0"/>
        <w:rPr>
          <w:rFonts w:hint="default"/>
          <w:lang w:val="es-CO"/>
        </w:rPr>
      </w:pPr>
    </w:p>
    <w:p>
      <w:pPr>
        <w:bidi w:val="0"/>
        <w:rPr>
          <w:rFonts w:hint="default"/>
          <w:lang w:val="es-CO"/>
        </w:rPr>
      </w:pPr>
    </w:p>
    <w:p>
      <w:pPr>
        <w:bidi w:val="0"/>
        <w:rPr>
          <w:rFonts w:hint="default"/>
          <w:lang w:val="es-CO"/>
        </w:rPr>
      </w:pPr>
    </w:p>
    <w:p>
      <w:pPr>
        <w:pStyle w:val="61"/>
      </w:pPr>
      <w:bookmarkStart w:id="6" w:name="_Toc17588"/>
      <w:r>
        <w:rPr>
          <w:rFonts w:hint="default"/>
          <w:lang w:val="es-CO"/>
        </w:rPr>
        <w:t>Permisos</w:t>
      </w:r>
      <w:bookmarkEnd w:id="6"/>
    </w:p>
    <w:p>
      <w:pPr>
        <w:pStyle w:val="20"/>
      </w:pPr>
      <w:r>
        <w:t>P</w:t>
      </w:r>
      <w:r>
        <w:rPr>
          <w:rFonts w:hint="default"/>
          <w:lang w:val="es-CO"/>
        </w:rPr>
        <w:t>ara el siguiente paso es necesario estar ubicados en el apartado “Configuración REST” ver Imagen 6</w:t>
      </w:r>
    </w:p>
    <w:p>
      <w:pPr>
        <w:pStyle w:val="20"/>
        <w:rPr>
          <w:rFonts w:hint="default"/>
          <w:lang w:val="es-CO"/>
        </w:rPr>
      </w:pPr>
      <w:r>
        <w:rPr>
          <w:rFonts w:hint="default"/>
          <w:lang w:val="es-CO"/>
        </w:rPr>
        <w:drawing>
          <wp:inline distT="0" distB="0" distL="114300" distR="114300">
            <wp:extent cx="5937250" cy="1207135"/>
            <wp:effectExtent l="0" t="0" r="6350" b="12065"/>
            <wp:docPr id="76" name="Picture 7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1"/>
        <w:jc w:val="center"/>
        <w:rPr>
          <w:rFonts w:hint="default"/>
          <w:color w:val="646E78"/>
          <w:lang w:val="es-CO"/>
        </w:rPr>
      </w:pPr>
      <w:r>
        <w:rPr>
          <w:color w:val="646E78"/>
        </w:rPr>
        <w:t xml:space="preserve">Imagen </w:t>
      </w:r>
      <w:r>
        <w:rPr>
          <w:rFonts w:hint="default"/>
          <w:color w:val="646E78"/>
          <w:lang w:val="es-CO"/>
        </w:rPr>
        <w:t>9</w:t>
      </w:r>
      <w:r>
        <w:rPr>
          <w:color w:val="646E78"/>
        </w:rPr>
        <w:t xml:space="preserve">.   </w:t>
      </w:r>
      <w:r>
        <w:rPr>
          <w:rFonts w:hint="default"/>
          <w:color w:val="646E78"/>
          <w:lang w:val="es-CO"/>
        </w:rPr>
        <w:t>EndPoint</w:t>
      </w:r>
    </w:p>
    <w:p>
      <w:pPr>
        <w:pStyle w:val="20"/>
        <w:rPr>
          <w:rFonts w:hint="default"/>
          <w:lang w:val="es-CO"/>
        </w:rPr>
      </w:pPr>
    </w:p>
    <w:p>
      <w:pPr>
        <w:pStyle w:val="20"/>
      </w:pPr>
      <w:r>
        <w:rPr>
          <w:rFonts w:hint="default"/>
          <w:lang w:val="es-CO"/>
        </w:rPr>
        <w:t>Dentro de la configuración para REST, debera aparecer habilitada y lista para usar la REST API “Web App - User API”, pero antes</w:t>
      </w:r>
      <w:r>
        <w:rPr>
          <w:rFonts w:hint="default"/>
          <w:lang w:val="en-US"/>
        </w:rPr>
        <w:t>,</w:t>
      </w:r>
      <w:r>
        <w:rPr>
          <w:rFonts w:hint="default"/>
          <w:lang w:val="es-CO"/>
        </w:rPr>
        <w:t xml:space="preserve"> debemos añadirle permiso para el acceso a cualquier usuario anonimo, para ello, se deberan desplegar las opciones y seleccionar “Permissions” </w:t>
      </w:r>
      <w:r>
        <w:rPr>
          <w:rFonts w:hint="default"/>
          <w:lang w:val="en-US"/>
        </w:rPr>
        <w:t>(Permisos)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374005" cy="4505325"/>
            <wp:effectExtent l="0" t="0" r="17145" b="9525"/>
            <wp:docPr id="78" name="Picture 7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7"/>
                    <pic:cNvPicPr>
                      <a:picLocks noChangeAspect="1"/>
                    </pic:cNvPicPr>
                  </pic:nvPicPr>
                  <pic:blipFill>
                    <a:blip r:embed="rId22"/>
                    <a:srcRect b="3144"/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1"/>
        <w:jc w:val="center"/>
        <w:rPr>
          <w:rFonts w:hint="default"/>
          <w:color w:val="646E78"/>
          <w:lang w:val="en-US"/>
        </w:rPr>
      </w:pPr>
      <w:r>
        <w:rPr>
          <w:color w:val="646E78"/>
        </w:rPr>
        <w:t xml:space="preserve">Imagen </w:t>
      </w:r>
      <w:r>
        <w:rPr>
          <w:rFonts w:hint="default"/>
          <w:color w:val="646E78"/>
          <w:lang w:val="en-US"/>
        </w:rPr>
        <w:t>10</w:t>
      </w:r>
      <w:r>
        <w:rPr>
          <w:color w:val="646E78"/>
        </w:rPr>
        <w:t xml:space="preserve">.   </w:t>
      </w:r>
      <w:r>
        <w:rPr>
          <w:rFonts w:hint="default"/>
          <w:color w:val="646E78"/>
          <w:lang w:val="en-US"/>
        </w:rPr>
        <w:t xml:space="preserve">Permisos </w:t>
      </w:r>
    </w:p>
    <w:p>
      <w:pPr>
        <w:pStyle w:val="20"/>
        <w:rPr>
          <w:rFonts w:hint="default"/>
          <w:lang w:val="en-US"/>
        </w:rPr>
      </w:pPr>
    </w:p>
    <w:p>
      <w:pPr>
        <w:pStyle w:val="20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Dentro de los Permisos, debemos ubicar el verbo POST para el EnPoint “Web App - User API” y s</w:t>
      </w:r>
      <w:r>
        <w:rPr>
          <w:rFonts w:hint="default"/>
          <w:lang w:val="en-US"/>
        </w:rPr>
        <w:t>e deberan otorgar permisos de acceso para Usuario Anonimo (ANONYMOUS USER) y Usuarios Autenticados ( AUTHENTICATED USER). Recordar Guardar los permisos antes de salir de la pantalla</w:t>
      </w:r>
      <w:r>
        <w:rPr>
          <w:rFonts w:hint="default"/>
          <w:lang w:val="es-MX"/>
        </w:rPr>
        <w:t>.</w:t>
      </w:r>
    </w:p>
    <w:p/>
    <w:p/>
    <w:p>
      <w:pPr>
        <w:pStyle w:val="20"/>
        <w:rPr>
          <w:rFonts w:hint="default"/>
          <w:lang w:val="en-US"/>
        </w:rPr>
      </w:pPr>
      <w:r>
        <w:t>P</w:t>
      </w:r>
      <w:r>
        <w:rPr>
          <w:rFonts w:hint="default"/>
          <w:lang w:val="es-CO"/>
        </w:rPr>
        <w:t xml:space="preserve">ara el siguiente paso es necesario estar ubicados en el apartado “Configuración” ver Imagen </w:t>
      </w:r>
      <w:r>
        <w:rPr>
          <w:rFonts w:hint="default"/>
          <w:lang w:val="en-US"/>
        </w:rPr>
        <w:t>5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7250" cy="2230755"/>
            <wp:effectExtent l="0" t="0" r="6350" b="17145"/>
            <wp:docPr id="79" name="Picture 7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1"/>
        <w:jc w:val="center"/>
        <w:rPr>
          <w:rFonts w:hint="default"/>
          <w:color w:val="646E78"/>
          <w:lang w:val="en-US"/>
        </w:rPr>
      </w:pPr>
      <w:r>
        <w:rPr>
          <w:color w:val="646E78"/>
        </w:rPr>
        <w:t xml:space="preserve">Imagen </w:t>
      </w:r>
      <w:r>
        <w:rPr>
          <w:rFonts w:hint="default"/>
          <w:color w:val="646E78"/>
          <w:lang w:val="en-US"/>
        </w:rPr>
        <w:t>11</w:t>
      </w:r>
      <w:r>
        <w:rPr>
          <w:color w:val="646E78"/>
        </w:rPr>
        <w:t xml:space="preserve">.   </w:t>
      </w:r>
      <w:r>
        <w:rPr>
          <w:rFonts w:hint="default"/>
          <w:color w:val="646E78"/>
          <w:lang w:val="en-US"/>
        </w:rPr>
        <w:t>JSON:API</w:t>
      </w:r>
    </w:p>
    <w:p>
      <w:pPr>
        <w:pStyle w:val="20"/>
        <w:rPr>
          <w:rFonts w:hint="default"/>
          <w:lang w:val="en-US"/>
        </w:rPr>
      </w:pPr>
    </w:p>
    <w:p>
      <w:pPr>
        <w:pStyle w:val="20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Ingresar a la configuraci</w:t>
      </w:r>
      <w:r>
        <w:rPr>
          <w:rFonts w:hint="default"/>
          <w:lang w:val="es-MX"/>
        </w:rPr>
        <w:t>ó</w:t>
      </w:r>
      <w:r>
        <w:rPr>
          <w:rFonts w:hint="default"/>
          <w:lang w:val="en-US"/>
        </w:rPr>
        <w:t>n de JSON:API</w:t>
      </w:r>
    </w:p>
    <w:p>
      <w:pPr>
        <w:tabs>
          <w:tab w:val="left" w:pos="3654"/>
        </w:tabs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57875" cy="1571625"/>
            <wp:effectExtent l="0" t="0" r="9525" b="9525"/>
            <wp:docPr id="80" name="Picture 8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1"/>
        <w:jc w:val="center"/>
        <w:rPr>
          <w:rFonts w:hint="default"/>
          <w:color w:val="646E78"/>
          <w:lang w:val="en-US"/>
        </w:rPr>
      </w:pPr>
      <w:r>
        <w:rPr>
          <w:color w:val="646E78"/>
        </w:rPr>
        <w:t xml:space="preserve">Imagen </w:t>
      </w:r>
      <w:r>
        <w:rPr>
          <w:rFonts w:hint="default"/>
          <w:color w:val="646E78"/>
          <w:lang w:val="en-US"/>
        </w:rPr>
        <w:t>12</w:t>
      </w:r>
      <w:r>
        <w:rPr>
          <w:color w:val="646E78"/>
        </w:rPr>
        <w:t xml:space="preserve">.   </w:t>
      </w:r>
      <w:r>
        <w:rPr>
          <w:rFonts w:hint="default"/>
          <w:color w:val="646E78"/>
          <w:lang w:val="en-US"/>
        </w:rPr>
        <w:t>Allow JSON:API</w:t>
      </w:r>
    </w:p>
    <w:p>
      <w:pPr>
        <w:pStyle w:val="20"/>
        <w:rPr>
          <w:rFonts w:hint="default"/>
          <w:lang w:val="en-US"/>
        </w:rPr>
      </w:pPr>
    </w:p>
    <w:p>
      <w:pPr>
        <w:pStyle w:val="20"/>
        <w:bidi w:val="0"/>
        <w:rPr>
          <w:rFonts w:hint="default"/>
          <w:lang w:val="es-MX"/>
        </w:rPr>
      </w:pPr>
      <w:r>
        <w:rPr>
          <w:rFonts w:hint="default"/>
          <w:lang w:val="en-US"/>
        </w:rPr>
        <w:t>Permitir todas las peticiones, es decir, las peticiones para crear (create) , leer (read), actualizar (update) y eliminar (delete). Recordar Guardar la configuraci</w:t>
      </w:r>
      <w:r>
        <w:rPr>
          <w:rFonts w:hint="default"/>
          <w:lang w:val="es-MX"/>
        </w:rPr>
        <w:t>ón antes de salir de la pantalla.</w:t>
      </w:r>
    </w:p>
    <w:p>
      <w:pPr>
        <w:pStyle w:val="20"/>
        <w:bidi w:val="0"/>
        <w:rPr>
          <w:rFonts w:hint="default"/>
          <w:lang w:val="es-MX"/>
        </w:rPr>
      </w:pPr>
    </w:p>
    <w:p>
      <w:pPr>
        <w:pStyle w:val="20"/>
        <w:bidi w:val="0"/>
        <w:rPr>
          <w:rFonts w:hint="default"/>
          <w:lang w:val="es-MX"/>
        </w:rPr>
        <w:sectPr>
          <w:headerReference r:id="rId7" w:type="default"/>
          <w:footerReference r:id="rId8" w:type="default"/>
          <w:pgSz w:w="11906" w:h="16838"/>
          <w:pgMar w:top="1542" w:right="1276" w:bottom="1542" w:left="1276" w:header="737" w:footer="737" w:gutter="0"/>
          <w:cols w:space="708" w:num="1"/>
          <w:docGrid w:linePitch="360" w:charSpace="0"/>
        </w:sectPr>
      </w:pPr>
      <w:r>
        <w:rPr>
          <w:rFonts w:hint="default"/>
          <w:lang w:val="es-MX"/>
        </w:rPr>
        <w:t>Despues de esto, la API custom esta lista para ser consumida por el cliente.</w:t>
      </w:r>
    </w:p>
    <w:p>
      <w:pPr>
        <w:tabs>
          <w:tab w:val="left" w:pos="1848"/>
        </w:tabs>
      </w:pPr>
    </w:p>
    <w:sectPr>
      <w:headerReference r:id="rId9" w:type="default"/>
      <w:footerReference r:id="rId10" w:type="default"/>
      <w:type w:val="continuous"/>
      <w:pgSz w:w="11906" w:h="16838"/>
      <w:pgMar w:top="851" w:right="851" w:bottom="851" w:left="851" w:header="340" w:footer="283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-3290570</wp:posOffset>
              </wp:positionV>
              <wp:extent cx="2124075" cy="288290"/>
              <wp:effectExtent l="0" t="0" r="0" b="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000" cy="288000"/>
                      </a:xfrm>
                      <a:prstGeom prst="rect">
                        <a:avLst/>
                      </a:prstGeom>
                      <a:solidFill>
                        <a:srgbClr val="FBBB2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0" o:spid="_x0000_s1026" o:spt="1" style="position:absolute;left:0pt;margin-left:3.9pt;margin-top:-259.1pt;height:22.7pt;width:167.25pt;z-index:251652096;v-text-anchor:middle;mso-width-relative:page;mso-height-relative:page;" fillcolor="#FBBB21" filled="t" stroked="f" coordsize="21600,21600" o:gfxdata="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3hynXtkAAAALAQAADwAAAAAA&#10;AAABACAAAAAiAAAAZHJzL2Rvd25yZXYueG1sUEsBAhQAFAAAAAgAh07iQD4viXVLAgAAhAQAAA4A&#10;AAAAAAAAAQAgAAAAKAEAAGRycy9lMm9Eb2MueG1sUEsFBgAAAAAGAAYAWQEAAOUFAAAAAA=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c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margin">
                <wp:align>right</wp:align>
              </wp:positionH>
              <wp:positionV relativeFrom="margin">
                <wp:align>bottom</wp:align>
              </wp:positionV>
              <wp:extent cx="1350010" cy="353060"/>
              <wp:effectExtent l="0" t="0" r="3175" b="8890"/>
              <wp:wrapNone/>
              <wp:docPr id="43" name="Lienzo 4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6" name="Grupo 16"/>
                      <wpg:cNvGrpSpPr/>
                      <wpg:grpSpPr>
                        <a:xfrm>
                          <a:off x="5" y="9"/>
                          <a:ext cx="1349651" cy="352381"/>
                          <a:chOff x="9" y="14"/>
                          <a:chExt cx="2059244" cy="537496"/>
                        </a:xfrm>
                      </wpg:grpSpPr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" y="132550"/>
                            <a:ext cx="132520" cy="404960"/>
                          </a:xfrm>
                          <a:prstGeom prst="rect">
                            <a:avLst/>
                          </a:pr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1" name="Freeform 7"/>
                        <wps:cNvSpPr/>
                        <wps:spPr bwMode="auto">
                          <a:xfrm>
                            <a:off x="234321" y="132550"/>
                            <a:ext cx="433866" cy="404960"/>
                          </a:xfrm>
                          <a:custGeom>
                            <a:avLst/>
                            <a:gdLst>
                              <a:gd name="T0" fmla="*/ 73 w 239"/>
                              <a:gd name="T1" fmla="*/ 223 h 223"/>
                              <a:gd name="T2" fmla="*/ 0 w 239"/>
                              <a:gd name="T3" fmla="*/ 223 h 223"/>
                              <a:gd name="T4" fmla="*/ 0 w 239"/>
                              <a:gd name="T5" fmla="*/ 0 h 223"/>
                              <a:gd name="T6" fmla="*/ 156 w 239"/>
                              <a:gd name="T7" fmla="*/ 0 h 223"/>
                              <a:gd name="T8" fmla="*/ 232 w 239"/>
                              <a:gd name="T9" fmla="*/ 39 h 223"/>
                              <a:gd name="T10" fmla="*/ 239 w 239"/>
                              <a:gd name="T11" fmla="*/ 100 h 223"/>
                              <a:gd name="T12" fmla="*/ 239 w 239"/>
                              <a:gd name="T13" fmla="*/ 223 h 223"/>
                              <a:gd name="T14" fmla="*/ 166 w 239"/>
                              <a:gd name="T15" fmla="*/ 223 h 223"/>
                              <a:gd name="T16" fmla="*/ 166 w 239"/>
                              <a:gd name="T17" fmla="*/ 107 h 223"/>
                              <a:gd name="T18" fmla="*/ 161 w 239"/>
                              <a:gd name="T19" fmla="*/ 70 h 223"/>
                              <a:gd name="T20" fmla="*/ 129 w 239"/>
                              <a:gd name="T21" fmla="*/ 60 h 223"/>
                              <a:gd name="T22" fmla="*/ 73 w 239"/>
                              <a:gd name="T23" fmla="*/ 60 h 223"/>
                              <a:gd name="T24" fmla="*/ 73 w 239"/>
                              <a:gd name="T25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39" h="223">
                                <a:moveTo>
                                  <a:pt x="73" y="223"/>
                                </a:moveTo>
                                <a:cubicBezTo>
                                  <a:pt x="0" y="223"/>
                                  <a:pt x="0" y="223"/>
                                  <a:pt x="0" y="223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56" y="0"/>
                                  <a:pt x="156" y="0"/>
                                  <a:pt x="156" y="0"/>
                                </a:cubicBezTo>
                                <a:cubicBezTo>
                                  <a:pt x="194" y="0"/>
                                  <a:pt x="221" y="14"/>
                                  <a:pt x="232" y="39"/>
                                </a:cubicBezTo>
                                <a:cubicBezTo>
                                  <a:pt x="237" y="52"/>
                                  <a:pt x="239" y="70"/>
                                  <a:pt x="239" y="100"/>
                                </a:cubicBezTo>
                                <a:cubicBezTo>
                                  <a:pt x="239" y="223"/>
                                  <a:pt x="239" y="223"/>
                                  <a:pt x="239" y="223"/>
                                </a:cubicBezTo>
                                <a:cubicBezTo>
                                  <a:pt x="166" y="223"/>
                                  <a:pt x="166" y="223"/>
                                  <a:pt x="166" y="223"/>
                                </a:cubicBezTo>
                                <a:cubicBezTo>
                                  <a:pt x="166" y="107"/>
                                  <a:pt x="166" y="107"/>
                                  <a:pt x="166" y="107"/>
                                </a:cubicBezTo>
                                <a:cubicBezTo>
                                  <a:pt x="166" y="84"/>
                                  <a:pt x="164" y="77"/>
                                  <a:pt x="161" y="70"/>
                                </a:cubicBezTo>
                                <a:cubicBezTo>
                                  <a:pt x="156" y="62"/>
                                  <a:pt x="149" y="60"/>
                                  <a:pt x="129" y="60"/>
                                </a:cubicBez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lnTo>
                                  <a:pt x="73" y="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2" name="Freeform 8"/>
                        <wps:cNvSpPr>
                          <a:spLocks noEditPoints="1"/>
                        </wps:cNvSpPr>
                        <wps:spPr bwMode="auto">
                          <a:xfrm>
                            <a:off x="755514" y="14"/>
                            <a:ext cx="448305" cy="537496"/>
                          </a:xfrm>
                          <a:custGeom>
                            <a:avLst/>
                            <a:gdLst>
                              <a:gd name="T0" fmla="*/ 107 w 247"/>
                              <a:gd name="T1" fmla="*/ 296 h 296"/>
                              <a:gd name="T2" fmla="*/ 14 w 247"/>
                              <a:gd name="T3" fmla="*/ 263 h 296"/>
                              <a:gd name="T4" fmla="*/ 0 w 247"/>
                              <a:gd name="T5" fmla="*/ 187 h 296"/>
                              <a:gd name="T6" fmla="*/ 0 w 247"/>
                              <a:gd name="T7" fmla="*/ 181 h 296"/>
                              <a:gd name="T8" fmla="*/ 21 w 247"/>
                              <a:gd name="T9" fmla="*/ 99 h 296"/>
                              <a:gd name="T10" fmla="*/ 107 w 247"/>
                              <a:gd name="T11" fmla="*/ 73 h 296"/>
                              <a:gd name="T12" fmla="*/ 174 w 247"/>
                              <a:gd name="T13" fmla="*/ 73 h 296"/>
                              <a:gd name="T14" fmla="*/ 174 w 247"/>
                              <a:gd name="T15" fmla="*/ 0 h 296"/>
                              <a:gd name="T16" fmla="*/ 247 w 247"/>
                              <a:gd name="T17" fmla="*/ 0 h 296"/>
                              <a:gd name="T18" fmla="*/ 247 w 247"/>
                              <a:gd name="T19" fmla="*/ 296 h 296"/>
                              <a:gd name="T20" fmla="*/ 107 w 247"/>
                              <a:gd name="T21" fmla="*/ 296 h 296"/>
                              <a:gd name="T22" fmla="*/ 174 w 247"/>
                              <a:gd name="T23" fmla="*/ 133 h 296"/>
                              <a:gd name="T24" fmla="*/ 114 w 247"/>
                              <a:gd name="T25" fmla="*/ 133 h 296"/>
                              <a:gd name="T26" fmla="*/ 74 w 247"/>
                              <a:gd name="T27" fmla="*/ 181 h 296"/>
                              <a:gd name="T28" fmla="*/ 74 w 247"/>
                              <a:gd name="T29" fmla="*/ 188 h 296"/>
                              <a:gd name="T30" fmla="*/ 114 w 247"/>
                              <a:gd name="T31" fmla="*/ 236 h 296"/>
                              <a:gd name="T32" fmla="*/ 174 w 247"/>
                              <a:gd name="T33" fmla="*/ 236 h 296"/>
                              <a:gd name="T34" fmla="*/ 174 w 247"/>
                              <a:gd name="T35" fmla="*/ 133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47" h="296">
                                <a:moveTo>
                                  <a:pt x="107" y="296"/>
                                </a:moveTo>
                                <a:cubicBezTo>
                                  <a:pt x="59" y="296"/>
                                  <a:pt x="31" y="286"/>
                                  <a:pt x="14" y="263"/>
                                </a:cubicBezTo>
                                <a:cubicBezTo>
                                  <a:pt x="5" y="248"/>
                                  <a:pt x="0" y="225"/>
                                  <a:pt x="0" y="187"/>
                                </a:cubicBezTo>
                                <a:cubicBezTo>
                                  <a:pt x="0" y="181"/>
                                  <a:pt x="0" y="181"/>
                                  <a:pt x="0" y="181"/>
                                </a:cubicBezTo>
                                <a:cubicBezTo>
                                  <a:pt x="0" y="137"/>
                                  <a:pt x="6" y="114"/>
                                  <a:pt x="21" y="99"/>
                                </a:cubicBezTo>
                                <a:cubicBezTo>
                                  <a:pt x="39" y="80"/>
                                  <a:pt x="64" y="73"/>
                                  <a:pt x="107" y="73"/>
                                </a:cubicBezTo>
                                <a:cubicBezTo>
                                  <a:pt x="174" y="73"/>
                                  <a:pt x="174" y="73"/>
                                  <a:pt x="174" y="73"/>
                                </a:cubicBezTo>
                                <a:cubicBezTo>
                                  <a:pt x="174" y="0"/>
                                  <a:pt x="174" y="0"/>
                                  <a:pt x="174" y="0"/>
                                </a:cubicBez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247" y="296"/>
                                  <a:pt x="247" y="296"/>
                                  <a:pt x="247" y="296"/>
                                </a:cubicBezTo>
                                <a:lnTo>
                                  <a:pt x="107" y="296"/>
                                </a:lnTo>
                                <a:close/>
                                <a:moveTo>
                                  <a:pt x="174" y="133"/>
                                </a:moveTo>
                                <a:cubicBezTo>
                                  <a:pt x="114" y="133"/>
                                  <a:pt x="114" y="133"/>
                                  <a:pt x="114" y="133"/>
                                </a:cubicBezTo>
                                <a:cubicBezTo>
                                  <a:pt x="79" y="133"/>
                                  <a:pt x="74" y="139"/>
                                  <a:pt x="74" y="181"/>
                                </a:cubicBezTo>
                                <a:cubicBezTo>
                                  <a:pt x="74" y="188"/>
                                  <a:pt x="74" y="188"/>
                                  <a:pt x="74" y="188"/>
                                </a:cubicBezTo>
                                <a:cubicBezTo>
                                  <a:pt x="74" y="230"/>
                                  <a:pt x="79" y="236"/>
                                  <a:pt x="114" y="236"/>
                                </a:cubicBezTo>
                                <a:cubicBezTo>
                                  <a:pt x="174" y="236"/>
                                  <a:pt x="174" y="236"/>
                                  <a:pt x="174" y="236"/>
                                </a:cubicBezTo>
                                <a:lnTo>
                                  <a:pt x="174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3" name="Freeform 9"/>
                        <wps:cNvSpPr/>
                        <wps:spPr bwMode="auto">
                          <a:xfrm>
                            <a:off x="1292969" y="132550"/>
                            <a:ext cx="243231" cy="404960"/>
                          </a:xfrm>
                          <a:custGeom>
                            <a:avLst/>
                            <a:gdLst>
                              <a:gd name="T0" fmla="*/ 0 w 134"/>
                              <a:gd name="T1" fmla="*/ 100 h 223"/>
                              <a:gd name="T2" fmla="*/ 7 w 134"/>
                              <a:gd name="T3" fmla="*/ 39 h 223"/>
                              <a:gd name="T4" fmla="*/ 82 w 134"/>
                              <a:gd name="T5" fmla="*/ 0 h 223"/>
                              <a:gd name="T6" fmla="*/ 134 w 134"/>
                              <a:gd name="T7" fmla="*/ 0 h 223"/>
                              <a:gd name="T8" fmla="*/ 134 w 134"/>
                              <a:gd name="T9" fmla="*/ 60 h 223"/>
                              <a:gd name="T10" fmla="*/ 109 w 134"/>
                              <a:gd name="T11" fmla="*/ 60 h 223"/>
                              <a:gd name="T12" fmla="*/ 78 w 134"/>
                              <a:gd name="T13" fmla="*/ 70 h 223"/>
                              <a:gd name="T14" fmla="*/ 73 w 134"/>
                              <a:gd name="T15" fmla="*/ 107 h 223"/>
                              <a:gd name="T16" fmla="*/ 73 w 134"/>
                              <a:gd name="T17" fmla="*/ 223 h 223"/>
                              <a:gd name="T18" fmla="*/ 0 w 134"/>
                              <a:gd name="T19" fmla="*/ 223 h 223"/>
                              <a:gd name="T20" fmla="*/ 0 w 134"/>
                              <a:gd name="T21" fmla="*/ 10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4" h="223">
                                <a:moveTo>
                                  <a:pt x="0" y="100"/>
                                </a:moveTo>
                                <a:cubicBezTo>
                                  <a:pt x="0" y="70"/>
                                  <a:pt x="2" y="52"/>
                                  <a:pt x="7" y="39"/>
                                </a:cubicBezTo>
                                <a:cubicBezTo>
                                  <a:pt x="18" y="14"/>
                                  <a:pt x="44" y="0"/>
                                  <a:pt x="82" y="0"/>
                                </a:cubicBezTo>
                                <a:cubicBezTo>
                                  <a:pt x="134" y="0"/>
                                  <a:pt x="134" y="0"/>
                                  <a:pt x="134" y="0"/>
                                </a:cubicBezTo>
                                <a:cubicBezTo>
                                  <a:pt x="134" y="60"/>
                                  <a:pt x="134" y="60"/>
                                  <a:pt x="134" y="60"/>
                                </a:cubicBezTo>
                                <a:cubicBezTo>
                                  <a:pt x="109" y="60"/>
                                  <a:pt x="109" y="60"/>
                                  <a:pt x="109" y="60"/>
                                </a:cubicBezTo>
                                <a:cubicBezTo>
                                  <a:pt x="90" y="60"/>
                                  <a:pt x="83" y="62"/>
                                  <a:pt x="78" y="70"/>
                                </a:cubicBezTo>
                                <a:cubicBezTo>
                                  <a:pt x="74" y="77"/>
                                  <a:pt x="73" y="84"/>
                                  <a:pt x="73" y="107"/>
                                </a:cubicBezTo>
                                <a:cubicBezTo>
                                  <a:pt x="73" y="223"/>
                                  <a:pt x="73" y="223"/>
                                  <a:pt x="73" y="223"/>
                                </a:cubicBezTo>
                                <a:cubicBezTo>
                                  <a:pt x="0" y="223"/>
                                  <a:pt x="0" y="223"/>
                                  <a:pt x="0" y="223"/>
                                </a:cubicBez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4" name="Freeform 10"/>
                        <wps:cNvSpPr>
                          <a:spLocks noEditPoints="1"/>
                        </wps:cNvSpPr>
                        <wps:spPr bwMode="auto">
                          <a:xfrm>
                            <a:off x="1610626" y="132550"/>
                            <a:ext cx="448627" cy="404960"/>
                          </a:xfrm>
                          <a:custGeom>
                            <a:avLst/>
                            <a:gdLst>
                              <a:gd name="T0" fmla="*/ 107 w 247"/>
                              <a:gd name="T1" fmla="*/ 223 h 223"/>
                              <a:gd name="T2" fmla="*/ 14 w 247"/>
                              <a:gd name="T3" fmla="*/ 190 h 223"/>
                              <a:gd name="T4" fmla="*/ 0 w 247"/>
                              <a:gd name="T5" fmla="*/ 114 h 223"/>
                              <a:gd name="T6" fmla="*/ 0 w 247"/>
                              <a:gd name="T7" fmla="*/ 108 h 223"/>
                              <a:gd name="T8" fmla="*/ 20 w 247"/>
                              <a:gd name="T9" fmla="*/ 26 h 223"/>
                              <a:gd name="T10" fmla="*/ 107 w 247"/>
                              <a:gd name="T11" fmla="*/ 0 h 223"/>
                              <a:gd name="T12" fmla="*/ 247 w 247"/>
                              <a:gd name="T13" fmla="*/ 0 h 223"/>
                              <a:gd name="T14" fmla="*/ 247 w 247"/>
                              <a:gd name="T15" fmla="*/ 223 h 223"/>
                              <a:gd name="T16" fmla="*/ 107 w 247"/>
                              <a:gd name="T17" fmla="*/ 223 h 223"/>
                              <a:gd name="T18" fmla="*/ 174 w 247"/>
                              <a:gd name="T19" fmla="*/ 60 h 223"/>
                              <a:gd name="T20" fmla="*/ 113 w 247"/>
                              <a:gd name="T21" fmla="*/ 60 h 223"/>
                              <a:gd name="T22" fmla="*/ 73 w 247"/>
                              <a:gd name="T23" fmla="*/ 108 h 223"/>
                              <a:gd name="T24" fmla="*/ 73 w 247"/>
                              <a:gd name="T25" fmla="*/ 115 h 223"/>
                              <a:gd name="T26" fmla="*/ 113 w 247"/>
                              <a:gd name="T27" fmla="*/ 163 h 223"/>
                              <a:gd name="T28" fmla="*/ 174 w 247"/>
                              <a:gd name="T29" fmla="*/ 163 h 223"/>
                              <a:gd name="T30" fmla="*/ 174 w 247"/>
                              <a:gd name="T31" fmla="*/ 6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47" h="223">
                                <a:moveTo>
                                  <a:pt x="107" y="223"/>
                                </a:moveTo>
                                <a:cubicBezTo>
                                  <a:pt x="58" y="223"/>
                                  <a:pt x="31" y="213"/>
                                  <a:pt x="14" y="190"/>
                                </a:cubicBezTo>
                                <a:cubicBezTo>
                                  <a:pt x="4" y="175"/>
                                  <a:pt x="0" y="152"/>
                                  <a:pt x="0" y="114"/>
                                </a:cubicBezTo>
                                <a:cubicBezTo>
                                  <a:pt x="0" y="108"/>
                                  <a:pt x="0" y="108"/>
                                  <a:pt x="0" y="108"/>
                                </a:cubicBezTo>
                                <a:cubicBezTo>
                                  <a:pt x="0" y="64"/>
                                  <a:pt x="5" y="41"/>
                                  <a:pt x="20" y="26"/>
                                </a:cubicBezTo>
                                <a:cubicBezTo>
                                  <a:pt x="39" y="7"/>
                                  <a:pt x="63" y="0"/>
                                  <a:pt x="107" y="0"/>
                                </a:cubicBez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247" y="223"/>
                                  <a:pt x="247" y="223"/>
                                  <a:pt x="247" y="223"/>
                                </a:cubicBezTo>
                                <a:lnTo>
                                  <a:pt x="107" y="223"/>
                                </a:lnTo>
                                <a:close/>
                                <a:moveTo>
                                  <a:pt x="174" y="60"/>
                                </a:moveTo>
                                <a:cubicBezTo>
                                  <a:pt x="113" y="60"/>
                                  <a:pt x="113" y="60"/>
                                  <a:pt x="113" y="60"/>
                                </a:cubicBezTo>
                                <a:cubicBezTo>
                                  <a:pt x="78" y="60"/>
                                  <a:pt x="73" y="66"/>
                                  <a:pt x="73" y="108"/>
                                </a:cubicBezTo>
                                <a:cubicBezTo>
                                  <a:pt x="73" y="115"/>
                                  <a:pt x="73" y="115"/>
                                  <a:pt x="73" y="115"/>
                                </a:cubicBezTo>
                                <a:cubicBezTo>
                                  <a:pt x="73" y="157"/>
                                  <a:pt x="78" y="163"/>
                                  <a:pt x="113" y="163"/>
                                </a:cubicBezTo>
                                <a:cubicBezTo>
                                  <a:pt x="174" y="163"/>
                                  <a:pt x="174" y="163"/>
                                  <a:pt x="174" y="163"/>
                                </a:cubicBezTo>
                                <a:lnTo>
                                  <a:pt x="174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</wp:anchor>
          </w:drawing>
        </mc:Choice>
        <mc:Fallback>
          <w:pict>
            <v:group id="Lienzo 43" o:spid="_x0000_s1026" o:spt="203" style="position:absolute;left:0pt;height:27.8pt;width:106.3pt;mso-position-horizontal:right;mso-position-horizontal-relative:margin;mso-position-vertical:bottom;mso-position-vertical-relative:margin;z-index:251669504;mso-width-relative:page;mso-height-relative:page;" coordsize="1350010,353060" editas="canvas" o:gfxdata="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">
              <o:lock v:ext="edit" aspectratio="f"/>
              <v:shape id="Lienzo 43" o:spid="_x0000_s1026" style="position:absolute;left:0;top:0;height:353060;width:1350010;" filled="f" stroked="f" coordsize="21600,21600" o:gfxdata="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">
                <v:fill on="f" focussize="0,0"/>
                <v:stroke on="f"/>
                <v:imagedata o:title=""/>
                <o:lock v:ext="edit" aspectratio="t"/>
              </v:shape>
              <v:group id="Grupo 16" o:spid="_x0000_s1026" o:spt="203" style="position:absolute;left:5;top:9;height:352381;width:1349651;" coordorigin="9,14" coordsize="2059244,537496" o:gfxdata="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">
                <o:lock v:ext="edit" aspectratio="f"/>
                <v:rect id="Rectangle 6" o:spid="_x0000_s1026" o:spt="1" style="position:absolute;left:9;top:132550;height:404960;width:132520;" fillcolor="#004254" filled="t" stroked="f" coordsize="21600,21600" o:gfxdata="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2yt6bgAAADa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 inset="3.4748031496063pt,1.73732283464567pt,3.4748031496063pt,1.73732283464567pt"/>
                </v:rect>
                <v:shape id="Freeform 7" o:spid="_x0000_s1026" o:spt="100" style="position:absolute;left:234321;top:132550;height:404960;width:433866;" fillcolor="#004254" filled="t" stroked="f" coordsize="239,223" o:gfxdata="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JsiGugAAANsA&#10;AAAPAAAAAAAAAAEAIAAAACIAAABkcnMvZG93bnJldi54bWxQSwECFAAUAAAACACHTuJAMy8FnjsA&#10;AAA5AAAAEAAAAAAAAAABACAAAAAJAQAAZHJzL3NoYXBleG1sLnhtbFBLBQYAAAAABgAGAFsBAACz&#10;AwAAAAA=&#10;" path="m73,223c0,223,0,223,0,223c0,0,0,0,0,0c156,0,156,0,156,0c194,0,221,14,232,39c237,52,239,70,239,100c239,223,239,223,239,223c166,223,166,223,166,223c166,107,166,107,166,107c166,84,164,77,161,70c156,62,149,60,129,60c73,60,73,60,73,60l73,223xe">
                  <v:path o:connectlocs="132519,404960;0,404960;0,0;283192,0;421158,70822;433866,181596;433866,404960;301346,404960;301346,194308;292269,127117;234178,108957;132519,108957;132519,404960" o:connectangles="0,0,0,0,0,0,0,0,0,0,0,0,0"/>
                  <v:fill on="t" focussize="0,0"/>
                  <v:stroke on="f"/>
                  <v:imagedata o:title=""/>
                  <o:lock v:ext="edit" aspectratio="f"/>
                  <v:textbox inset="3.4748031496063pt,1.73732283464567pt,3.4748031496063pt,1.73732283464567pt"/>
                </v:shape>
                <v:shape id="Freeform 8" o:spid="_x0000_s1026" o:spt="100" style="position:absolute;left:755514;top:14;height:537496;width:448305;" fillcolor="#004254" filled="t" stroked="f" coordsize="247,296" o:gfxdata="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xJ+25AAAA2wAA&#10;AA8AAAAAAAAAAQAgAAAAIgAAAGRycy9kb3ducmV2LnhtbFBLAQIUABQAAAAIAIdO4kAzLwWeOwAA&#10;ADkAAAAQAAAAAAAAAAEAIAAAAAgBAABkcnMvc2hhcGV4bWwueG1sUEsFBgAAAAAGAAYAWwEAALID&#10;AAAAAA==&#10;" path="m107,296c59,296,31,286,14,263c5,248,0,225,0,187c0,181,0,181,0,181c0,137,6,114,21,99c39,80,64,73,107,73c174,73,174,73,174,73c174,0,174,0,174,0c247,0,247,0,247,0c247,296,247,296,247,296l107,296xm174,133c114,133,114,133,114,133c79,133,74,139,74,181c74,188,74,188,74,188c74,230,79,236,114,236c174,236,174,236,174,236l174,133xe">
                  <v:path o:connectlocs="194205,537496;25410,477572;0,339566;0,328671;38115,179770;194205,132558;315810,132558;315810,0;448305,0;448305,537496;194205,537496;315810,241510;206910,241510;134310,328671;134310,341382;206910,428544;315810,428544;315810,241510" o:connectangles="0,0,0,0,0,0,0,0,0,0,0,0,0,0,0,0,0,0"/>
                  <v:fill on="t" focussize="0,0"/>
                  <v:stroke on="f"/>
                  <v:imagedata o:title=""/>
                  <o:lock v:ext="edit" aspectratio="f"/>
                  <v:textbox inset="3.4748031496063pt,1.73732283464567pt,3.4748031496063pt,1.73732283464567pt"/>
                </v:shape>
                <v:shape id="Freeform 9" o:spid="_x0000_s1026" o:spt="100" style="position:absolute;left:1292969;top:132550;height:404960;width:243231;" fillcolor="#004254" filled="t" stroked="f" coordsize="134,223" o:gfxdata="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IUY6bsAAADb&#10;AAAADwAAAAAAAAABACAAAAAiAAAAZHJzL2Rvd25yZXYueG1sUEsBAhQAFAAAAAgAh07iQDMvBZ47&#10;AAAAOQAAABAAAAAAAAAAAQAgAAAACgEAAGRycy9zaGFwZXhtbC54bWxQSwUGAAAAAAYABgBbAQAA&#10;tAMAAAAA&#10;" path="m0,100c0,70,2,52,7,39c18,14,44,0,82,0c134,0,134,0,134,0c134,60,134,60,134,60c109,60,109,60,109,60c90,60,83,62,78,70c74,77,73,84,73,107c73,223,73,223,73,223c0,223,0,223,0,223l0,100xe">
                  <v:path o:connectlocs="0,181596;12706,70822;148842,0;243231,0;243231,108957;197852,108957;141582,127117;132506,194308;132506,404960;0,404960;0,181596" o:connectangles="0,0,0,0,0,0,0,0,0,0,0"/>
                  <v:fill on="t" focussize="0,0"/>
                  <v:stroke on="f"/>
                  <v:imagedata o:title=""/>
                  <o:lock v:ext="edit" aspectratio="f"/>
                  <v:textbox inset="3.4748031496063pt,1.73732283464567pt,3.4748031496063pt,1.73732283464567pt"/>
                </v:shape>
                <v:shape id="Freeform 10" o:spid="_x0000_s1026" o:spt="100" style="position:absolute;left:1610626;top:132550;height:404960;width:448627;" fillcolor="#004254" filled="t" stroked="f" coordsize="247,223" o:gfxdata="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2a8+7sAAADb&#10;AAAADwAAAAAAAAABACAAAAAiAAAAZHJzL2Rvd25yZXYueG1sUEsBAhQAFAAAAAgAh07iQDMvBZ47&#10;AAAAOQAAABAAAAAAAAAAAQAgAAAACgEAAGRycy9zaGFwZXhtbC54bWxQSwUGAAAAAAYABgBbAQAA&#10;tAMAAAAA&#10;" path="m107,223c58,223,31,213,14,190c4,175,0,152,0,114c0,108,0,108,0,108c0,64,5,41,20,26c39,7,63,0,107,0c247,0,247,0,247,0c247,223,247,223,247,223l107,223xm174,60c113,60,113,60,113,60c78,60,73,66,73,108c73,115,73,115,73,115c73,157,78,163,113,163c174,163,174,163,174,163l174,60xe">
                  <v:path o:connectlocs="194344,404960;25428,345033;0,207019;0,196124;36326,47215;194344,0;448627,0;448627,404960;194344,404960;316036,108957;205242,108957;132590,196124;132590,208835;205242,296002;316036,296002;316036,108957" o:connectangles="0,0,0,0,0,0,0,0,0,0,0,0,0,0,0,0"/>
                  <v:fill on="t" focussize="0,0"/>
                  <v:stroke on="f"/>
                  <v:imagedata o:title=""/>
                  <o:lock v:ext="edit" aspectratio="f"/>
                  <v:textbox inset="3.4748031496063pt,1.73732283464567pt,3.4748031496063pt,1.73732283464567pt"/>
                </v:shape>
              </v:group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</w:pPr>
    <w:r>
      <mc:AlternateContent>
        <mc:Choice Requires="wpc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margin">
                <wp:posOffset>0</wp:posOffset>
              </wp:positionH>
              <wp:positionV relativeFrom="margin">
                <wp:posOffset>9137015</wp:posOffset>
              </wp:positionV>
              <wp:extent cx="539750" cy="140970"/>
              <wp:effectExtent l="0" t="0" r="0" b="0"/>
              <wp:wrapThrough wrapText="bothSides">
                <wp:wrapPolygon>
                  <wp:start x="9911" y="0"/>
                  <wp:lineTo x="0" y="2919"/>
                  <wp:lineTo x="0" y="17514"/>
                  <wp:lineTo x="20584" y="17514"/>
                  <wp:lineTo x="20584" y="2919"/>
                  <wp:lineTo x="13722" y="0"/>
                  <wp:lineTo x="9911" y="0"/>
                </wp:wrapPolygon>
              </wp:wrapThrough>
              <wp:docPr id="109" name="Lienzo 10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97" name="Grupo 97"/>
                      <wpg:cNvGrpSpPr/>
                      <wpg:grpSpPr>
                        <a:xfrm>
                          <a:off x="0" y="0"/>
                          <a:ext cx="539750" cy="140955"/>
                          <a:chOff x="9" y="14"/>
                          <a:chExt cx="2059244" cy="537496"/>
                        </a:xfrm>
                      </wpg:grpSpPr>
                      <wps:wsp>
                        <wps:cNvPr id="9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" y="132550"/>
                            <a:ext cx="132520" cy="404960"/>
                          </a:xfrm>
                          <a:prstGeom prst="rect">
                            <a:avLst/>
                          </a:pr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99" name="Freeform 7"/>
                        <wps:cNvSpPr/>
                        <wps:spPr bwMode="auto">
                          <a:xfrm>
                            <a:off x="234321" y="132550"/>
                            <a:ext cx="433866" cy="404960"/>
                          </a:xfrm>
                          <a:custGeom>
                            <a:avLst/>
                            <a:gdLst>
                              <a:gd name="T0" fmla="*/ 73 w 239"/>
                              <a:gd name="T1" fmla="*/ 223 h 223"/>
                              <a:gd name="T2" fmla="*/ 0 w 239"/>
                              <a:gd name="T3" fmla="*/ 223 h 223"/>
                              <a:gd name="T4" fmla="*/ 0 w 239"/>
                              <a:gd name="T5" fmla="*/ 0 h 223"/>
                              <a:gd name="T6" fmla="*/ 156 w 239"/>
                              <a:gd name="T7" fmla="*/ 0 h 223"/>
                              <a:gd name="T8" fmla="*/ 232 w 239"/>
                              <a:gd name="T9" fmla="*/ 39 h 223"/>
                              <a:gd name="T10" fmla="*/ 239 w 239"/>
                              <a:gd name="T11" fmla="*/ 100 h 223"/>
                              <a:gd name="T12" fmla="*/ 239 w 239"/>
                              <a:gd name="T13" fmla="*/ 223 h 223"/>
                              <a:gd name="T14" fmla="*/ 166 w 239"/>
                              <a:gd name="T15" fmla="*/ 223 h 223"/>
                              <a:gd name="T16" fmla="*/ 166 w 239"/>
                              <a:gd name="T17" fmla="*/ 107 h 223"/>
                              <a:gd name="T18" fmla="*/ 161 w 239"/>
                              <a:gd name="T19" fmla="*/ 70 h 223"/>
                              <a:gd name="T20" fmla="*/ 129 w 239"/>
                              <a:gd name="T21" fmla="*/ 60 h 223"/>
                              <a:gd name="T22" fmla="*/ 73 w 239"/>
                              <a:gd name="T23" fmla="*/ 60 h 223"/>
                              <a:gd name="T24" fmla="*/ 73 w 239"/>
                              <a:gd name="T25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39" h="223">
                                <a:moveTo>
                                  <a:pt x="73" y="223"/>
                                </a:moveTo>
                                <a:cubicBezTo>
                                  <a:pt x="0" y="223"/>
                                  <a:pt x="0" y="223"/>
                                  <a:pt x="0" y="223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56" y="0"/>
                                  <a:pt x="156" y="0"/>
                                  <a:pt x="156" y="0"/>
                                </a:cubicBezTo>
                                <a:cubicBezTo>
                                  <a:pt x="194" y="0"/>
                                  <a:pt x="221" y="14"/>
                                  <a:pt x="232" y="39"/>
                                </a:cubicBezTo>
                                <a:cubicBezTo>
                                  <a:pt x="237" y="52"/>
                                  <a:pt x="239" y="70"/>
                                  <a:pt x="239" y="100"/>
                                </a:cubicBezTo>
                                <a:cubicBezTo>
                                  <a:pt x="239" y="223"/>
                                  <a:pt x="239" y="223"/>
                                  <a:pt x="239" y="223"/>
                                </a:cubicBezTo>
                                <a:cubicBezTo>
                                  <a:pt x="166" y="223"/>
                                  <a:pt x="166" y="223"/>
                                  <a:pt x="166" y="223"/>
                                </a:cubicBezTo>
                                <a:cubicBezTo>
                                  <a:pt x="166" y="107"/>
                                  <a:pt x="166" y="107"/>
                                  <a:pt x="166" y="107"/>
                                </a:cubicBezTo>
                                <a:cubicBezTo>
                                  <a:pt x="166" y="84"/>
                                  <a:pt x="164" y="77"/>
                                  <a:pt x="161" y="70"/>
                                </a:cubicBezTo>
                                <a:cubicBezTo>
                                  <a:pt x="156" y="62"/>
                                  <a:pt x="149" y="60"/>
                                  <a:pt x="129" y="60"/>
                                </a:cubicBez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lnTo>
                                  <a:pt x="73" y="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05" name="Freeform 8"/>
                        <wps:cNvSpPr>
                          <a:spLocks noEditPoints="1"/>
                        </wps:cNvSpPr>
                        <wps:spPr bwMode="auto">
                          <a:xfrm>
                            <a:off x="755514" y="14"/>
                            <a:ext cx="448305" cy="537496"/>
                          </a:xfrm>
                          <a:custGeom>
                            <a:avLst/>
                            <a:gdLst>
                              <a:gd name="T0" fmla="*/ 107 w 247"/>
                              <a:gd name="T1" fmla="*/ 296 h 296"/>
                              <a:gd name="T2" fmla="*/ 14 w 247"/>
                              <a:gd name="T3" fmla="*/ 263 h 296"/>
                              <a:gd name="T4" fmla="*/ 0 w 247"/>
                              <a:gd name="T5" fmla="*/ 187 h 296"/>
                              <a:gd name="T6" fmla="*/ 0 w 247"/>
                              <a:gd name="T7" fmla="*/ 181 h 296"/>
                              <a:gd name="T8" fmla="*/ 21 w 247"/>
                              <a:gd name="T9" fmla="*/ 99 h 296"/>
                              <a:gd name="T10" fmla="*/ 107 w 247"/>
                              <a:gd name="T11" fmla="*/ 73 h 296"/>
                              <a:gd name="T12" fmla="*/ 174 w 247"/>
                              <a:gd name="T13" fmla="*/ 73 h 296"/>
                              <a:gd name="T14" fmla="*/ 174 w 247"/>
                              <a:gd name="T15" fmla="*/ 0 h 296"/>
                              <a:gd name="T16" fmla="*/ 247 w 247"/>
                              <a:gd name="T17" fmla="*/ 0 h 296"/>
                              <a:gd name="T18" fmla="*/ 247 w 247"/>
                              <a:gd name="T19" fmla="*/ 296 h 296"/>
                              <a:gd name="T20" fmla="*/ 107 w 247"/>
                              <a:gd name="T21" fmla="*/ 296 h 296"/>
                              <a:gd name="T22" fmla="*/ 174 w 247"/>
                              <a:gd name="T23" fmla="*/ 133 h 296"/>
                              <a:gd name="T24" fmla="*/ 114 w 247"/>
                              <a:gd name="T25" fmla="*/ 133 h 296"/>
                              <a:gd name="T26" fmla="*/ 74 w 247"/>
                              <a:gd name="T27" fmla="*/ 181 h 296"/>
                              <a:gd name="T28" fmla="*/ 74 w 247"/>
                              <a:gd name="T29" fmla="*/ 188 h 296"/>
                              <a:gd name="T30" fmla="*/ 114 w 247"/>
                              <a:gd name="T31" fmla="*/ 236 h 296"/>
                              <a:gd name="T32" fmla="*/ 174 w 247"/>
                              <a:gd name="T33" fmla="*/ 236 h 296"/>
                              <a:gd name="T34" fmla="*/ 174 w 247"/>
                              <a:gd name="T35" fmla="*/ 133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47" h="296">
                                <a:moveTo>
                                  <a:pt x="107" y="296"/>
                                </a:moveTo>
                                <a:cubicBezTo>
                                  <a:pt x="59" y="296"/>
                                  <a:pt x="31" y="286"/>
                                  <a:pt x="14" y="263"/>
                                </a:cubicBezTo>
                                <a:cubicBezTo>
                                  <a:pt x="5" y="248"/>
                                  <a:pt x="0" y="225"/>
                                  <a:pt x="0" y="187"/>
                                </a:cubicBezTo>
                                <a:cubicBezTo>
                                  <a:pt x="0" y="181"/>
                                  <a:pt x="0" y="181"/>
                                  <a:pt x="0" y="181"/>
                                </a:cubicBezTo>
                                <a:cubicBezTo>
                                  <a:pt x="0" y="137"/>
                                  <a:pt x="6" y="114"/>
                                  <a:pt x="21" y="99"/>
                                </a:cubicBezTo>
                                <a:cubicBezTo>
                                  <a:pt x="39" y="80"/>
                                  <a:pt x="64" y="73"/>
                                  <a:pt x="107" y="73"/>
                                </a:cubicBezTo>
                                <a:cubicBezTo>
                                  <a:pt x="174" y="73"/>
                                  <a:pt x="174" y="73"/>
                                  <a:pt x="174" y="73"/>
                                </a:cubicBezTo>
                                <a:cubicBezTo>
                                  <a:pt x="174" y="0"/>
                                  <a:pt x="174" y="0"/>
                                  <a:pt x="174" y="0"/>
                                </a:cubicBez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247" y="296"/>
                                  <a:pt x="247" y="296"/>
                                  <a:pt x="247" y="296"/>
                                </a:cubicBezTo>
                                <a:lnTo>
                                  <a:pt x="107" y="296"/>
                                </a:lnTo>
                                <a:close/>
                                <a:moveTo>
                                  <a:pt x="174" y="133"/>
                                </a:moveTo>
                                <a:cubicBezTo>
                                  <a:pt x="114" y="133"/>
                                  <a:pt x="114" y="133"/>
                                  <a:pt x="114" y="133"/>
                                </a:cubicBezTo>
                                <a:cubicBezTo>
                                  <a:pt x="79" y="133"/>
                                  <a:pt x="74" y="139"/>
                                  <a:pt x="74" y="181"/>
                                </a:cubicBezTo>
                                <a:cubicBezTo>
                                  <a:pt x="74" y="188"/>
                                  <a:pt x="74" y="188"/>
                                  <a:pt x="74" y="188"/>
                                </a:cubicBezTo>
                                <a:cubicBezTo>
                                  <a:pt x="74" y="230"/>
                                  <a:pt x="79" y="236"/>
                                  <a:pt x="114" y="236"/>
                                </a:cubicBezTo>
                                <a:cubicBezTo>
                                  <a:pt x="174" y="236"/>
                                  <a:pt x="174" y="236"/>
                                  <a:pt x="174" y="236"/>
                                </a:cubicBezTo>
                                <a:lnTo>
                                  <a:pt x="174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06" name="Freeform 9"/>
                        <wps:cNvSpPr/>
                        <wps:spPr bwMode="auto">
                          <a:xfrm>
                            <a:off x="1292969" y="132550"/>
                            <a:ext cx="243231" cy="404960"/>
                          </a:xfrm>
                          <a:custGeom>
                            <a:avLst/>
                            <a:gdLst>
                              <a:gd name="T0" fmla="*/ 0 w 134"/>
                              <a:gd name="T1" fmla="*/ 100 h 223"/>
                              <a:gd name="T2" fmla="*/ 7 w 134"/>
                              <a:gd name="T3" fmla="*/ 39 h 223"/>
                              <a:gd name="T4" fmla="*/ 82 w 134"/>
                              <a:gd name="T5" fmla="*/ 0 h 223"/>
                              <a:gd name="T6" fmla="*/ 134 w 134"/>
                              <a:gd name="T7" fmla="*/ 0 h 223"/>
                              <a:gd name="T8" fmla="*/ 134 w 134"/>
                              <a:gd name="T9" fmla="*/ 60 h 223"/>
                              <a:gd name="T10" fmla="*/ 109 w 134"/>
                              <a:gd name="T11" fmla="*/ 60 h 223"/>
                              <a:gd name="T12" fmla="*/ 78 w 134"/>
                              <a:gd name="T13" fmla="*/ 70 h 223"/>
                              <a:gd name="T14" fmla="*/ 73 w 134"/>
                              <a:gd name="T15" fmla="*/ 107 h 223"/>
                              <a:gd name="T16" fmla="*/ 73 w 134"/>
                              <a:gd name="T17" fmla="*/ 223 h 223"/>
                              <a:gd name="T18" fmla="*/ 0 w 134"/>
                              <a:gd name="T19" fmla="*/ 223 h 223"/>
                              <a:gd name="T20" fmla="*/ 0 w 134"/>
                              <a:gd name="T21" fmla="*/ 10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4" h="223">
                                <a:moveTo>
                                  <a:pt x="0" y="100"/>
                                </a:moveTo>
                                <a:cubicBezTo>
                                  <a:pt x="0" y="70"/>
                                  <a:pt x="2" y="52"/>
                                  <a:pt x="7" y="39"/>
                                </a:cubicBezTo>
                                <a:cubicBezTo>
                                  <a:pt x="18" y="14"/>
                                  <a:pt x="44" y="0"/>
                                  <a:pt x="82" y="0"/>
                                </a:cubicBezTo>
                                <a:cubicBezTo>
                                  <a:pt x="134" y="0"/>
                                  <a:pt x="134" y="0"/>
                                  <a:pt x="134" y="0"/>
                                </a:cubicBezTo>
                                <a:cubicBezTo>
                                  <a:pt x="134" y="60"/>
                                  <a:pt x="134" y="60"/>
                                  <a:pt x="134" y="60"/>
                                </a:cubicBezTo>
                                <a:cubicBezTo>
                                  <a:pt x="109" y="60"/>
                                  <a:pt x="109" y="60"/>
                                  <a:pt x="109" y="60"/>
                                </a:cubicBezTo>
                                <a:cubicBezTo>
                                  <a:pt x="90" y="60"/>
                                  <a:pt x="83" y="62"/>
                                  <a:pt x="78" y="70"/>
                                </a:cubicBezTo>
                                <a:cubicBezTo>
                                  <a:pt x="74" y="77"/>
                                  <a:pt x="73" y="84"/>
                                  <a:pt x="73" y="107"/>
                                </a:cubicBezTo>
                                <a:cubicBezTo>
                                  <a:pt x="73" y="223"/>
                                  <a:pt x="73" y="223"/>
                                  <a:pt x="73" y="223"/>
                                </a:cubicBezTo>
                                <a:cubicBezTo>
                                  <a:pt x="0" y="223"/>
                                  <a:pt x="0" y="223"/>
                                  <a:pt x="0" y="223"/>
                                </a:cubicBez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07" name="Freeform 10"/>
                        <wps:cNvSpPr>
                          <a:spLocks noEditPoints="1"/>
                        </wps:cNvSpPr>
                        <wps:spPr bwMode="auto">
                          <a:xfrm>
                            <a:off x="1610626" y="132550"/>
                            <a:ext cx="448627" cy="404960"/>
                          </a:xfrm>
                          <a:custGeom>
                            <a:avLst/>
                            <a:gdLst>
                              <a:gd name="T0" fmla="*/ 107 w 247"/>
                              <a:gd name="T1" fmla="*/ 223 h 223"/>
                              <a:gd name="T2" fmla="*/ 14 w 247"/>
                              <a:gd name="T3" fmla="*/ 190 h 223"/>
                              <a:gd name="T4" fmla="*/ 0 w 247"/>
                              <a:gd name="T5" fmla="*/ 114 h 223"/>
                              <a:gd name="T6" fmla="*/ 0 w 247"/>
                              <a:gd name="T7" fmla="*/ 108 h 223"/>
                              <a:gd name="T8" fmla="*/ 20 w 247"/>
                              <a:gd name="T9" fmla="*/ 26 h 223"/>
                              <a:gd name="T10" fmla="*/ 107 w 247"/>
                              <a:gd name="T11" fmla="*/ 0 h 223"/>
                              <a:gd name="T12" fmla="*/ 247 w 247"/>
                              <a:gd name="T13" fmla="*/ 0 h 223"/>
                              <a:gd name="T14" fmla="*/ 247 w 247"/>
                              <a:gd name="T15" fmla="*/ 223 h 223"/>
                              <a:gd name="T16" fmla="*/ 107 w 247"/>
                              <a:gd name="T17" fmla="*/ 223 h 223"/>
                              <a:gd name="T18" fmla="*/ 174 w 247"/>
                              <a:gd name="T19" fmla="*/ 60 h 223"/>
                              <a:gd name="T20" fmla="*/ 113 w 247"/>
                              <a:gd name="T21" fmla="*/ 60 h 223"/>
                              <a:gd name="T22" fmla="*/ 73 w 247"/>
                              <a:gd name="T23" fmla="*/ 108 h 223"/>
                              <a:gd name="T24" fmla="*/ 73 w 247"/>
                              <a:gd name="T25" fmla="*/ 115 h 223"/>
                              <a:gd name="T26" fmla="*/ 113 w 247"/>
                              <a:gd name="T27" fmla="*/ 163 h 223"/>
                              <a:gd name="T28" fmla="*/ 174 w 247"/>
                              <a:gd name="T29" fmla="*/ 163 h 223"/>
                              <a:gd name="T30" fmla="*/ 174 w 247"/>
                              <a:gd name="T31" fmla="*/ 6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47" h="223">
                                <a:moveTo>
                                  <a:pt x="107" y="223"/>
                                </a:moveTo>
                                <a:cubicBezTo>
                                  <a:pt x="58" y="223"/>
                                  <a:pt x="31" y="213"/>
                                  <a:pt x="14" y="190"/>
                                </a:cubicBezTo>
                                <a:cubicBezTo>
                                  <a:pt x="4" y="175"/>
                                  <a:pt x="0" y="152"/>
                                  <a:pt x="0" y="114"/>
                                </a:cubicBezTo>
                                <a:cubicBezTo>
                                  <a:pt x="0" y="108"/>
                                  <a:pt x="0" y="108"/>
                                  <a:pt x="0" y="108"/>
                                </a:cubicBezTo>
                                <a:cubicBezTo>
                                  <a:pt x="0" y="64"/>
                                  <a:pt x="5" y="41"/>
                                  <a:pt x="20" y="26"/>
                                </a:cubicBezTo>
                                <a:cubicBezTo>
                                  <a:pt x="39" y="7"/>
                                  <a:pt x="63" y="0"/>
                                  <a:pt x="107" y="0"/>
                                </a:cubicBez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247" y="223"/>
                                  <a:pt x="247" y="223"/>
                                  <a:pt x="247" y="223"/>
                                </a:cubicBezTo>
                                <a:lnTo>
                                  <a:pt x="107" y="223"/>
                                </a:lnTo>
                                <a:close/>
                                <a:moveTo>
                                  <a:pt x="174" y="60"/>
                                </a:moveTo>
                                <a:cubicBezTo>
                                  <a:pt x="113" y="60"/>
                                  <a:pt x="113" y="60"/>
                                  <a:pt x="113" y="60"/>
                                </a:cubicBezTo>
                                <a:cubicBezTo>
                                  <a:pt x="78" y="60"/>
                                  <a:pt x="73" y="66"/>
                                  <a:pt x="73" y="108"/>
                                </a:cubicBezTo>
                                <a:cubicBezTo>
                                  <a:pt x="73" y="115"/>
                                  <a:pt x="73" y="115"/>
                                  <a:pt x="73" y="115"/>
                                </a:cubicBezTo>
                                <a:cubicBezTo>
                                  <a:pt x="73" y="157"/>
                                  <a:pt x="78" y="163"/>
                                  <a:pt x="113" y="163"/>
                                </a:cubicBezTo>
                                <a:cubicBezTo>
                                  <a:pt x="174" y="163"/>
                                  <a:pt x="174" y="163"/>
                                  <a:pt x="174" y="163"/>
                                </a:cubicBezTo>
                                <a:lnTo>
                                  <a:pt x="174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</wp:anchor>
          </w:drawing>
        </mc:Choice>
        <mc:Fallback>
          <w:pict>
            <v:group id="Lienzo 109" o:spid="_x0000_s1026" o:spt="203" style="position:absolute;left:0pt;margin-left:0pt;margin-top:719.45pt;height:11.1pt;width:42.5pt;mso-position-horizontal-relative:margin;mso-position-vertical-relative:margin;mso-wrap-distance-left:9pt;mso-wrap-distance-right:9pt;z-index:251712512;mso-width-relative:page;mso-height-relative:page;" coordsize="539750,140970" wrapcoords="9911 0 0 2919 0 17514 20584 17514 20584 2919 13722 0 9911 0" editas="canvas" o:gfxdata="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">
              <o:lock v:ext="edit" aspectratio="f"/>
              <v:shape id="Lienzo 109" o:spid="_x0000_s1026" style="position:absolute;left:0;top:0;height:140970;width:539750;" filled="f" stroked="f" coordsize="21600,21600" o:gfxdata="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">
                <v:fill on="f" focussize="0,0"/>
                <v:stroke on="f"/>
                <v:imagedata o:title=""/>
                <o:lock v:ext="edit" aspectratio="t"/>
              </v:shape>
              <v:group id="Grupo 97" o:spid="_x0000_s1026" o:spt="203" style="position:absolute;left:0;top:0;height:140955;width:539750;" coordorigin="9,14" coordsize="2059244,537496" o:gfxdata="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">
                <o:lock v:ext="edit" aspectratio="f"/>
                <v:rect id="Rectangle 6" o:spid="_x0000_s1026" o:spt="1" style="position:absolute;left:9;top:132550;height:404960;width:132520;" fillcolor="#004254" filled="t" stroked="f" coordsize="21600,21600" o:gfxdata="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L0L8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3.4748031496063pt,1.73732283464567pt,3.4748031496063pt,1.73732283464567pt"/>
                </v:rect>
                <v:shape id="Freeform 7" o:spid="_x0000_s1026" o:spt="100" style="position:absolute;left:234321;top:132550;height:404960;width:433866;" fillcolor="#004254" filled="t" stroked="f" coordsize="239,223" o:gfxdata="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g8favQAA&#10;ANsAAAAPAAAAAAAAAAEAIAAAACIAAABkcnMvZG93bnJldi54bWxQSwECFAAUAAAACACHTuJAMy8F&#10;njsAAAA5AAAAEAAAAAAAAAABACAAAAAMAQAAZHJzL3NoYXBleG1sLnhtbFBLBQYAAAAABgAGAFsB&#10;AAC2AwAAAAA=&#10;" path="m73,223c0,223,0,223,0,223c0,0,0,0,0,0c156,0,156,0,156,0c194,0,221,14,232,39c237,52,239,70,239,100c239,223,239,223,239,223c166,223,166,223,166,223c166,107,166,107,166,107c166,84,164,77,161,70c156,62,149,60,129,60c73,60,73,60,73,60l73,223xe">
                  <v:path o:connectlocs="132519,404960;0,404960;0,0;283192,0;421158,70822;433866,181596;433866,404960;301346,404960;301346,194308;292269,127117;234178,108957;132519,108957;132519,404960" o:connectangles="0,0,0,0,0,0,0,0,0,0,0,0,0"/>
                  <v:fill on="t" focussize="0,0"/>
                  <v:stroke on="f"/>
                  <v:imagedata o:title=""/>
                  <o:lock v:ext="edit" aspectratio="f"/>
                  <v:textbox inset="3.4748031496063pt,1.73732283464567pt,3.4748031496063pt,1.73732283464567pt"/>
                </v:shape>
                <v:shape id="Freeform 8" o:spid="_x0000_s1026" o:spt="100" style="position:absolute;left:755514;top:14;height:537496;width:448305;" fillcolor="#004254" filled="t" stroked="f" coordsize="247,296" o:gfxdata="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r/r8vQAA&#10;ANwAAAAPAAAAAAAAAAEAIAAAACIAAABkcnMvZG93bnJldi54bWxQSwECFAAUAAAACACHTuJAMy8F&#10;njsAAAA5AAAAEAAAAAAAAAABACAAAAAMAQAAZHJzL3NoYXBleG1sLnhtbFBLBQYAAAAABgAGAFsB&#10;AAC2AwAAAAA=&#10;" path="m107,296c59,296,31,286,14,263c5,248,0,225,0,187c0,181,0,181,0,181c0,137,6,114,21,99c39,80,64,73,107,73c174,73,174,73,174,73c174,0,174,0,174,0c247,0,247,0,247,0c247,296,247,296,247,296l107,296xm174,133c114,133,114,133,114,133c79,133,74,139,74,181c74,188,74,188,74,188c74,230,79,236,114,236c174,236,174,236,174,236l174,133xe">
                  <v:path o:connectlocs="194205,537496;25410,477572;0,339566;0,328671;38115,179770;194205,132558;315810,132558;315810,0;448305,0;448305,537496;194205,537496;315810,241510;206910,241510;134310,328671;134310,341382;206910,428544;315810,428544;315810,241510" o:connectangles="0,0,0,0,0,0,0,0,0,0,0,0,0,0,0,0,0,0"/>
                  <v:fill on="t" focussize="0,0"/>
                  <v:stroke on="f"/>
                  <v:imagedata o:title=""/>
                  <o:lock v:ext="edit" aspectratio="f"/>
                  <v:textbox inset="3.4748031496063pt,1.73732283464567pt,3.4748031496063pt,1.73732283464567pt"/>
                </v:shape>
                <v:shape id="Freeform 9" o:spid="_x0000_s1026" o:spt="100" style="position:absolute;left:1292969;top:132550;height:404960;width:243231;" fillcolor="#004254" filled="t" stroked="f" coordsize="134,223" o:gfxdata="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i0FLugAAANwA&#10;AAAPAAAAAAAAAAEAIAAAACIAAABkcnMvZG93bnJldi54bWxQSwECFAAUAAAACACHTuJAMy8FnjsA&#10;AAA5AAAAEAAAAAAAAAABACAAAAAJAQAAZHJzL3NoYXBleG1sLnhtbFBLBQYAAAAABgAGAFsBAACz&#10;AwAAAAA=&#10;" path="m0,100c0,70,2,52,7,39c18,14,44,0,82,0c134,0,134,0,134,0c134,60,134,60,134,60c109,60,109,60,109,60c90,60,83,62,78,70c74,77,73,84,73,107c73,223,73,223,73,223c0,223,0,223,0,223l0,100xe">
                  <v:path o:connectlocs="0,181596;12706,70822;148842,0;243231,0;243231,108957;197852,108957;141582,127117;132506,194308;132506,404960;0,404960;0,181596" o:connectangles="0,0,0,0,0,0,0,0,0,0,0"/>
                  <v:fill on="t" focussize="0,0"/>
                  <v:stroke on="f"/>
                  <v:imagedata o:title=""/>
                  <o:lock v:ext="edit" aspectratio="f"/>
                  <v:textbox inset="3.4748031496063pt,1.73732283464567pt,3.4748031496063pt,1.73732283464567pt"/>
                </v:shape>
                <v:shape id="Freeform 10" o:spid="_x0000_s1026" o:spt="100" style="position:absolute;left:1610626;top:132550;height:404960;width:448627;" fillcolor="#004254" filled="t" stroked="f" coordsize="247,223" o:gfxdata="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5FTfrsAAADc&#10;AAAADwAAAAAAAAABACAAAAAiAAAAZHJzL2Rvd25yZXYueG1sUEsBAhQAFAAAAAgAh07iQDMvBZ47&#10;AAAAOQAAABAAAAAAAAAAAQAgAAAACgEAAGRycy9zaGFwZXhtbC54bWxQSwUGAAAAAAYABgBbAQAA&#10;tAMAAAAA&#10;" path="m107,223c58,223,31,213,14,190c4,175,0,152,0,114c0,108,0,108,0,108c0,64,5,41,20,26c39,7,63,0,107,0c247,0,247,0,247,0c247,223,247,223,247,223l107,223xm174,60c113,60,113,60,113,60c78,60,73,66,73,108c73,115,73,115,73,115c73,157,78,163,113,163c174,163,174,163,174,163l174,60xe">
                  <v:path o:connectlocs="194344,404960;25428,345033;0,207019;0,196124;36326,47215;194344,0;448627,0;448627,404960;194344,404960;316036,108957;205242,108957;132590,196124;132590,208835;205242,296002;316036,296002;316036,108957" o:connectangles="0,0,0,0,0,0,0,0,0,0,0,0,0,0,0,0"/>
                  <v:fill on="t" focussize="0,0"/>
                  <v:stroke on="f"/>
                  <v:imagedata o:title=""/>
                  <o:lock v:ext="edit" aspectratio="f"/>
                  <v:textbox inset="3.4748031496063pt,1.73732283464567pt,3.4748031496063pt,1.73732283464567pt"/>
                </v:shape>
              </v:group>
              <w10:wrap type="through"/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1626870</wp:posOffset>
              </wp:positionH>
              <wp:positionV relativeFrom="paragraph">
                <wp:posOffset>11430</wp:posOffset>
              </wp:positionV>
              <wp:extent cx="3772535" cy="284480"/>
              <wp:effectExtent l="0" t="0" r="18415" b="1270"/>
              <wp:wrapNone/>
              <wp:docPr id="68" name="Text Box 2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2722" cy="28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9"/>
                            <w:jc w:val="center"/>
                          </w:pPr>
                          <w:r>
                            <w:rPr>
                              <w:rFonts w:hint="default"/>
                              <w:lang w:val="es-MX"/>
                            </w:rPr>
                            <w:t xml:space="preserve">Manual de Instalación REST API </w:t>
                          </w:r>
                          <w:r>
                            <w:t xml:space="preserve"> </w:t>
                          </w:r>
                          <w:r>
                            <w:rPr>
                              <w:rFonts w:hint="default"/>
                              <w:lang w:val="es-MX"/>
                            </w:rPr>
                            <w:t>Drupal8</w:t>
                          </w:r>
                          <w:r>
                            <w:t>– Versión 1.0</w:t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Text Box 289" o:spid="_x0000_s1026" o:spt="202" type="#_x0000_t202" style="position:absolute;left:0pt;margin-left:128.1pt;margin-top:0.9pt;height:22.4pt;width:297.05pt;z-index:251706368;mso-width-relative:page;mso-height-relative:margin;mso-height-percent:200;" filled="f" stroked="f" coordsize="21600,21600" o:gfxdata="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TYUOetQA&#10;AAAIAQAADwAAAAAAAAABACAAAAAiAAAAZHJzL2Rvd25yZXYueG1sUEsBAhQAFAAAAAgAh07iQD+y&#10;JXvqAQAAwQMAAA4AAAAAAAAAAQAgAAAAIwEAAGRycy9lMm9Eb2MueG1sUEsFBgAAAAAGAAYAWQEA&#10;AH8FAAAAAA==&#10;">
              <v:fill on="f" focussize="0,0"/>
              <v:stroke on="f"/>
              <v:imagedata o:title=""/>
              <o:lock v:ext="edit" aspectratio="f"/>
              <v:textbox inset="0mm,1.27mm,0mm,1.27mm" style="mso-fit-shape-to-text:t;">
                <w:txbxContent>
                  <w:p>
                    <w:pPr>
                      <w:pStyle w:val="59"/>
                      <w:jc w:val="center"/>
                    </w:pPr>
                    <w:r>
                      <w:rPr>
                        <w:rFonts w:hint="default"/>
                        <w:lang w:val="es-MX"/>
                      </w:rPr>
                      <w:t xml:space="preserve">Manual de Instalación REST API </w:t>
                    </w:r>
                    <w:r>
                      <w:t xml:space="preserve"> </w:t>
                    </w:r>
                    <w:r>
                      <w:rPr>
                        <w:rFonts w:hint="default"/>
                        <w:lang w:val="es-MX"/>
                      </w:rPr>
                      <w:t>Drupal8</w:t>
                    </w:r>
                    <w:r>
                      <w:t>– Versión 1.0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margin">
                <wp:posOffset>-6350</wp:posOffset>
              </wp:positionH>
              <wp:positionV relativeFrom="paragraph">
                <wp:posOffset>-156210</wp:posOffset>
              </wp:positionV>
              <wp:extent cx="539750" cy="0"/>
              <wp:effectExtent l="0" t="0" r="31750" b="19050"/>
              <wp:wrapNone/>
              <wp:docPr id="75" name="AutoShape 2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75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FBBB21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91" o:spid="_x0000_s1026" o:spt="32" type="#_x0000_t32" style="position:absolute;left:0pt;margin-left:-0.5pt;margin-top:-12.3pt;height:0pt;width:42.5pt;mso-position-horizontal-relative:margin;z-index:251707392;mso-width-relative:page;mso-height-relative:page;" filled="f" stroked="t" coordsize="21600,21600" o:gfxdata="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iEK1H9QAAAAJAQAADwAAAAAAAAABACAAAAAiAAAAZHJzL2Rvd25yZXYueG1sUEsB&#10;AhQAFAAAAAgAh07iQM0IdkjAAQAAZwMAAA4AAAAAAAAAAQAgAAAAIwEAAGRycy9lMm9Eb2MueG1s&#10;UEsFBgAAAAAGAAYAWQEAAFUFAAAAAA==&#10;">
              <v:fill on="f" focussize="0,0"/>
              <v:stroke weight="2pt" color="#FBBB21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70534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-156845</wp:posOffset>
              </wp:positionV>
              <wp:extent cx="5652135" cy="0"/>
              <wp:effectExtent l="0" t="0" r="25400" b="19050"/>
              <wp:wrapNone/>
              <wp:docPr id="83" name="AutoShape 2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2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D7DBDE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91" o:spid="_x0000_s1026" o:spt="32" type="#_x0000_t32" style="position:absolute;left:0pt;margin-top:-12.35pt;height:0pt;width:445.05pt;mso-position-horizontal:right;mso-position-horizontal-relative:margin;z-index:251705344;mso-width-relative:page;mso-height-relative:page;" filled="f" stroked="t" coordsize="21600,21600" o:gfxdata="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yEFwYdUAAAAIAQAADwAAAAAAAAABACAAAAAiAAAAZHJzL2Rvd25yZXYueG1sUEsB&#10;AhQAFAAAAAgAh07iQKRzhwO/AQAAZwMAAA4AAAAAAAAAAQAgAAAAJAEAAGRycy9lMm9Eb2MueG1s&#10;UEsFBgAAAAAGAAYAWQEAAFUFAAAAAA==&#10;">
              <v:fill on="f" focussize="0,0"/>
              <v:stroke color="#D7DBDE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margin">
                <wp:posOffset>5400040</wp:posOffset>
              </wp:positionH>
              <wp:positionV relativeFrom="paragraph">
                <wp:posOffset>11430</wp:posOffset>
              </wp:positionV>
              <wp:extent cx="540385" cy="284480"/>
              <wp:effectExtent l="0" t="0" r="12700" b="0"/>
              <wp:wrapNone/>
              <wp:docPr id="84" name="Text Box 2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169" cy="28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9"/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6800" rIns="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Text Box 289" o:spid="_x0000_s1026" o:spt="202" type="#_x0000_t202" style="position:absolute;left:0pt;margin-left:425.2pt;margin-top:0.9pt;height:22.4pt;width:42.55pt;mso-position-horizontal-relative:margin;z-index:251710464;mso-width-relative:page;mso-height-relative:margin;mso-height-percent:200;" filled="f" stroked="f" coordsize="21600,21600" o:gfxdata="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nXJ689gAAAAIAQAADwAAAAAAAAABACAAAAAiAAAAZHJzL2Rvd25yZXYueG1sUEsBAhQAFAAAAAgA&#10;h07iQH9yEEvsAQAAwAMAAA4AAAAAAAAAAQAgAAAAJwEAAGRycy9lMm9Eb2MueG1sUEsFBgAAAAAG&#10;AAYAWQEAAIUFAAAAAA==&#10;">
              <v:fill on="f" focussize="0,0"/>
              <v:stroke on="f"/>
              <v:imagedata o:title=""/>
              <o:lock v:ext="edit" aspectratio="f"/>
              <v:textbox inset="0mm,1.3mm,0mm,1.27mm" style="mso-fit-shape-to-text:t;">
                <w:txbxContent>
                  <w:p>
                    <w:pPr>
                      <w:pStyle w:val="59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-3683635</wp:posOffset>
              </wp:positionV>
              <wp:extent cx="2159635" cy="266700"/>
              <wp:effectExtent l="38100" t="38100" r="31115" b="38735"/>
              <wp:wrapNone/>
              <wp:docPr id="22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9905" cy="266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5" o:spid="_x0000_s1026" o:spt="1" style="position:absolute;left:0pt;margin-top:-290.05pt;height:21pt;width:170.05pt;mso-position-horizontal:left;mso-position-horizontal-relative:margin;z-index:251679744;v-text-anchor:middle;mso-width-relative:page;mso-height-relative:page;" fillcolor="#FBBB21 [3204]" filled="t" stroked="t" coordsize="21600,21600" o:gfxdata="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hnHApNcAAAAKAQAA&#10;DwAAAAAAAAABACAAAAAiAAAAZHJzL2Rvd25yZXYueG1sUEsBAhQAFAAAAAgAh07iQCNCXcNTAgAA&#10;rAQAAA4AAAAAAAAAAQAgAAAAJgEAAGRycy9lMm9Eb2MueG1sUEsFBgAAAAAGAAYAWQEAAOsFAAAA&#10;AA==&#10;">
              <v:fill on="t" focussize="0,0"/>
              <v:stroke weight="6pt" color="#FBBB21 [3204]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1270</wp:posOffset>
              </wp:positionH>
              <wp:positionV relativeFrom="paragraph">
                <wp:posOffset>-3302000</wp:posOffset>
              </wp:positionV>
              <wp:extent cx="2163445" cy="435610"/>
              <wp:effectExtent l="0" t="0" r="8255" b="0"/>
              <wp:wrapNone/>
              <wp:docPr id="26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3762" cy="435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0"/>
                            <w:spacing w:after="0"/>
                            <w:rPr>
                              <w:color w:val="004254" w:themeColor="text1"/>
                              <w:sz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4254" w:themeColor="text1"/>
                              <w:sz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indracompany.com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7" o:spid="_x0000_s1026" o:spt="202" type="#_x0000_t202" style="position:absolute;left:0pt;margin-left:0.1pt;margin-top:-260pt;height:34.3pt;width:170.35pt;z-index:251694080;mso-width-relative:page;mso-height-relative:page;" filled="f" stroked="f" coordsize="21600,21600" o:gfxdata="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HYGIjYAAAACgEAAA8AAAAA&#10;AAAAAQAgAAAAIgAAAGRycy9kb3ducmV2LnhtbFBLAQIUABQAAAAIAIdO4kBl94sKFAIAAB0EAAAO&#10;AAAAAAAAAAEAIAAAACcBAABkcnMvZTJvRG9jLnhtbFBLBQYAAAAABgAGAFkBAACt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after="0"/>
                      <w:rPr>
                        <w:color w:val="004254" w:themeColor="text1"/>
                        <w:sz w:val="22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color w:val="004254" w:themeColor="text1"/>
                        <w:sz w:val="22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indracompany.com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left</wp:align>
              </wp:positionH>
              <wp:positionV relativeFrom="margin">
                <wp:align>top</wp:align>
              </wp:positionV>
              <wp:extent cx="2160270" cy="6928485"/>
              <wp:effectExtent l="38100" t="38100" r="31115" b="4445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0" cy="6928254"/>
                      </a:xfrm>
                      <a:prstGeom prst="rect">
                        <a:avLst/>
                      </a:prstGeom>
                      <a:noFill/>
                      <a:ln w="76200" cap="flat" cmpd="sng" algn="ctr">
                        <a:solidFill>
                          <a:srgbClr val="004254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6" o:spid="_x0000_s1026" o:spt="1" style="position:absolute;left:0pt;height:545.55pt;width:170.1pt;mso-position-horizontal:left;mso-position-horizontal-relative:margin;mso-position-vertical:top;mso-position-vertical-relative:margin;z-index:251662336;v-text-anchor:middle;mso-width-relative:page;mso-height-relative:page;" filled="f" stroked="t" coordsize="21600,21600" o:gfxdata="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XFNUtdYAAAAGAQAADwAA&#10;AAAAAAABACAAAAAiAAAAZHJzL2Rvd25yZXYueG1sUEsBAhQAFAAAAAgAh07iQEJTsddRAgAAkQQA&#10;AA4AAAAAAAAAAQAgAAAAJQEAAGRycy9lMm9Eb2MueG1sUEsFBgAAAAAGAAYAWQEAAOgFAAAAAA==&#10;">
              <v:fill on="f" focussize="0,0"/>
              <v:stroke weight="6pt" color="#004254" miterlimit="8" joinstyle="miter"/>
              <v:imagedata o:title=""/>
              <o:lock v:ext="edit" aspectratio="f"/>
            </v:rect>
          </w:pict>
        </mc:Fallback>
      </mc:AlternateContent>
    </w:r>
    <w:r>
      <w:t xml:space="preserve"> </w:t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jc w:val="left"/>
      <w:rPr>
        <w:rFonts w:hint="default"/>
        <w:color w:val="646E78"/>
        <w:lang w:val="es-CO"/>
      </w:rPr>
    </w:pPr>
    <w:r>
      <w:rPr>
        <w:color w:val="646E78"/>
      </w:rPr>
      <w:t xml:space="preserve">01. </w:t>
    </w:r>
    <w:r>
      <w:rPr>
        <w:rFonts w:hint="default"/>
        <w:color w:val="646E78"/>
        <w:lang w:val="es-CO"/>
      </w:rPr>
      <w:t>REST - API</w:t>
    </w:r>
    <w:r>
      <w:rPr>
        <w:color w:val="646E78"/>
      </w:rPr>
      <w:t xml:space="preserve">/ </w:t>
    </w:r>
    <w:r>
      <w:rPr>
        <w:rFonts w:hint="default"/>
        <w:color w:val="646E78"/>
        <w:lang w:val="es-CO"/>
      </w:rPr>
      <w:t>Manual de instalación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margin">
                <wp:align>left</wp:align>
              </wp:positionH>
              <wp:positionV relativeFrom="margin">
                <wp:posOffset>4791075</wp:posOffset>
              </wp:positionV>
              <wp:extent cx="2159635" cy="1306830"/>
              <wp:effectExtent l="38100" t="38100" r="31115" b="46355"/>
              <wp:wrapNone/>
              <wp:docPr id="20" name="Rectá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9635" cy="1306726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76200" cap="flat" cmpd="sng" algn="ctr">
                        <a:solidFill>
                          <a:schemeClr val="tx2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8" o:spid="_x0000_s1026" o:spt="1" style="position:absolute;left:0pt;margin-top:377.25pt;height:102.9pt;width:170.05pt;mso-position-horizontal:left;mso-position-horizontal-relative:margin;mso-position-vertical-relative:margin;z-index:251688960;v-text-anchor:middle;mso-width-relative:page;mso-height-relative:page;" fillcolor="#03657C [3215]" filled="t" stroked="t" coordsize="21600,21600" o:gfxdata="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6SD&#10;t9oAAAAIAQAADwAAAAAAAAABACAAAAAiAAAAZHJzL2Rvd25yZXYueG1sUEsBAhQAFAAAAAgAh07i&#10;QGIO/vRZAgAAvAQAAA4AAAAAAAAAAQAgAAAAKQEAAGRycy9lMm9Eb2MueG1sUEsFBgAAAAAGAAYA&#10;WQEAAPQFAAAAAA==&#10;">
              <v:fill on="t" focussize="0,0"/>
              <v:stroke weight="6pt" color="#03657C [3215]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margin">
                <wp:align>left</wp:align>
              </wp:positionH>
              <wp:positionV relativeFrom="margin">
                <wp:align>top</wp:align>
              </wp:positionV>
              <wp:extent cx="2160270" cy="4785995"/>
              <wp:effectExtent l="38100" t="38100" r="31115" b="33655"/>
              <wp:wrapNone/>
              <wp:docPr id="21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0" cy="4786185"/>
                      </a:xfrm>
                      <a:prstGeom prst="rect">
                        <a:avLst/>
                      </a:prstGeom>
                      <a:noFill/>
                      <a:ln w="76200" cap="flat" cmpd="sng" algn="ctr">
                        <a:solidFill>
                          <a:schemeClr val="tx2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7" o:spid="_x0000_s1026" o:spt="1" style="position:absolute;left:0pt;height:376.85pt;width:170.1pt;mso-position-horizontal:left;mso-position-horizontal-relative:margin;mso-position-vertical:top;mso-position-vertical-relative:margin;z-index:251686912;v-text-anchor:middle;mso-width-relative:page;mso-height-relative:page;" filled="f" stroked="t" coordsize="21600,21600" o:gfxdata="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yBinHUAAAABQEA&#10;AA8AAAAAAAAAAQAgAAAAIgAAAGRycy9kb3ducmV2LnhtbFBLAQIUABQAAAAIAIdO4kDGuJxIVwIA&#10;AJMEAAAOAAAAAAAAAAEAIAAAACMBAABkcnMvZTJvRG9jLnhtbFBLBQYAAAAABgAGAFkBAADsBQAA&#10;AAA=&#10;">
              <v:fill on="f" focussize="0,0"/>
              <v:stroke weight="6pt" color="#03657C [3215]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c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margin">
                <wp:align>right</wp:align>
              </wp:positionH>
              <wp:positionV relativeFrom="margin">
                <wp:align>bottom</wp:align>
              </wp:positionV>
              <wp:extent cx="1350010" cy="353060"/>
              <wp:effectExtent l="0" t="0" r="3175" b="8890"/>
              <wp:wrapNone/>
              <wp:docPr id="115" name="Lienzo 1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57" name="Grupo 57"/>
                      <wpg:cNvGrpSpPr/>
                      <wpg:grpSpPr>
                        <a:xfrm>
                          <a:off x="0" y="679"/>
                          <a:ext cx="1349375" cy="352381"/>
                          <a:chOff x="9" y="14"/>
                          <a:chExt cx="2059244" cy="537496"/>
                        </a:xfrm>
                      </wpg:grpSpPr>
                      <wps:wsp>
                        <wps:cNvPr id="5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" y="132550"/>
                            <a:ext cx="132520" cy="404960"/>
                          </a:xfrm>
                          <a:prstGeom prst="rect">
                            <a:avLst/>
                          </a:pr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59" name="Freeform 7"/>
                        <wps:cNvSpPr/>
                        <wps:spPr bwMode="auto">
                          <a:xfrm>
                            <a:off x="234321" y="132550"/>
                            <a:ext cx="433866" cy="404960"/>
                          </a:xfrm>
                          <a:custGeom>
                            <a:avLst/>
                            <a:gdLst>
                              <a:gd name="T0" fmla="*/ 73 w 239"/>
                              <a:gd name="T1" fmla="*/ 223 h 223"/>
                              <a:gd name="T2" fmla="*/ 0 w 239"/>
                              <a:gd name="T3" fmla="*/ 223 h 223"/>
                              <a:gd name="T4" fmla="*/ 0 w 239"/>
                              <a:gd name="T5" fmla="*/ 0 h 223"/>
                              <a:gd name="T6" fmla="*/ 156 w 239"/>
                              <a:gd name="T7" fmla="*/ 0 h 223"/>
                              <a:gd name="T8" fmla="*/ 232 w 239"/>
                              <a:gd name="T9" fmla="*/ 39 h 223"/>
                              <a:gd name="T10" fmla="*/ 239 w 239"/>
                              <a:gd name="T11" fmla="*/ 100 h 223"/>
                              <a:gd name="T12" fmla="*/ 239 w 239"/>
                              <a:gd name="T13" fmla="*/ 223 h 223"/>
                              <a:gd name="T14" fmla="*/ 166 w 239"/>
                              <a:gd name="T15" fmla="*/ 223 h 223"/>
                              <a:gd name="T16" fmla="*/ 166 w 239"/>
                              <a:gd name="T17" fmla="*/ 107 h 223"/>
                              <a:gd name="T18" fmla="*/ 161 w 239"/>
                              <a:gd name="T19" fmla="*/ 70 h 223"/>
                              <a:gd name="T20" fmla="*/ 129 w 239"/>
                              <a:gd name="T21" fmla="*/ 60 h 223"/>
                              <a:gd name="T22" fmla="*/ 73 w 239"/>
                              <a:gd name="T23" fmla="*/ 60 h 223"/>
                              <a:gd name="T24" fmla="*/ 73 w 239"/>
                              <a:gd name="T25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39" h="223">
                                <a:moveTo>
                                  <a:pt x="73" y="223"/>
                                </a:moveTo>
                                <a:cubicBezTo>
                                  <a:pt x="0" y="223"/>
                                  <a:pt x="0" y="223"/>
                                  <a:pt x="0" y="223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56" y="0"/>
                                  <a:pt x="156" y="0"/>
                                  <a:pt x="156" y="0"/>
                                </a:cubicBezTo>
                                <a:cubicBezTo>
                                  <a:pt x="194" y="0"/>
                                  <a:pt x="221" y="14"/>
                                  <a:pt x="232" y="39"/>
                                </a:cubicBezTo>
                                <a:cubicBezTo>
                                  <a:pt x="237" y="52"/>
                                  <a:pt x="239" y="70"/>
                                  <a:pt x="239" y="100"/>
                                </a:cubicBezTo>
                                <a:cubicBezTo>
                                  <a:pt x="239" y="223"/>
                                  <a:pt x="239" y="223"/>
                                  <a:pt x="239" y="223"/>
                                </a:cubicBezTo>
                                <a:cubicBezTo>
                                  <a:pt x="166" y="223"/>
                                  <a:pt x="166" y="223"/>
                                  <a:pt x="166" y="223"/>
                                </a:cubicBezTo>
                                <a:cubicBezTo>
                                  <a:pt x="166" y="107"/>
                                  <a:pt x="166" y="107"/>
                                  <a:pt x="166" y="107"/>
                                </a:cubicBezTo>
                                <a:cubicBezTo>
                                  <a:pt x="166" y="84"/>
                                  <a:pt x="164" y="77"/>
                                  <a:pt x="161" y="70"/>
                                </a:cubicBezTo>
                                <a:cubicBezTo>
                                  <a:pt x="156" y="62"/>
                                  <a:pt x="149" y="60"/>
                                  <a:pt x="129" y="60"/>
                                </a:cubicBez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lnTo>
                                  <a:pt x="73" y="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60" name="Freeform 8"/>
                        <wps:cNvSpPr>
                          <a:spLocks noEditPoints="1"/>
                        </wps:cNvSpPr>
                        <wps:spPr bwMode="auto">
                          <a:xfrm>
                            <a:off x="755514" y="14"/>
                            <a:ext cx="448305" cy="537496"/>
                          </a:xfrm>
                          <a:custGeom>
                            <a:avLst/>
                            <a:gdLst>
                              <a:gd name="T0" fmla="*/ 107 w 247"/>
                              <a:gd name="T1" fmla="*/ 296 h 296"/>
                              <a:gd name="T2" fmla="*/ 14 w 247"/>
                              <a:gd name="T3" fmla="*/ 263 h 296"/>
                              <a:gd name="T4" fmla="*/ 0 w 247"/>
                              <a:gd name="T5" fmla="*/ 187 h 296"/>
                              <a:gd name="T6" fmla="*/ 0 w 247"/>
                              <a:gd name="T7" fmla="*/ 181 h 296"/>
                              <a:gd name="T8" fmla="*/ 21 w 247"/>
                              <a:gd name="T9" fmla="*/ 99 h 296"/>
                              <a:gd name="T10" fmla="*/ 107 w 247"/>
                              <a:gd name="T11" fmla="*/ 73 h 296"/>
                              <a:gd name="T12" fmla="*/ 174 w 247"/>
                              <a:gd name="T13" fmla="*/ 73 h 296"/>
                              <a:gd name="T14" fmla="*/ 174 w 247"/>
                              <a:gd name="T15" fmla="*/ 0 h 296"/>
                              <a:gd name="T16" fmla="*/ 247 w 247"/>
                              <a:gd name="T17" fmla="*/ 0 h 296"/>
                              <a:gd name="T18" fmla="*/ 247 w 247"/>
                              <a:gd name="T19" fmla="*/ 296 h 296"/>
                              <a:gd name="T20" fmla="*/ 107 w 247"/>
                              <a:gd name="T21" fmla="*/ 296 h 296"/>
                              <a:gd name="T22" fmla="*/ 174 w 247"/>
                              <a:gd name="T23" fmla="*/ 133 h 296"/>
                              <a:gd name="T24" fmla="*/ 114 w 247"/>
                              <a:gd name="T25" fmla="*/ 133 h 296"/>
                              <a:gd name="T26" fmla="*/ 74 w 247"/>
                              <a:gd name="T27" fmla="*/ 181 h 296"/>
                              <a:gd name="T28" fmla="*/ 74 w 247"/>
                              <a:gd name="T29" fmla="*/ 188 h 296"/>
                              <a:gd name="T30" fmla="*/ 114 w 247"/>
                              <a:gd name="T31" fmla="*/ 236 h 296"/>
                              <a:gd name="T32" fmla="*/ 174 w 247"/>
                              <a:gd name="T33" fmla="*/ 236 h 296"/>
                              <a:gd name="T34" fmla="*/ 174 w 247"/>
                              <a:gd name="T35" fmla="*/ 133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47" h="296">
                                <a:moveTo>
                                  <a:pt x="107" y="296"/>
                                </a:moveTo>
                                <a:cubicBezTo>
                                  <a:pt x="59" y="296"/>
                                  <a:pt x="31" y="286"/>
                                  <a:pt x="14" y="263"/>
                                </a:cubicBezTo>
                                <a:cubicBezTo>
                                  <a:pt x="5" y="248"/>
                                  <a:pt x="0" y="225"/>
                                  <a:pt x="0" y="187"/>
                                </a:cubicBezTo>
                                <a:cubicBezTo>
                                  <a:pt x="0" y="181"/>
                                  <a:pt x="0" y="181"/>
                                  <a:pt x="0" y="181"/>
                                </a:cubicBezTo>
                                <a:cubicBezTo>
                                  <a:pt x="0" y="137"/>
                                  <a:pt x="6" y="114"/>
                                  <a:pt x="21" y="99"/>
                                </a:cubicBezTo>
                                <a:cubicBezTo>
                                  <a:pt x="39" y="80"/>
                                  <a:pt x="64" y="73"/>
                                  <a:pt x="107" y="73"/>
                                </a:cubicBezTo>
                                <a:cubicBezTo>
                                  <a:pt x="174" y="73"/>
                                  <a:pt x="174" y="73"/>
                                  <a:pt x="174" y="73"/>
                                </a:cubicBezTo>
                                <a:cubicBezTo>
                                  <a:pt x="174" y="0"/>
                                  <a:pt x="174" y="0"/>
                                  <a:pt x="174" y="0"/>
                                </a:cubicBez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247" y="296"/>
                                  <a:pt x="247" y="296"/>
                                  <a:pt x="247" y="296"/>
                                </a:cubicBezTo>
                                <a:lnTo>
                                  <a:pt x="107" y="296"/>
                                </a:lnTo>
                                <a:close/>
                                <a:moveTo>
                                  <a:pt x="174" y="133"/>
                                </a:moveTo>
                                <a:cubicBezTo>
                                  <a:pt x="114" y="133"/>
                                  <a:pt x="114" y="133"/>
                                  <a:pt x="114" y="133"/>
                                </a:cubicBezTo>
                                <a:cubicBezTo>
                                  <a:pt x="79" y="133"/>
                                  <a:pt x="74" y="139"/>
                                  <a:pt x="74" y="181"/>
                                </a:cubicBezTo>
                                <a:cubicBezTo>
                                  <a:pt x="74" y="188"/>
                                  <a:pt x="74" y="188"/>
                                  <a:pt x="74" y="188"/>
                                </a:cubicBezTo>
                                <a:cubicBezTo>
                                  <a:pt x="74" y="230"/>
                                  <a:pt x="79" y="236"/>
                                  <a:pt x="114" y="236"/>
                                </a:cubicBezTo>
                                <a:cubicBezTo>
                                  <a:pt x="174" y="236"/>
                                  <a:pt x="174" y="236"/>
                                  <a:pt x="174" y="236"/>
                                </a:cubicBezTo>
                                <a:lnTo>
                                  <a:pt x="174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61" name="Freeform 9"/>
                        <wps:cNvSpPr/>
                        <wps:spPr bwMode="auto">
                          <a:xfrm>
                            <a:off x="1292969" y="132550"/>
                            <a:ext cx="243231" cy="404960"/>
                          </a:xfrm>
                          <a:custGeom>
                            <a:avLst/>
                            <a:gdLst>
                              <a:gd name="T0" fmla="*/ 0 w 134"/>
                              <a:gd name="T1" fmla="*/ 100 h 223"/>
                              <a:gd name="T2" fmla="*/ 7 w 134"/>
                              <a:gd name="T3" fmla="*/ 39 h 223"/>
                              <a:gd name="T4" fmla="*/ 82 w 134"/>
                              <a:gd name="T5" fmla="*/ 0 h 223"/>
                              <a:gd name="T6" fmla="*/ 134 w 134"/>
                              <a:gd name="T7" fmla="*/ 0 h 223"/>
                              <a:gd name="T8" fmla="*/ 134 w 134"/>
                              <a:gd name="T9" fmla="*/ 60 h 223"/>
                              <a:gd name="T10" fmla="*/ 109 w 134"/>
                              <a:gd name="T11" fmla="*/ 60 h 223"/>
                              <a:gd name="T12" fmla="*/ 78 w 134"/>
                              <a:gd name="T13" fmla="*/ 70 h 223"/>
                              <a:gd name="T14" fmla="*/ 73 w 134"/>
                              <a:gd name="T15" fmla="*/ 107 h 223"/>
                              <a:gd name="T16" fmla="*/ 73 w 134"/>
                              <a:gd name="T17" fmla="*/ 223 h 223"/>
                              <a:gd name="T18" fmla="*/ 0 w 134"/>
                              <a:gd name="T19" fmla="*/ 223 h 223"/>
                              <a:gd name="T20" fmla="*/ 0 w 134"/>
                              <a:gd name="T21" fmla="*/ 10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4" h="223">
                                <a:moveTo>
                                  <a:pt x="0" y="100"/>
                                </a:moveTo>
                                <a:cubicBezTo>
                                  <a:pt x="0" y="70"/>
                                  <a:pt x="2" y="52"/>
                                  <a:pt x="7" y="39"/>
                                </a:cubicBezTo>
                                <a:cubicBezTo>
                                  <a:pt x="18" y="14"/>
                                  <a:pt x="44" y="0"/>
                                  <a:pt x="82" y="0"/>
                                </a:cubicBezTo>
                                <a:cubicBezTo>
                                  <a:pt x="134" y="0"/>
                                  <a:pt x="134" y="0"/>
                                  <a:pt x="134" y="0"/>
                                </a:cubicBezTo>
                                <a:cubicBezTo>
                                  <a:pt x="134" y="60"/>
                                  <a:pt x="134" y="60"/>
                                  <a:pt x="134" y="60"/>
                                </a:cubicBezTo>
                                <a:cubicBezTo>
                                  <a:pt x="109" y="60"/>
                                  <a:pt x="109" y="60"/>
                                  <a:pt x="109" y="60"/>
                                </a:cubicBezTo>
                                <a:cubicBezTo>
                                  <a:pt x="90" y="60"/>
                                  <a:pt x="83" y="62"/>
                                  <a:pt x="78" y="70"/>
                                </a:cubicBezTo>
                                <a:cubicBezTo>
                                  <a:pt x="74" y="77"/>
                                  <a:pt x="73" y="84"/>
                                  <a:pt x="73" y="107"/>
                                </a:cubicBezTo>
                                <a:cubicBezTo>
                                  <a:pt x="73" y="223"/>
                                  <a:pt x="73" y="223"/>
                                  <a:pt x="73" y="223"/>
                                </a:cubicBezTo>
                                <a:cubicBezTo>
                                  <a:pt x="0" y="223"/>
                                  <a:pt x="0" y="223"/>
                                  <a:pt x="0" y="223"/>
                                </a:cubicBez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62" name="Freeform 10"/>
                        <wps:cNvSpPr>
                          <a:spLocks noEditPoints="1"/>
                        </wps:cNvSpPr>
                        <wps:spPr bwMode="auto">
                          <a:xfrm>
                            <a:off x="1610626" y="132550"/>
                            <a:ext cx="448627" cy="404960"/>
                          </a:xfrm>
                          <a:custGeom>
                            <a:avLst/>
                            <a:gdLst>
                              <a:gd name="T0" fmla="*/ 107 w 247"/>
                              <a:gd name="T1" fmla="*/ 223 h 223"/>
                              <a:gd name="T2" fmla="*/ 14 w 247"/>
                              <a:gd name="T3" fmla="*/ 190 h 223"/>
                              <a:gd name="T4" fmla="*/ 0 w 247"/>
                              <a:gd name="T5" fmla="*/ 114 h 223"/>
                              <a:gd name="T6" fmla="*/ 0 w 247"/>
                              <a:gd name="T7" fmla="*/ 108 h 223"/>
                              <a:gd name="T8" fmla="*/ 20 w 247"/>
                              <a:gd name="T9" fmla="*/ 26 h 223"/>
                              <a:gd name="T10" fmla="*/ 107 w 247"/>
                              <a:gd name="T11" fmla="*/ 0 h 223"/>
                              <a:gd name="T12" fmla="*/ 247 w 247"/>
                              <a:gd name="T13" fmla="*/ 0 h 223"/>
                              <a:gd name="T14" fmla="*/ 247 w 247"/>
                              <a:gd name="T15" fmla="*/ 223 h 223"/>
                              <a:gd name="T16" fmla="*/ 107 w 247"/>
                              <a:gd name="T17" fmla="*/ 223 h 223"/>
                              <a:gd name="T18" fmla="*/ 174 w 247"/>
                              <a:gd name="T19" fmla="*/ 60 h 223"/>
                              <a:gd name="T20" fmla="*/ 113 w 247"/>
                              <a:gd name="T21" fmla="*/ 60 h 223"/>
                              <a:gd name="T22" fmla="*/ 73 w 247"/>
                              <a:gd name="T23" fmla="*/ 108 h 223"/>
                              <a:gd name="T24" fmla="*/ 73 w 247"/>
                              <a:gd name="T25" fmla="*/ 115 h 223"/>
                              <a:gd name="T26" fmla="*/ 113 w 247"/>
                              <a:gd name="T27" fmla="*/ 163 h 223"/>
                              <a:gd name="T28" fmla="*/ 174 w 247"/>
                              <a:gd name="T29" fmla="*/ 163 h 223"/>
                              <a:gd name="T30" fmla="*/ 174 w 247"/>
                              <a:gd name="T31" fmla="*/ 6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47" h="223">
                                <a:moveTo>
                                  <a:pt x="107" y="223"/>
                                </a:moveTo>
                                <a:cubicBezTo>
                                  <a:pt x="58" y="223"/>
                                  <a:pt x="31" y="213"/>
                                  <a:pt x="14" y="190"/>
                                </a:cubicBezTo>
                                <a:cubicBezTo>
                                  <a:pt x="4" y="175"/>
                                  <a:pt x="0" y="152"/>
                                  <a:pt x="0" y="114"/>
                                </a:cubicBezTo>
                                <a:cubicBezTo>
                                  <a:pt x="0" y="108"/>
                                  <a:pt x="0" y="108"/>
                                  <a:pt x="0" y="108"/>
                                </a:cubicBezTo>
                                <a:cubicBezTo>
                                  <a:pt x="0" y="64"/>
                                  <a:pt x="5" y="41"/>
                                  <a:pt x="20" y="26"/>
                                </a:cubicBezTo>
                                <a:cubicBezTo>
                                  <a:pt x="39" y="7"/>
                                  <a:pt x="63" y="0"/>
                                  <a:pt x="107" y="0"/>
                                </a:cubicBez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247" y="223"/>
                                  <a:pt x="247" y="223"/>
                                  <a:pt x="247" y="223"/>
                                </a:cubicBezTo>
                                <a:lnTo>
                                  <a:pt x="107" y="223"/>
                                </a:lnTo>
                                <a:close/>
                                <a:moveTo>
                                  <a:pt x="174" y="60"/>
                                </a:moveTo>
                                <a:cubicBezTo>
                                  <a:pt x="113" y="60"/>
                                  <a:pt x="113" y="60"/>
                                  <a:pt x="113" y="60"/>
                                </a:cubicBezTo>
                                <a:cubicBezTo>
                                  <a:pt x="78" y="60"/>
                                  <a:pt x="73" y="66"/>
                                  <a:pt x="73" y="108"/>
                                </a:cubicBezTo>
                                <a:cubicBezTo>
                                  <a:pt x="73" y="115"/>
                                  <a:pt x="73" y="115"/>
                                  <a:pt x="73" y="115"/>
                                </a:cubicBezTo>
                                <a:cubicBezTo>
                                  <a:pt x="73" y="157"/>
                                  <a:pt x="78" y="163"/>
                                  <a:pt x="113" y="163"/>
                                </a:cubicBezTo>
                                <a:cubicBezTo>
                                  <a:pt x="174" y="163"/>
                                  <a:pt x="174" y="163"/>
                                  <a:pt x="174" y="163"/>
                                </a:cubicBezTo>
                                <a:lnTo>
                                  <a:pt x="174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</wp:anchor>
          </w:drawing>
        </mc:Choice>
        <mc:Fallback>
          <w:pict>
            <v:group id="Lienzo 115" o:spid="_x0000_s1026" o:spt="203" style="position:absolute;left:0pt;height:27.8pt;width:106.3pt;mso-position-horizontal:right;mso-position-horizontal-relative:margin;mso-position-vertical:bottom;mso-position-vertical-relative:margin;z-index:251677696;mso-width-relative:page;mso-height-relative:page;" coordsize="1350010,353060" editas="canvas" o:gfxdata="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">
              <o:lock v:ext="edit" aspectratio="f"/>
              <v:shape id="Lienzo 115" o:spid="_x0000_s1026" style="position:absolute;left:0;top:0;height:353060;width:1350010;" filled="f" stroked="f" coordsize="21600,21600" o:gfxdata="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">
                <v:fill on="f" focussize="0,0"/>
                <v:stroke on="f"/>
                <v:imagedata o:title=""/>
                <o:lock v:ext="edit" aspectratio="t"/>
              </v:shape>
              <v:group id="Grupo 57" o:spid="_x0000_s1026" o:spt="203" style="position:absolute;left:0;top:679;height:352381;width:1349375;" coordorigin="9,14" coordsize="2059244,537496" o:gfxdata="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">
                <o:lock v:ext="edit" aspectratio="f"/>
                <v:rect id="Rectangle 6" o:spid="_x0000_s1026" o:spt="1" style="position:absolute;left:9;top:132550;height:404960;width:132520;" fillcolor="#004254" filled="t" stroked="f" coordsize="21600,21600" o:gfxdata="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lvhm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3.4748031496063pt,1.73732283464567pt,3.4748031496063pt,1.73732283464567pt"/>
                </v:rect>
                <v:shape id="Freeform 7" o:spid="_x0000_s1026" o:spt="100" style="position:absolute;left:234321;top:132550;height:404960;width:433866;" fillcolor="#004254" filled="t" stroked="f" coordsize="239,223" o:gfxdata="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On1AvQAA&#10;ANsAAAAPAAAAAAAAAAEAIAAAACIAAABkcnMvZG93bnJldi54bWxQSwECFAAUAAAACACHTuJAMy8F&#10;njsAAAA5AAAAEAAAAAAAAAABACAAAAAMAQAAZHJzL3NoYXBleG1sLnhtbFBLBQYAAAAABgAGAFsB&#10;AAC2AwAAAAA=&#10;" path="m73,223c0,223,0,223,0,223c0,0,0,0,0,0c156,0,156,0,156,0c194,0,221,14,232,39c237,52,239,70,239,100c239,223,239,223,239,223c166,223,166,223,166,223c166,107,166,107,166,107c166,84,164,77,161,70c156,62,149,60,129,60c73,60,73,60,73,60l73,223xe">
                  <v:path o:connectlocs="132519,404960;0,404960;0,0;283192,0;421158,70822;433866,181596;433866,404960;301346,404960;301346,194308;292269,127117;234178,108957;132519,108957;132519,404960" o:connectangles="0,0,0,0,0,0,0,0,0,0,0,0,0"/>
                  <v:fill on="t" focussize="0,0"/>
                  <v:stroke on="f"/>
                  <v:imagedata o:title=""/>
                  <o:lock v:ext="edit" aspectratio="f"/>
                  <v:textbox inset="3.4748031496063pt,1.73732283464567pt,3.4748031496063pt,1.73732283464567pt"/>
                </v:shape>
                <v:shape id="Freeform 8" o:spid="_x0000_s1026" o:spt="100" style="position:absolute;left:755514;top:14;height:537496;width:448305;" fillcolor="#004254" filled="t" stroked="f" coordsize="247,296" o:gfxdata="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dpb3y2AAAA2wAAAA8A&#10;AAAAAAAAAQAgAAAAIgAAAGRycy9kb3ducmV2LnhtbFBLAQIUABQAAAAIAIdO4kAzLwWeOwAAADkA&#10;AAAQAAAAAAAAAAEAIAAAAAUBAABkcnMvc2hhcGV4bWwueG1sUEsFBgAAAAAGAAYAWwEAAK8DAAAA&#10;AA==&#10;" path="m107,296c59,296,31,286,14,263c5,248,0,225,0,187c0,181,0,181,0,181c0,137,6,114,21,99c39,80,64,73,107,73c174,73,174,73,174,73c174,0,174,0,174,0c247,0,247,0,247,0c247,296,247,296,247,296l107,296xm174,133c114,133,114,133,114,133c79,133,74,139,74,181c74,188,74,188,74,188c74,230,79,236,114,236c174,236,174,236,174,236l174,133xe">
                  <v:path o:connectlocs="194205,537496;25410,477572;0,339566;0,328671;38115,179770;194205,132558;315810,132558;315810,0;448305,0;448305,537496;194205,537496;315810,241510;206910,241510;134310,328671;134310,341382;206910,428544;315810,428544;315810,241510" o:connectangles="0,0,0,0,0,0,0,0,0,0,0,0,0,0,0,0,0,0"/>
                  <v:fill on="t" focussize="0,0"/>
                  <v:stroke on="f"/>
                  <v:imagedata o:title=""/>
                  <o:lock v:ext="edit" aspectratio="f"/>
                  <v:textbox inset="3.4748031496063pt,1.73732283464567pt,3.4748031496063pt,1.73732283464567pt"/>
                </v:shape>
                <v:shape id="Freeform 9" o:spid="_x0000_s1026" o:spt="100" style="position:absolute;left:1292969;top:132550;height:404960;width:243231;" fillcolor="#004254" filled="t" stroked="f" coordsize="134,223" o:gfxdata="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dUHi8AAAA&#10;2wAAAA8AAAAAAAAAAQAgAAAAIgAAAGRycy9kb3ducmV2LnhtbFBLAQIUABQAAAAIAIdO4kAzLwWe&#10;OwAAADkAAAAQAAAAAAAAAAEAIAAAAAsBAABkcnMvc2hhcGV4bWwueG1sUEsFBgAAAAAGAAYAWwEA&#10;ALUDAAAAAA==&#10;" path="m0,100c0,70,2,52,7,39c18,14,44,0,82,0c134,0,134,0,134,0c134,60,134,60,134,60c109,60,109,60,109,60c90,60,83,62,78,70c74,77,73,84,73,107c73,223,73,223,73,223c0,223,0,223,0,223l0,100xe">
                  <v:path o:connectlocs="0,181596;12706,70822;148842,0;243231,0;243231,108957;197852,108957;141582,127117;132506,194308;132506,404960;0,404960;0,181596" o:connectangles="0,0,0,0,0,0,0,0,0,0,0"/>
                  <v:fill on="t" focussize="0,0"/>
                  <v:stroke on="f"/>
                  <v:imagedata o:title=""/>
                  <o:lock v:ext="edit" aspectratio="f"/>
                  <v:textbox inset="3.4748031496063pt,1.73732283464567pt,3.4748031496063pt,1.73732283464567pt"/>
                </v:shape>
                <v:shape id="Freeform 10" o:spid="_x0000_s1026" o:spt="100" style="position:absolute;left:1610626;top:132550;height:404960;width:448627;" fillcolor="#004254" filled="t" stroked="f" coordsize="247,223" o:gfxdata="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xfJpvQAA&#10;ANsAAAAPAAAAAAAAAAEAIAAAACIAAABkcnMvZG93bnJldi54bWxQSwECFAAUAAAACACHTuJAMy8F&#10;njsAAAA5AAAAEAAAAAAAAAABACAAAAAMAQAAZHJzL3NoYXBleG1sLnhtbFBLBQYAAAAABgAGAFsB&#10;AAC2AwAAAAA=&#10;" path="m107,223c58,223,31,213,14,190c4,175,0,152,0,114c0,108,0,108,0,108c0,64,5,41,20,26c39,7,63,0,107,0c247,0,247,0,247,0c247,223,247,223,247,223l107,223xm174,60c113,60,113,60,113,60c78,60,73,66,73,108c73,115,73,115,73,115c73,157,78,163,113,163c174,163,174,163,174,163l174,60xe">
                  <v:path o:connectlocs="194344,404960;25428,345033;0,207019;0,196124;36326,47215;194344,0;448627,0;448627,404960;194344,404960;316036,108957;205242,108957;132590,196124;132590,208835;205242,296002;316036,296002;316036,108957" o:connectangles="0,0,0,0,0,0,0,0,0,0,0,0,0,0,0,0"/>
                  <v:fill on="t" focussize="0,0"/>
                  <v:stroke on="f"/>
                  <v:imagedata o:title=""/>
                  <o:lock v:ext="edit" aspectratio="f"/>
                  <v:textbox inset="3.4748031496063pt,1.73732283464567pt,3.4748031496063pt,1.73732283464567pt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1AD7"/>
    <w:multiLevelType w:val="multilevel"/>
    <w:tmpl w:val="0BE21AD7"/>
    <w:lvl w:ilvl="0" w:tentative="0">
      <w:start w:val="1"/>
      <w:numFmt w:val="bullet"/>
      <w:pStyle w:val="77"/>
      <w:lvlText w:val=""/>
      <w:lvlJc w:val="left"/>
      <w:pPr>
        <w:ind w:left="360" w:hanging="360"/>
      </w:pPr>
      <w:rPr>
        <w:rFonts w:hint="default" w:ascii="Wingdings" w:hAnsi="Wingdings"/>
        <w:b w:val="0"/>
        <w:i w:val="0"/>
        <w:color w:val="004254"/>
        <w:sz w:val="24"/>
      </w:rPr>
    </w:lvl>
    <w:lvl w:ilvl="1" w:tentative="0">
      <w:start w:val="1"/>
      <w:numFmt w:val="bullet"/>
      <w:lvlText w:val=""/>
      <w:lvlJc w:val="left"/>
      <w:pPr>
        <w:tabs>
          <w:tab w:val="left" w:pos="644"/>
        </w:tabs>
        <w:ind w:left="644" w:hanging="360"/>
      </w:pPr>
      <w:rPr>
        <w:rFonts w:hint="default" w:ascii="Wingdings" w:hAnsi="Wingdings"/>
        <w:b w:val="0"/>
        <w:i w:val="0"/>
        <w:color w:val="004254"/>
        <w:sz w:val="24"/>
      </w:rPr>
    </w:lvl>
    <w:lvl w:ilvl="2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4" w:tentative="0">
      <w:start w:val="1"/>
      <w:numFmt w:val="none"/>
      <w:pStyle w:val="83"/>
      <w:suff w:val="nothing"/>
      <w:lvlText w:val=""/>
      <w:lvlJc w:val="left"/>
      <w:pPr>
        <w:ind w:left="0" w:firstLine="0"/>
      </w:pPr>
      <w:rPr>
        <w:rFonts w:hint="default"/>
      </w:rPr>
    </w:lvl>
    <w:lvl w:ilvl="5" w:tentative="0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6" w:tentative="0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7" w:tentative="0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8" w:tentative="0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</w:abstractNum>
  <w:abstractNum w:abstractNumId="1">
    <w:nsid w:val="0FFD1A96"/>
    <w:multiLevelType w:val="multilevel"/>
    <w:tmpl w:val="0FFD1A96"/>
    <w:lvl w:ilvl="0" w:tentative="0">
      <w:start w:val="1"/>
      <w:numFmt w:val="decimal"/>
      <w:pStyle w:val="82"/>
      <w:lvlText w:val="%1."/>
      <w:lvlJc w:val="left"/>
      <w:pPr>
        <w:ind w:left="1440" w:hanging="360"/>
      </w:pPr>
      <w:rPr>
        <w:rFonts w:hint="default"/>
        <w:b/>
        <w:i w:val="0"/>
        <w:color w:val="646E78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05163D"/>
    <w:multiLevelType w:val="multilevel"/>
    <w:tmpl w:val="1905163D"/>
    <w:lvl w:ilvl="0" w:tentative="0">
      <w:start w:val="1"/>
      <w:numFmt w:val="decimal"/>
      <w:pStyle w:val="80"/>
      <w:lvlText w:val="%1."/>
      <w:lvlJc w:val="left"/>
      <w:pPr>
        <w:ind w:left="360" w:hanging="360"/>
      </w:pPr>
      <w:rPr>
        <w:rFonts w:hint="default"/>
        <w:b/>
        <w:i w:val="0"/>
        <w:color w:val="004254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decimal"/>
      <w:lvlText w:val="%2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2" w:tentative="0">
      <w:start w:val="1"/>
      <w:numFmt w:val="decimal"/>
      <w:lvlText w:val="%3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3" w:tentative="0">
      <w:start w:val="1"/>
      <w:numFmt w:val="decimal"/>
      <w:lvlText w:val="%4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4" w:tentative="0">
      <w:start w:val="1"/>
      <w:numFmt w:val="none"/>
      <w:pStyle w:val="84"/>
      <w:suff w:val="nothing"/>
      <w:lvlText w:val=""/>
      <w:lvlJc w:val="left"/>
      <w:pPr>
        <w:ind w:left="0" w:firstLine="0"/>
      </w:pPr>
      <w:rPr>
        <w:rFonts w:hint="default"/>
      </w:rPr>
    </w:lvl>
    <w:lvl w:ilvl="5" w:tentative="0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6" w:tentative="0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7" w:tentative="0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8" w:tentative="0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</w:abstractNum>
  <w:abstractNum w:abstractNumId="3">
    <w:nsid w:val="26136A35"/>
    <w:multiLevelType w:val="multilevel"/>
    <w:tmpl w:val="26136A35"/>
    <w:lvl w:ilvl="0" w:tentative="0">
      <w:start w:val="1"/>
      <w:numFmt w:val="bullet"/>
      <w:pStyle w:val="79"/>
      <w:lvlText w:val=""/>
      <w:lvlJc w:val="left"/>
      <w:pPr>
        <w:ind w:left="1440" w:hanging="360"/>
      </w:pPr>
      <w:rPr>
        <w:rFonts w:hint="default" w:ascii="Wingdings" w:hAnsi="Wingdings"/>
        <w:b w:val="0"/>
        <w:i w:val="0"/>
        <w:color w:val="646E78"/>
        <w:sz w:val="24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473F73A8"/>
    <w:multiLevelType w:val="multilevel"/>
    <w:tmpl w:val="473F73A8"/>
    <w:lvl w:ilvl="0" w:tentative="0">
      <w:start w:val="1"/>
      <w:numFmt w:val="bullet"/>
      <w:pStyle w:val="78"/>
      <w:lvlText w:val=""/>
      <w:lvlJc w:val="left"/>
      <w:pPr>
        <w:ind w:left="1060" w:hanging="360"/>
      </w:pPr>
      <w:rPr>
        <w:rFonts w:hint="default" w:ascii="Wingdings" w:hAnsi="Wingdings"/>
        <w:b w:val="0"/>
        <w:i w:val="0"/>
        <w:color w:val="03657C" w:themeColor="text2"/>
        <w:sz w:val="24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5">
    <w:nsid w:val="4FC619B2"/>
    <w:multiLevelType w:val="multilevel"/>
    <w:tmpl w:val="4FC619B2"/>
    <w:lvl w:ilvl="0" w:tentative="0">
      <w:start w:val="1"/>
      <w:numFmt w:val="decimal"/>
      <w:pStyle w:val="2"/>
      <w:lvlText w:val="%1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2" w:tentative="0">
      <w:start w:val="1"/>
      <w:numFmt w:val="decimal"/>
      <w:pStyle w:val="65"/>
      <w:lvlText w:val="%1.%2.%3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3" w:tentative="0">
      <w:start w:val="1"/>
      <w:numFmt w:val="decimal"/>
      <w:pStyle w:val="67"/>
      <w:lvlText w:val="%1.%2.%3.%4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701" w:hanging="1701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6">
    <w:nsid w:val="69522B90"/>
    <w:multiLevelType w:val="multilevel"/>
    <w:tmpl w:val="69522B90"/>
    <w:lvl w:ilvl="0" w:tentative="0">
      <w:start w:val="1"/>
      <w:numFmt w:val="decimal"/>
      <w:pStyle w:val="81"/>
      <w:lvlText w:val="%1."/>
      <w:lvlJc w:val="left"/>
      <w:pPr>
        <w:ind w:left="1060" w:hanging="360"/>
      </w:pPr>
      <w:rPr>
        <w:rFonts w:hint="default"/>
        <w:b/>
        <w:i w:val="0"/>
        <w:color w:val="03657C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780" w:hanging="360"/>
      </w:pPr>
    </w:lvl>
    <w:lvl w:ilvl="2" w:tentative="0">
      <w:start w:val="1"/>
      <w:numFmt w:val="lowerRoman"/>
      <w:lvlText w:val="%3."/>
      <w:lvlJc w:val="right"/>
      <w:pPr>
        <w:ind w:left="2500" w:hanging="180"/>
      </w:pPr>
    </w:lvl>
    <w:lvl w:ilvl="3" w:tentative="0">
      <w:start w:val="1"/>
      <w:numFmt w:val="decimal"/>
      <w:lvlText w:val="%4."/>
      <w:lvlJc w:val="left"/>
      <w:pPr>
        <w:ind w:left="3220" w:hanging="360"/>
      </w:pPr>
    </w:lvl>
    <w:lvl w:ilvl="4" w:tentative="0">
      <w:start w:val="1"/>
      <w:numFmt w:val="lowerLetter"/>
      <w:lvlText w:val="%5."/>
      <w:lvlJc w:val="left"/>
      <w:pPr>
        <w:ind w:left="3940" w:hanging="360"/>
      </w:pPr>
    </w:lvl>
    <w:lvl w:ilvl="5" w:tentative="0">
      <w:start w:val="1"/>
      <w:numFmt w:val="lowerRoman"/>
      <w:lvlText w:val="%6."/>
      <w:lvlJc w:val="right"/>
      <w:pPr>
        <w:ind w:left="4660" w:hanging="180"/>
      </w:pPr>
    </w:lvl>
    <w:lvl w:ilvl="6" w:tentative="0">
      <w:start w:val="1"/>
      <w:numFmt w:val="decimal"/>
      <w:lvlText w:val="%7."/>
      <w:lvlJc w:val="left"/>
      <w:pPr>
        <w:ind w:left="5380" w:hanging="360"/>
      </w:pPr>
    </w:lvl>
    <w:lvl w:ilvl="7" w:tentative="0">
      <w:start w:val="1"/>
      <w:numFmt w:val="lowerLetter"/>
      <w:lvlText w:val="%8."/>
      <w:lvlJc w:val="left"/>
      <w:pPr>
        <w:ind w:left="6100" w:hanging="360"/>
      </w:pPr>
    </w:lvl>
    <w:lvl w:ilvl="8" w:tentative="0">
      <w:start w:val="1"/>
      <w:numFmt w:val="lowerRoman"/>
      <w:lvlText w:val="%9."/>
      <w:lvlJc w:val="right"/>
      <w:pPr>
        <w:ind w:left="6820" w:hanging="180"/>
      </w:pPr>
    </w:lvl>
  </w:abstractNum>
  <w:abstractNum w:abstractNumId="7">
    <w:nsid w:val="69F704D9"/>
    <w:multiLevelType w:val="multilevel"/>
    <w:tmpl w:val="69F704D9"/>
    <w:lvl w:ilvl="0" w:tentative="0">
      <w:start w:val="1"/>
      <w:numFmt w:val="decimal"/>
      <w:lvlText w:val="%1.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rawingGridHorizontalSpacing w:val="851"/>
  <w:drawingGridVerticalSpacing w:val="68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61"/>
    <w:rsid w:val="000022CE"/>
    <w:rsid w:val="0000380A"/>
    <w:rsid w:val="00017F67"/>
    <w:rsid w:val="00025991"/>
    <w:rsid w:val="00026EDC"/>
    <w:rsid w:val="00031909"/>
    <w:rsid w:val="00040A08"/>
    <w:rsid w:val="00075021"/>
    <w:rsid w:val="000759E3"/>
    <w:rsid w:val="00091E97"/>
    <w:rsid w:val="00092193"/>
    <w:rsid w:val="00095272"/>
    <w:rsid w:val="000A0F21"/>
    <w:rsid w:val="000B374E"/>
    <w:rsid w:val="000B4371"/>
    <w:rsid w:val="000B674F"/>
    <w:rsid w:val="000C71ED"/>
    <w:rsid w:val="000D3438"/>
    <w:rsid w:val="000D380B"/>
    <w:rsid w:val="000D6181"/>
    <w:rsid w:val="000F6A1C"/>
    <w:rsid w:val="000F6E07"/>
    <w:rsid w:val="0011487A"/>
    <w:rsid w:val="001169AA"/>
    <w:rsid w:val="0012102D"/>
    <w:rsid w:val="00132100"/>
    <w:rsid w:val="00157DE6"/>
    <w:rsid w:val="00164685"/>
    <w:rsid w:val="00165A0D"/>
    <w:rsid w:val="001750A7"/>
    <w:rsid w:val="00175EF4"/>
    <w:rsid w:val="00181D6B"/>
    <w:rsid w:val="00182144"/>
    <w:rsid w:val="00185F27"/>
    <w:rsid w:val="00192C68"/>
    <w:rsid w:val="00194B92"/>
    <w:rsid w:val="001A0073"/>
    <w:rsid w:val="001A4437"/>
    <w:rsid w:val="001A7DE7"/>
    <w:rsid w:val="001B48E3"/>
    <w:rsid w:val="001B7E57"/>
    <w:rsid w:val="001C32BB"/>
    <w:rsid w:val="001C741C"/>
    <w:rsid w:val="001C7F1C"/>
    <w:rsid w:val="001D1A90"/>
    <w:rsid w:val="001D6328"/>
    <w:rsid w:val="001F169E"/>
    <w:rsid w:val="00200FCA"/>
    <w:rsid w:val="00213EB7"/>
    <w:rsid w:val="00230778"/>
    <w:rsid w:val="0023208D"/>
    <w:rsid w:val="00243E38"/>
    <w:rsid w:val="00246862"/>
    <w:rsid w:val="00251B1A"/>
    <w:rsid w:val="00261E62"/>
    <w:rsid w:val="00291485"/>
    <w:rsid w:val="002956A8"/>
    <w:rsid w:val="002C2100"/>
    <w:rsid w:val="002C4225"/>
    <w:rsid w:val="002C6C20"/>
    <w:rsid w:val="002C76B6"/>
    <w:rsid w:val="002D5426"/>
    <w:rsid w:val="002E6BD1"/>
    <w:rsid w:val="002E770C"/>
    <w:rsid w:val="003000B4"/>
    <w:rsid w:val="00331119"/>
    <w:rsid w:val="00336627"/>
    <w:rsid w:val="00340207"/>
    <w:rsid w:val="00340A24"/>
    <w:rsid w:val="003478CC"/>
    <w:rsid w:val="00375D0A"/>
    <w:rsid w:val="00375E64"/>
    <w:rsid w:val="00382CD6"/>
    <w:rsid w:val="003859FC"/>
    <w:rsid w:val="00387594"/>
    <w:rsid w:val="00394A33"/>
    <w:rsid w:val="003A0C8E"/>
    <w:rsid w:val="003A1220"/>
    <w:rsid w:val="003A51C0"/>
    <w:rsid w:val="003A654D"/>
    <w:rsid w:val="003D1728"/>
    <w:rsid w:val="003E03F2"/>
    <w:rsid w:val="003E42A0"/>
    <w:rsid w:val="003E4A23"/>
    <w:rsid w:val="003E4E4E"/>
    <w:rsid w:val="003E5660"/>
    <w:rsid w:val="003F0A06"/>
    <w:rsid w:val="003F2DED"/>
    <w:rsid w:val="00406842"/>
    <w:rsid w:val="0042058E"/>
    <w:rsid w:val="004228C9"/>
    <w:rsid w:val="00433CCD"/>
    <w:rsid w:val="00434012"/>
    <w:rsid w:val="00436B8D"/>
    <w:rsid w:val="004609EE"/>
    <w:rsid w:val="00467E3F"/>
    <w:rsid w:val="00481AA3"/>
    <w:rsid w:val="0049683C"/>
    <w:rsid w:val="00496B1F"/>
    <w:rsid w:val="004B08E2"/>
    <w:rsid w:val="004C3608"/>
    <w:rsid w:val="004C4AB7"/>
    <w:rsid w:val="004C53EC"/>
    <w:rsid w:val="004C5C01"/>
    <w:rsid w:val="004D12E2"/>
    <w:rsid w:val="004D408F"/>
    <w:rsid w:val="004D654F"/>
    <w:rsid w:val="004D767B"/>
    <w:rsid w:val="00520064"/>
    <w:rsid w:val="00543BFA"/>
    <w:rsid w:val="0056031B"/>
    <w:rsid w:val="0056069D"/>
    <w:rsid w:val="00584F05"/>
    <w:rsid w:val="00585F88"/>
    <w:rsid w:val="005A6D8D"/>
    <w:rsid w:val="005A72AB"/>
    <w:rsid w:val="005B2AB9"/>
    <w:rsid w:val="005B41AF"/>
    <w:rsid w:val="005D5845"/>
    <w:rsid w:val="005D623B"/>
    <w:rsid w:val="005D75A1"/>
    <w:rsid w:val="005E279E"/>
    <w:rsid w:val="005E31F0"/>
    <w:rsid w:val="005E4257"/>
    <w:rsid w:val="005F1A31"/>
    <w:rsid w:val="005F71AE"/>
    <w:rsid w:val="00602871"/>
    <w:rsid w:val="00603950"/>
    <w:rsid w:val="00614229"/>
    <w:rsid w:val="006201CB"/>
    <w:rsid w:val="0062398A"/>
    <w:rsid w:val="00632053"/>
    <w:rsid w:val="00633152"/>
    <w:rsid w:val="006500A8"/>
    <w:rsid w:val="00655E9F"/>
    <w:rsid w:val="006675F1"/>
    <w:rsid w:val="00676E1D"/>
    <w:rsid w:val="00690EA4"/>
    <w:rsid w:val="00693CBD"/>
    <w:rsid w:val="00695FB0"/>
    <w:rsid w:val="006B3630"/>
    <w:rsid w:val="006C006B"/>
    <w:rsid w:val="006D749A"/>
    <w:rsid w:val="006E51C9"/>
    <w:rsid w:val="006E787C"/>
    <w:rsid w:val="006F3746"/>
    <w:rsid w:val="006F6BC6"/>
    <w:rsid w:val="007000FC"/>
    <w:rsid w:val="00711F1D"/>
    <w:rsid w:val="00724CB0"/>
    <w:rsid w:val="00727B68"/>
    <w:rsid w:val="00730948"/>
    <w:rsid w:val="00733F03"/>
    <w:rsid w:val="00734282"/>
    <w:rsid w:val="00736661"/>
    <w:rsid w:val="00740171"/>
    <w:rsid w:val="007441F8"/>
    <w:rsid w:val="00756AAD"/>
    <w:rsid w:val="0076615E"/>
    <w:rsid w:val="007679B0"/>
    <w:rsid w:val="007747D4"/>
    <w:rsid w:val="00777A24"/>
    <w:rsid w:val="00793E13"/>
    <w:rsid w:val="007A4C7E"/>
    <w:rsid w:val="007A67A3"/>
    <w:rsid w:val="007A736B"/>
    <w:rsid w:val="007B1E72"/>
    <w:rsid w:val="007B5184"/>
    <w:rsid w:val="007C4370"/>
    <w:rsid w:val="007C4BC5"/>
    <w:rsid w:val="007C738F"/>
    <w:rsid w:val="007E2718"/>
    <w:rsid w:val="00816920"/>
    <w:rsid w:val="008203A6"/>
    <w:rsid w:val="008241DE"/>
    <w:rsid w:val="00834B8F"/>
    <w:rsid w:val="008441BC"/>
    <w:rsid w:val="0086419E"/>
    <w:rsid w:val="008814BE"/>
    <w:rsid w:val="0089218D"/>
    <w:rsid w:val="0089289D"/>
    <w:rsid w:val="008A0073"/>
    <w:rsid w:val="008B2530"/>
    <w:rsid w:val="008C1049"/>
    <w:rsid w:val="008C4027"/>
    <w:rsid w:val="008C496E"/>
    <w:rsid w:val="008C6654"/>
    <w:rsid w:val="008D3CAB"/>
    <w:rsid w:val="00905222"/>
    <w:rsid w:val="00922A30"/>
    <w:rsid w:val="00945101"/>
    <w:rsid w:val="009658CD"/>
    <w:rsid w:val="00966876"/>
    <w:rsid w:val="00967AFC"/>
    <w:rsid w:val="00973B20"/>
    <w:rsid w:val="00975E9B"/>
    <w:rsid w:val="009865D0"/>
    <w:rsid w:val="0099007F"/>
    <w:rsid w:val="009C08FA"/>
    <w:rsid w:val="009C1C0F"/>
    <w:rsid w:val="009C41E8"/>
    <w:rsid w:val="009C4C1A"/>
    <w:rsid w:val="009D2D8E"/>
    <w:rsid w:val="009D7A3F"/>
    <w:rsid w:val="009E4AB5"/>
    <w:rsid w:val="009E57D9"/>
    <w:rsid w:val="009F3891"/>
    <w:rsid w:val="00A014B3"/>
    <w:rsid w:val="00A03FE2"/>
    <w:rsid w:val="00A12E62"/>
    <w:rsid w:val="00A2452C"/>
    <w:rsid w:val="00A42A16"/>
    <w:rsid w:val="00A501D0"/>
    <w:rsid w:val="00A53AC2"/>
    <w:rsid w:val="00A716B7"/>
    <w:rsid w:val="00A75448"/>
    <w:rsid w:val="00A90DFA"/>
    <w:rsid w:val="00AB3BE0"/>
    <w:rsid w:val="00AC3383"/>
    <w:rsid w:val="00AD169F"/>
    <w:rsid w:val="00AE313B"/>
    <w:rsid w:val="00AE31D4"/>
    <w:rsid w:val="00AE3E2A"/>
    <w:rsid w:val="00AE6065"/>
    <w:rsid w:val="00B01AB4"/>
    <w:rsid w:val="00B02033"/>
    <w:rsid w:val="00B064E1"/>
    <w:rsid w:val="00B26683"/>
    <w:rsid w:val="00B32A0E"/>
    <w:rsid w:val="00B72861"/>
    <w:rsid w:val="00B73D28"/>
    <w:rsid w:val="00B76ACA"/>
    <w:rsid w:val="00B77680"/>
    <w:rsid w:val="00BA2DBD"/>
    <w:rsid w:val="00BA5ED0"/>
    <w:rsid w:val="00BB4D61"/>
    <w:rsid w:val="00BC2F28"/>
    <w:rsid w:val="00BC32EF"/>
    <w:rsid w:val="00BC40E9"/>
    <w:rsid w:val="00BD1D4E"/>
    <w:rsid w:val="00C16D48"/>
    <w:rsid w:val="00C170DD"/>
    <w:rsid w:val="00C2313A"/>
    <w:rsid w:val="00C23913"/>
    <w:rsid w:val="00C32D37"/>
    <w:rsid w:val="00C45156"/>
    <w:rsid w:val="00C505F2"/>
    <w:rsid w:val="00C61F97"/>
    <w:rsid w:val="00C72AD7"/>
    <w:rsid w:val="00C81163"/>
    <w:rsid w:val="00C87395"/>
    <w:rsid w:val="00CA04F8"/>
    <w:rsid w:val="00CA39B6"/>
    <w:rsid w:val="00CB036B"/>
    <w:rsid w:val="00CC1803"/>
    <w:rsid w:val="00CC69FE"/>
    <w:rsid w:val="00CD619F"/>
    <w:rsid w:val="00CE0C03"/>
    <w:rsid w:val="00CE112D"/>
    <w:rsid w:val="00CE20E8"/>
    <w:rsid w:val="00CF7003"/>
    <w:rsid w:val="00D07424"/>
    <w:rsid w:val="00D117E3"/>
    <w:rsid w:val="00D151B0"/>
    <w:rsid w:val="00D1664C"/>
    <w:rsid w:val="00D22D64"/>
    <w:rsid w:val="00D346DA"/>
    <w:rsid w:val="00D36FC5"/>
    <w:rsid w:val="00D37DE4"/>
    <w:rsid w:val="00D40317"/>
    <w:rsid w:val="00D44E45"/>
    <w:rsid w:val="00D44F95"/>
    <w:rsid w:val="00D45170"/>
    <w:rsid w:val="00D55BA4"/>
    <w:rsid w:val="00D619B4"/>
    <w:rsid w:val="00D65B32"/>
    <w:rsid w:val="00D7311D"/>
    <w:rsid w:val="00D73F92"/>
    <w:rsid w:val="00D9128E"/>
    <w:rsid w:val="00D93D68"/>
    <w:rsid w:val="00D94260"/>
    <w:rsid w:val="00D9641B"/>
    <w:rsid w:val="00DA066C"/>
    <w:rsid w:val="00DA5B65"/>
    <w:rsid w:val="00DA663F"/>
    <w:rsid w:val="00DB4D71"/>
    <w:rsid w:val="00DC6B08"/>
    <w:rsid w:val="00DD2D6F"/>
    <w:rsid w:val="00DF3DEC"/>
    <w:rsid w:val="00E13CCD"/>
    <w:rsid w:val="00E14A96"/>
    <w:rsid w:val="00E2525F"/>
    <w:rsid w:val="00E3132A"/>
    <w:rsid w:val="00E37B86"/>
    <w:rsid w:val="00E4271E"/>
    <w:rsid w:val="00E5551F"/>
    <w:rsid w:val="00E7432B"/>
    <w:rsid w:val="00E768F2"/>
    <w:rsid w:val="00E90396"/>
    <w:rsid w:val="00E909D3"/>
    <w:rsid w:val="00EA4193"/>
    <w:rsid w:val="00EB3973"/>
    <w:rsid w:val="00EB4528"/>
    <w:rsid w:val="00EE1C59"/>
    <w:rsid w:val="00EE3E6D"/>
    <w:rsid w:val="00EF328D"/>
    <w:rsid w:val="00F033D4"/>
    <w:rsid w:val="00F074CC"/>
    <w:rsid w:val="00F10B05"/>
    <w:rsid w:val="00F11CA5"/>
    <w:rsid w:val="00F15A73"/>
    <w:rsid w:val="00F27B98"/>
    <w:rsid w:val="00F36CB1"/>
    <w:rsid w:val="00F40F02"/>
    <w:rsid w:val="00F412A1"/>
    <w:rsid w:val="00F60763"/>
    <w:rsid w:val="00F61724"/>
    <w:rsid w:val="00F62730"/>
    <w:rsid w:val="00F62894"/>
    <w:rsid w:val="00F71522"/>
    <w:rsid w:val="00F722C9"/>
    <w:rsid w:val="00F74C0C"/>
    <w:rsid w:val="00F80471"/>
    <w:rsid w:val="00F838C1"/>
    <w:rsid w:val="00F87264"/>
    <w:rsid w:val="00F91AF8"/>
    <w:rsid w:val="00F92458"/>
    <w:rsid w:val="00F93FEE"/>
    <w:rsid w:val="00F979FC"/>
    <w:rsid w:val="00FA3D95"/>
    <w:rsid w:val="00FB7954"/>
    <w:rsid w:val="00FC313F"/>
    <w:rsid w:val="00FD3FEA"/>
    <w:rsid w:val="00FD4417"/>
    <w:rsid w:val="00FE069C"/>
    <w:rsid w:val="00FE7D0E"/>
    <w:rsid w:val="0426278F"/>
    <w:rsid w:val="28993C48"/>
    <w:rsid w:val="6FCE00BE"/>
    <w:rsid w:val="7AE1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3" w:semiHidden="0" w:name="heading 1"/>
    <w:lsdException w:unhideWhenUsed="0" w:uiPriority="4" w:semiHidden="0" w:name="heading 2"/>
    <w:lsdException w:qFormat="1" w:unhideWhenUsed="0" w:uiPriority="5" w:semiHidden="0" w:name="heading 3"/>
    <w:lsdException w:qFormat="1" w:uiPriority="0" w:name="heading 4"/>
    <w:lsdException w:qFormat="1" w:unhideWhenUsed="0" w:uiPriority="0" w:name="heading 5"/>
    <w:lsdException w:qFormat="1" w:unhideWhenUsed="0" w:uiPriority="0" w:name="heading 6"/>
    <w:lsdException w:qFormat="1" w:unhideWhenUsed="0" w:uiPriority="0" w:name="heading 7"/>
    <w:lsdException w:qFormat="1" w:unhideWhenUsed="0" w:uiPriority="0" w:name="heading 8"/>
    <w:lsdException w:qFormat="1" w:unhideWhenUsed="0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1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nhideWhenUsed="0" w:uiPriority="2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20"/>
    </w:pPr>
    <w:rPr>
      <w:rFonts w:ascii="Arial" w:hAnsi="Arial" w:eastAsia="Times New Roman" w:cs="Arial"/>
      <w:bCs/>
      <w:color w:val="004254"/>
      <w:kern w:val="32"/>
      <w:sz w:val="22"/>
      <w:szCs w:val="22"/>
      <w:lang w:val="es-ES" w:eastAsia="es-ES" w:bidi="ar-SA"/>
    </w:rPr>
  </w:style>
  <w:style w:type="paragraph" w:styleId="2">
    <w:name w:val="heading 1"/>
    <w:next w:val="3"/>
    <w:link w:val="39"/>
    <w:uiPriority w:val="3"/>
    <w:pPr>
      <w:keepNext/>
      <w:keepLines/>
      <w:numPr>
        <w:ilvl w:val="0"/>
        <w:numId w:val="1"/>
      </w:numPr>
      <w:overflowPunct w:val="0"/>
      <w:autoSpaceDE w:val="0"/>
      <w:autoSpaceDN w:val="0"/>
      <w:adjustRightInd w:val="0"/>
      <w:spacing w:after="120"/>
      <w:ind w:left="680" w:hanging="680"/>
      <w:textAlignment w:val="baseline"/>
      <w:outlineLvl w:val="0"/>
    </w:pPr>
    <w:rPr>
      <w:rFonts w:ascii="Georgia" w:hAnsi="Georgia" w:eastAsia="Times New Roman" w:cs="Arial"/>
      <w:color w:val="004254"/>
      <w:kern w:val="32"/>
      <w:sz w:val="40"/>
      <w:szCs w:val="28"/>
      <w:lang w:val="es-ES" w:eastAsia="es-ES" w:bidi="ar-SA"/>
    </w:rPr>
  </w:style>
  <w:style w:type="paragraph" w:styleId="3">
    <w:name w:val="heading 2"/>
    <w:next w:val="1"/>
    <w:link w:val="64"/>
    <w:uiPriority w:val="4"/>
    <w:pPr>
      <w:keepNext/>
      <w:keepLines/>
      <w:numPr>
        <w:ilvl w:val="1"/>
        <w:numId w:val="1"/>
      </w:numPr>
      <w:overflowPunct w:val="0"/>
      <w:autoSpaceDE w:val="0"/>
      <w:autoSpaceDN w:val="0"/>
      <w:adjustRightInd w:val="0"/>
      <w:spacing w:after="120"/>
      <w:ind w:left="680" w:hanging="680"/>
      <w:textAlignment w:val="baseline"/>
      <w:outlineLvl w:val="1"/>
    </w:pPr>
    <w:rPr>
      <w:rFonts w:ascii="Arial" w:hAnsi="Arial" w:eastAsia="Times New Roman" w:cs="Arial"/>
      <w:iCs/>
      <w:color w:val="03657C"/>
      <w:kern w:val="32"/>
      <w:sz w:val="28"/>
      <w:szCs w:val="22"/>
      <w:lang w:val="es-ES" w:eastAsia="es-ES" w:bidi="ar-SA"/>
    </w:rPr>
  </w:style>
  <w:style w:type="paragraph" w:styleId="4">
    <w:name w:val="heading 3"/>
    <w:basedOn w:val="1"/>
    <w:next w:val="1"/>
    <w:link w:val="69"/>
    <w:qFormat/>
    <w:uiPriority w:val="5"/>
    <w:pPr>
      <w:keepNext/>
      <w:numPr>
        <w:ilvl w:val="2"/>
        <w:numId w:val="2"/>
      </w:numPr>
      <w:tabs>
        <w:tab w:val="clear" w:pos="1425"/>
      </w:tabs>
      <w:ind w:left="567" w:hanging="567"/>
      <w:outlineLvl w:val="2"/>
    </w:pPr>
    <w:rPr>
      <w:bCs w:val="0"/>
      <w:sz w:val="24"/>
    </w:rPr>
  </w:style>
  <w:style w:type="paragraph" w:styleId="5">
    <w:name w:val="heading 4"/>
    <w:basedOn w:val="1"/>
    <w:next w:val="1"/>
    <w:link w:val="71"/>
    <w:semiHidden/>
    <w:unhideWhenUsed/>
    <w:qFormat/>
    <w:uiPriority w:val="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D19504" w:themeColor="accent1" w:themeShade="BF"/>
    </w:rPr>
  </w:style>
  <w:style w:type="paragraph" w:styleId="6">
    <w:name w:val="heading 5"/>
    <w:basedOn w:val="5"/>
    <w:next w:val="1"/>
    <w:link w:val="72"/>
    <w:semiHidden/>
    <w:qFormat/>
    <w:uiPriority w:val="0"/>
    <w:pPr>
      <w:tabs>
        <w:tab w:val="left" w:pos="1134"/>
      </w:tabs>
      <w:overflowPunct w:val="0"/>
      <w:autoSpaceDE w:val="0"/>
      <w:autoSpaceDN w:val="0"/>
      <w:adjustRightInd w:val="0"/>
      <w:spacing w:before="240" w:after="60"/>
      <w:ind w:left="1134" w:hanging="1134"/>
      <w:textAlignment w:val="baseline"/>
      <w:outlineLvl w:val="4"/>
    </w:pPr>
    <w:rPr>
      <w:rFonts w:ascii="Arial" w:hAnsi="Arial"/>
      <w:bCs w:val="0"/>
      <w:i w:val="0"/>
      <w:iCs w:val="0"/>
      <w:color w:val="auto"/>
      <w:kern w:val="0"/>
      <w:szCs w:val="20"/>
      <w:lang w:val="en-GB" w:eastAsia="en-US"/>
    </w:rPr>
  </w:style>
  <w:style w:type="paragraph" w:styleId="7">
    <w:name w:val="heading 6"/>
    <w:basedOn w:val="6"/>
    <w:next w:val="1"/>
    <w:link w:val="73"/>
    <w:semiHidden/>
    <w:qFormat/>
    <w:uiPriority w:val="0"/>
    <w:pPr>
      <w:tabs>
        <w:tab w:val="left" w:pos="1701"/>
        <w:tab w:val="clear" w:pos="1134"/>
      </w:tabs>
      <w:ind w:left="1701" w:hanging="1701"/>
      <w:outlineLvl w:val="5"/>
    </w:pPr>
  </w:style>
  <w:style w:type="paragraph" w:styleId="8">
    <w:name w:val="heading 7"/>
    <w:basedOn w:val="7"/>
    <w:next w:val="1"/>
    <w:link w:val="74"/>
    <w:semiHidden/>
    <w:qFormat/>
    <w:uiPriority w:val="0"/>
    <w:pPr>
      <w:outlineLvl w:val="6"/>
    </w:pPr>
  </w:style>
  <w:style w:type="paragraph" w:styleId="9">
    <w:name w:val="heading 8"/>
    <w:basedOn w:val="8"/>
    <w:next w:val="1"/>
    <w:link w:val="75"/>
    <w:semiHidden/>
    <w:qFormat/>
    <w:uiPriority w:val="0"/>
    <w:pPr>
      <w:tabs>
        <w:tab w:val="left" w:pos="1800"/>
      </w:tabs>
      <w:outlineLvl w:val="7"/>
    </w:pPr>
  </w:style>
  <w:style w:type="paragraph" w:styleId="10">
    <w:name w:val="heading 9"/>
    <w:basedOn w:val="9"/>
    <w:next w:val="1"/>
    <w:link w:val="76"/>
    <w:semiHidden/>
    <w:qFormat/>
    <w:uiPriority w:val="0"/>
    <w:pPr>
      <w:tabs>
        <w:tab w:val="left" w:pos="1584"/>
        <w:tab w:val="clear" w:pos="1800"/>
      </w:tabs>
      <w:ind w:left="1584" w:hanging="1584"/>
      <w:outlineLvl w:val="8"/>
    </w:pPr>
  </w:style>
  <w:style w:type="character" w:default="1" w:styleId="24">
    <w:name w:val="Default Paragraph Font"/>
    <w:semiHidden/>
    <w:unhideWhenUsed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4"/>
    <w:semiHidden/>
    <w:unhideWhenUsed/>
    <w:qFormat/>
    <w:uiPriority w:val="99"/>
    <w:pPr>
      <w:spacing w:after="0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link w:val="90"/>
    <w:qFormat/>
    <w:uiPriority w:val="2"/>
    <w:pPr>
      <w:spacing w:after="0"/>
    </w:pPr>
    <w:rPr>
      <w:iCs/>
      <w:color w:val="03657C" w:themeColor="text2"/>
      <w:sz w:val="32"/>
      <w:szCs w:val="18"/>
      <w14:textFill>
        <w14:solidFill>
          <w14:schemeClr w14:val="tx2"/>
        </w14:solidFill>
      </w14:textFill>
    </w:rPr>
  </w:style>
  <w:style w:type="paragraph" w:styleId="13">
    <w:name w:val="footer"/>
    <w:basedOn w:val="1"/>
    <w:link w:val="58"/>
    <w:qFormat/>
    <w:uiPriority w:val="99"/>
    <w:rPr>
      <w:color w:val="A6A6A6"/>
      <w:sz w:val="16"/>
    </w:rPr>
  </w:style>
  <w:style w:type="paragraph" w:styleId="14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 w:eastAsiaTheme="minorEastAsia"/>
      <w:bCs w:val="0"/>
      <w:color w:val="auto"/>
      <w:kern w:val="0"/>
      <w:sz w:val="24"/>
      <w:szCs w:val="24"/>
    </w:rPr>
  </w:style>
  <w:style w:type="paragraph" w:styleId="16">
    <w:name w:val="Normal Indent"/>
    <w:basedOn w:val="1"/>
    <w:qFormat/>
    <w:uiPriority w:val="1"/>
    <w:pPr>
      <w:keepLines/>
      <w:spacing w:before="60" w:after="60"/>
      <w:ind w:left="720"/>
      <w:jc w:val="both"/>
    </w:pPr>
    <w:rPr>
      <w:rFonts w:cs="Times New Roman" w:eastAsiaTheme="minorEastAsia"/>
      <w:bCs w:val="0"/>
      <w:color w:val="auto"/>
      <w:kern w:val="0"/>
      <w:szCs w:val="20"/>
      <w:lang w:val="en-GB" w:eastAsia="zh-CN"/>
    </w:rPr>
  </w:style>
  <w:style w:type="paragraph" w:styleId="17">
    <w:name w:val="Subtitle"/>
    <w:basedOn w:val="1"/>
    <w:next w:val="1"/>
    <w:link w:val="47"/>
    <w:qFormat/>
    <w:uiPriority w:val="11"/>
    <w:pPr>
      <w:spacing w:after="160"/>
      <w:ind w:left="567"/>
    </w:pPr>
    <w:rPr>
      <w:rFonts w:eastAsiaTheme="minorEastAsia" w:cstheme="minorBidi"/>
      <w:color w:val="03657C"/>
      <w:spacing w:val="15"/>
    </w:rPr>
  </w:style>
  <w:style w:type="paragraph" w:styleId="18">
    <w:name w:val="Title"/>
    <w:basedOn w:val="1"/>
    <w:next w:val="1"/>
    <w:link w:val="46"/>
    <w:qFormat/>
    <w:uiPriority w:val="10"/>
    <w:pPr>
      <w:spacing w:after="0"/>
      <w:contextualSpacing/>
    </w:pPr>
    <w:rPr>
      <w:rFonts w:ascii="Georgia" w:hAnsi="Georgia" w:eastAsiaTheme="majorEastAsia" w:cstheme="majorBidi"/>
      <w:spacing w:val="-10"/>
      <w:kern w:val="28"/>
      <w:sz w:val="56"/>
      <w:szCs w:val="56"/>
    </w:rPr>
  </w:style>
  <w:style w:type="paragraph" w:styleId="19">
    <w:name w:val="toc 1"/>
    <w:basedOn w:val="20"/>
    <w:next w:val="1"/>
    <w:qFormat/>
    <w:uiPriority w:val="39"/>
    <w:pPr>
      <w:tabs>
        <w:tab w:val="left" w:pos="480"/>
        <w:tab w:val="right" w:leader="dot" w:pos="8222"/>
      </w:tabs>
      <w:spacing w:before="240" w:after="80"/>
    </w:pPr>
    <w:rPr>
      <w:b/>
      <w:color w:val="004254" w:themeColor="text1"/>
      <w:sz w:val="22"/>
      <w14:textFill>
        <w14:solidFill>
          <w14:schemeClr w14:val="tx1"/>
        </w14:solidFill>
      </w14:textFill>
    </w:rPr>
  </w:style>
  <w:style w:type="paragraph" w:customStyle="1" w:styleId="20">
    <w:name w:val="04_Cuerpo de texto"/>
    <w:basedOn w:val="1"/>
    <w:link w:val="86"/>
    <w:qFormat/>
    <w:uiPriority w:val="0"/>
    <w:pPr>
      <w:spacing w:after="240"/>
    </w:pPr>
    <w:rPr>
      <w:sz w:val="18"/>
    </w:rPr>
  </w:style>
  <w:style w:type="paragraph" w:styleId="21">
    <w:name w:val="toc 2"/>
    <w:basedOn w:val="1"/>
    <w:next w:val="1"/>
    <w:qFormat/>
    <w:uiPriority w:val="39"/>
    <w:pPr>
      <w:tabs>
        <w:tab w:val="left" w:pos="567"/>
        <w:tab w:val="right" w:leader="dot" w:pos="8222"/>
      </w:tabs>
      <w:ind w:left="488"/>
    </w:pPr>
    <w:rPr>
      <w:sz w:val="20"/>
    </w:rPr>
  </w:style>
  <w:style w:type="paragraph" w:styleId="22">
    <w:name w:val="toc 3"/>
    <w:basedOn w:val="1"/>
    <w:next w:val="1"/>
    <w:unhideWhenUsed/>
    <w:qFormat/>
    <w:uiPriority w:val="39"/>
    <w:pPr>
      <w:tabs>
        <w:tab w:val="left" w:pos="0"/>
        <w:tab w:val="left" w:pos="567"/>
        <w:tab w:val="right" w:leader="dot" w:pos="8222"/>
      </w:tabs>
      <w:spacing w:before="120"/>
    </w:pPr>
  </w:style>
  <w:style w:type="paragraph" w:styleId="23">
    <w:name w:val="toc 4"/>
    <w:basedOn w:val="1"/>
    <w:next w:val="1"/>
    <w:unhideWhenUsed/>
    <w:qFormat/>
    <w:uiPriority w:val="39"/>
    <w:pPr>
      <w:spacing w:after="100"/>
      <w:ind w:left="660"/>
    </w:pPr>
  </w:style>
  <w:style w:type="character" w:styleId="25">
    <w:name w:val="Emphasis"/>
    <w:basedOn w:val="24"/>
    <w:qFormat/>
    <w:uiPriority w:val="20"/>
    <w:rPr>
      <w:i/>
      <w:iCs/>
    </w:rPr>
  </w:style>
  <w:style w:type="character" w:styleId="26">
    <w:name w:val="FollowedHyperlink"/>
    <w:basedOn w:val="24"/>
    <w:semiHidden/>
    <w:unhideWhenUsed/>
    <w:qFormat/>
    <w:uiPriority w:val="99"/>
    <w:rPr>
      <w:color w:val="646E78" w:themeColor="followedHyperlink"/>
      <w:u w:val="single"/>
      <w14:textFill>
        <w14:solidFill>
          <w14:schemeClr w14:val="folHlink"/>
        </w14:solidFill>
      </w14:textFill>
    </w:rPr>
  </w:style>
  <w:style w:type="character" w:styleId="27">
    <w:name w:val="Hyperlink"/>
    <w:basedOn w:val="24"/>
    <w:qFormat/>
    <w:uiPriority w:val="99"/>
    <w:rPr>
      <w:rFonts w:ascii="Arial" w:hAnsi="Arial"/>
      <w:color w:val="03657C" w:themeColor="text2"/>
      <w:u w:val="single"/>
      <w14:textFill>
        <w14:solidFill>
          <w14:schemeClr w14:val="tx2"/>
        </w14:solidFill>
      </w14:textFill>
    </w:rPr>
  </w:style>
  <w:style w:type="character" w:styleId="28">
    <w:name w:val="line number"/>
    <w:basedOn w:val="24"/>
    <w:semiHidden/>
    <w:unhideWhenUsed/>
    <w:qFormat/>
    <w:uiPriority w:val="99"/>
  </w:style>
  <w:style w:type="character" w:styleId="29">
    <w:name w:val="page number"/>
    <w:basedOn w:val="24"/>
    <w:qFormat/>
    <w:uiPriority w:val="0"/>
    <w:rPr>
      <w:rFonts w:ascii="Arial" w:hAnsi="Arial"/>
      <w:sz w:val="20"/>
    </w:rPr>
  </w:style>
  <w:style w:type="character" w:styleId="30">
    <w:name w:val="Strong"/>
    <w:basedOn w:val="24"/>
    <w:qFormat/>
    <w:uiPriority w:val="22"/>
    <w:rPr>
      <w:b/>
      <w:bCs/>
    </w:rPr>
  </w:style>
  <w:style w:type="table" w:styleId="32">
    <w:name w:val="Table Grid"/>
    <w:basedOn w:val="3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3">
    <w:name w:val="Epígrafe"/>
    <w:basedOn w:val="1"/>
    <w:next w:val="1"/>
    <w:uiPriority w:val="0"/>
    <w:rPr>
      <w:b/>
      <w:bCs w:val="0"/>
      <w:sz w:val="20"/>
      <w:szCs w:val="20"/>
    </w:rPr>
  </w:style>
  <w:style w:type="paragraph" w:customStyle="1" w:styleId="34">
    <w:name w:val="PORT_tex secundario"/>
    <w:basedOn w:val="1"/>
    <w:qFormat/>
    <w:uiPriority w:val="0"/>
    <w:pPr>
      <w:ind w:left="378"/>
    </w:pPr>
    <w:rPr>
      <w:szCs w:val="20"/>
    </w:rPr>
  </w:style>
  <w:style w:type="paragraph" w:customStyle="1" w:styleId="35">
    <w:name w:val="PORT_Subtitulo portada"/>
    <w:basedOn w:val="1"/>
    <w:uiPriority w:val="0"/>
    <w:pPr>
      <w:ind w:left="378"/>
    </w:pPr>
    <w:rPr>
      <w:color w:val="00B0CA"/>
      <w:sz w:val="28"/>
      <w:szCs w:val="20"/>
    </w:rPr>
  </w:style>
  <w:style w:type="paragraph" w:customStyle="1" w:styleId="36">
    <w:name w:val="PORT_TIT.PORTADA"/>
    <w:basedOn w:val="1"/>
    <w:qFormat/>
    <w:uiPriority w:val="0"/>
    <w:pPr>
      <w:ind w:left="378"/>
    </w:pPr>
    <w:rPr>
      <w:b/>
      <w:bCs w:val="0"/>
      <w:caps/>
      <w:color w:val="000000"/>
      <w:sz w:val="56"/>
      <w:szCs w:val="20"/>
    </w:rPr>
  </w:style>
  <w:style w:type="paragraph" w:customStyle="1" w:styleId="37">
    <w:name w:val="Estilo1"/>
    <w:basedOn w:val="1"/>
    <w:qFormat/>
    <w:uiPriority w:val="0"/>
    <w:rPr>
      <w:color w:val="999999"/>
      <w:sz w:val="16"/>
    </w:rPr>
  </w:style>
  <w:style w:type="paragraph" w:customStyle="1" w:styleId="38">
    <w:name w:val="Normal1"/>
    <w:basedOn w:val="1"/>
    <w:qFormat/>
    <w:uiPriority w:val="0"/>
    <w:pPr>
      <w:tabs>
        <w:tab w:val="left" w:pos="-720"/>
        <w:tab w:val="left" w:pos="0"/>
        <w:tab w:val="left" w:pos="720"/>
      </w:tabs>
      <w:suppressAutoHyphens/>
      <w:spacing w:after="240"/>
      <w:ind w:left="1440"/>
      <w:jc w:val="both"/>
    </w:pPr>
    <w:rPr>
      <w:spacing w:val="-3"/>
      <w:sz w:val="24"/>
      <w:szCs w:val="20"/>
    </w:rPr>
  </w:style>
  <w:style w:type="character" w:customStyle="1" w:styleId="39">
    <w:name w:val="Título 1 Car"/>
    <w:basedOn w:val="24"/>
    <w:link w:val="2"/>
    <w:qFormat/>
    <w:uiPriority w:val="3"/>
    <w:rPr>
      <w:rFonts w:ascii="Georgia" w:hAnsi="Georgia" w:cs="Arial"/>
      <w:color w:val="004254"/>
      <w:kern w:val="32"/>
      <w:sz w:val="40"/>
      <w:szCs w:val="28"/>
    </w:rPr>
  </w:style>
  <w:style w:type="paragraph" w:customStyle="1" w:styleId="40">
    <w:name w:val="TOC Heading"/>
    <w:next w:val="1"/>
    <w:link w:val="88"/>
    <w:unhideWhenUsed/>
    <w:qFormat/>
    <w:uiPriority w:val="39"/>
    <w:pPr>
      <w:spacing w:before="120" w:after="360"/>
    </w:pPr>
    <w:rPr>
      <w:rFonts w:ascii="Georgia" w:hAnsi="Georgia" w:eastAsia="Times New Roman" w:cs="Arial"/>
      <w:bCs/>
      <w:color w:val="004254" w:themeColor="text1"/>
      <w:spacing w:val="-3"/>
      <w:kern w:val="32"/>
      <w:sz w:val="40"/>
      <w:szCs w:val="28"/>
      <w:lang w:eastAsia="es-ES" w:bidi="ar-SA"/>
      <w14:textFill>
        <w14:solidFill>
          <w14:schemeClr w14:val="tx1"/>
        </w14:solidFill>
      </w14:textFill>
    </w:rPr>
  </w:style>
  <w:style w:type="paragraph" w:customStyle="1" w:styleId="41">
    <w:name w:val="Encabezado de Tabla"/>
    <w:basedOn w:val="1"/>
    <w:uiPriority w:val="0"/>
    <w:pPr>
      <w:shd w:val="clear" w:color="auto" w:fill="03657C"/>
      <w:spacing w:before="240" w:after="240"/>
      <w:jc w:val="center"/>
    </w:pPr>
    <w:rPr>
      <w:color w:val="E8E8E8" w:themeColor="background1"/>
      <w14:textFill>
        <w14:solidFill>
          <w14:schemeClr w14:val="bg1"/>
        </w14:solidFill>
      </w14:textFill>
    </w:rPr>
  </w:style>
  <w:style w:type="paragraph" w:customStyle="1" w:styleId="42">
    <w:name w:val="Primera Columna"/>
    <w:basedOn w:val="1"/>
    <w:qFormat/>
    <w:uiPriority w:val="0"/>
    <w:pPr>
      <w:shd w:val="clear" w:color="auto" w:fill="E8E8E8"/>
      <w:spacing w:before="240" w:after="240"/>
      <w:jc w:val="center"/>
    </w:pPr>
    <w:rPr>
      <w:rFonts w:cs="Times New Roman"/>
      <w:bCs w:val="0"/>
      <w:kern w:val="0"/>
      <w:sz w:val="20"/>
      <w:szCs w:val="24"/>
    </w:rPr>
  </w:style>
  <w:style w:type="paragraph" w:customStyle="1" w:styleId="43">
    <w:name w:val="Texto de tabla"/>
    <w:basedOn w:val="1"/>
    <w:qFormat/>
    <w:uiPriority w:val="0"/>
  </w:style>
  <w:style w:type="character" w:customStyle="1" w:styleId="44">
    <w:name w:val="Texto de globo Car"/>
    <w:basedOn w:val="24"/>
    <w:link w:val="11"/>
    <w:semiHidden/>
    <w:qFormat/>
    <w:uiPriority w:val="99"/>
    <w:rPr>
      <w:rFonts w:ascii="Tahoma" w:hAnsi="Tahoma" w:cs="Tahoma"/>
      <w:bCs/>
      <w:kern w:val="32"/>
      <w:sz w:val="16"/>
      <w:szCs w:val="16"/>
    </w:rPr>
  </w:style>
  <w:style w:type="paragraph" w:styleId="45">
    <w:name w:val="No Spacing"/>
    <w:qFormat/>
    <w:uiPriority w:val="1"/>
    <w:pPr>
      <w:ind w:left="567"/>
    </w:pPr>
    <w:rPr>
      <w:rFonts w:ascii="Arial" w:hAnsi="Arial" w:eastAsia="Times New Roman" w:cs="Arial"/>
      <w:bCs/>
      <w:color w:val="004254"/>
      <w:kern w:val="32"/>
      <w:sz w:val="22"/>
      <w:szCs w:val="22"/>
      <w:lang w:val="es-ES" w:eastAsia="es-ES" w:bidi="ar-SA"/>
    </w:rPr>
  </w:style>
  <w:style w:type="character" w:customStyle="1" w:styleId="46">
    <w:name w:val="Título Car"/>
    <w:basedOn w:val="24"/>
    <w:link w:val="18"/>
    <w:uiPriority w:val="10"/>
    <w:rPr>
      <w:rFonts w:ascii="Georgia" w:hAnsi="Georgia" w:eastAsiaTheme="majorEastAsia" w:cstheme="majorBidi"/>
      <w:bCs/>
      <w:color w:val="004254"/>
      <w:spacing w:val="-10"/>
      <w:kern w:val="28"/>
      <w:sz w:val="56"/>
      <w:szCs w:val="56"/>
    </w:rPr>
  </w:style>
  <w:style w:type="character" w:customStyle="1" w:styleId="47">
    <w:name w:val="Subtítulo Car"/>
    <w:basedOn w:val="24"/>
    <w:link w:val="17"/>
    <w:qFormat/>
    <w:uiPriority w:val="11"/>
    <w:rPr>
      <w:rFonts w:ascii="Arial" w:hAnsi="Arial" w:eastAsiaTheme="minorEastAsia" w:cstheme="minorBidi"/>
      <w:bCs/>
      <w:color w:val="03657C"/>
      <w:spacing w:val="15"/>
      <w:kern w:val="32"/>
      <w:sz w:val="22"/>
      <w:szCs w:val="22"/>
    </w:rPr>
  </w:style>
  <w:style w:type="character" w:customStyle="1" w:styleId="48">
    <w:name w:val="Subtle Emphasis"/>
    <w:basedOn w:val="24"/>
    <w:qFormat/>
    <w:uiPriority w:val="19"/>
    <w:rPr>
      <w:i/>
      <w:iCs/>
      <w:color w:val="03657C"/>
    </w:rPr>
  </w:style>
  <w:style w:type="character" w:customStyle="1" w:styleId="49">
    <w:name w:val="Intense Emphasis"/>
    <w:basedOn w:val="24"/>
    <w:qFormat/>
    <w:uiPriority w:val="21"/>
    <w:rPr>
      <w:i/>
      <w:iCs/>
      <w:color w:val="FBBB21"/>
    </w:rPr>
  </w:style>
  <w:style w:type="paragraph" w:styleId="50">
    <w:name w:val="Quote"/>
    <w:basedOn w:val="1"/>
    <w:next w:val="1"/>
    <w:link w:val="51"/>
    <w:uiPriority w:val="29"/>
    <w:pPr>
      <w:spacing w:before="200" w:after="160"/>
      <w:ind w:left="864" w:right="864"/>
      <w:jc w:val="center"/>
    </w:pPr>
    <w:rPr>
      <w:i/>
      <w:iCs/>
    </w:rPr>
  </w:style>
  <w:style w:type="character" w:customStyle="1" w:styleId="51">
    <w:name w:val="Cita Car"/>
    <w:basedOn w:val="24"/>
    <w:link w:val="50"/>
    <w:qFormat/>
    <w:uiPriority w:val="29"/>
    <w:rPr>
      <w:rFonts w:ascii="Arial" w:hAnsi="Arial" w:cs="Arial"/>
      <w:bCs/>
      <w:i/>
      <w:iCs/>
      <w:color w:val="004254"/>
      <w:kern w:val="32"/>
      <w:sz w:val="22"/>
      <w:szCs w:val="22"/>
    </w:rPr>
  </w:style>
  <w:style w:type="paragraph" w:styleId="52">
    <w:name w:val="Intense Quote"/>
    <w:basedOn w:val="1"/>
    <w:next w:val="1"/>
    <w:link w:val="53"/>
    <w:qFormat/>
    <w:uiPriority w:val="30"/>
    <w:pPr>
      <w:pBdr>
        <w:top w:val="single" w:color="FBBB21" w:themeColor="accent1" w:sz="4" w:space="10"/>
        <w:bottom w:val="single" w:color="FBBB21" w:themeColor="accent1" w:sz="4" w:space="10"/>
      </w:pBdr>
      <w:spacing w:before="360" w:after="360"/>
      <w:ind w:left="864" w:right="864"/>
      <w:jc w:val="center"/>
    </w:pPr>
    <w:rPr>
      <w:i/>
      <w:iCs/>
      <w:color w:val="03657C"/>
    </w:rPr>
  </w:style>
  <w:style w:type="character" w:customStyle="1" w:styleId="53">
    <w:name w:val="Cita destacada Car"/>
    <w:basedOn w:val="24"/>
    <w:link w:val="52"/>
    <w:qFormat/>
    <w:uiPriority w:val="30"/>
    <w:rPr>
      <w:rFonts w:ascii="Arial" w:hAnsi="Arial" w:cs="Arial"/>
      <w:bCs/>
      <w:i/>
      <w:iCs/>
      <w:color w:val="03657C"/>
      <w:kern w:val="32"/>
      <w:sz w:val="22"/>
      <w:szCs w:val="22"/>
    </w:rPr>
  </w:style>
  <w:style w:type="character" w:customStyle="1" w:styleId="54">
    <w:name w:val="Subtle Reference"/>
    <w:basedOn w:val="24"/>
    <w:qFormat/>
    <w:uiPriority w:val="31"/>
    <w:rPr>
      <w:smallCaps/>
      <w:color w:val="03657C"/>
    </w:rPr>
  </w:style>
  <w:style w:type="character" w:customStyle="1" w:styleId="55">
    <w:name w:val="Intense Reference"/>
    <w:basedOn w:val="24"/>
    <w:qFormat/>
    <w:uiPriority w:val="32"/>
    <w:rPr>
      <w:b/>
      <w:bCs/>
      <w:smallCaps/>
      <w:color w:val="03657C"/>
      <w:spacing w:val="5"/>
    </w:rPr>
  </w:style>
  <w:style w:type="character" w:customStyle="1" w:styleId="56">
    <w:name w:val="Book Title"/>
    <w:basedOn w:val="24"/>
    <w:qFormat/>
    <w:uiPriority w:val="33"/>
    <w:rPr>
      <w:b/>
      <w:bCs/>
      <w:i/>
      <w:iCs/>
      <w:spacing w:val="5"/>
    </w:rPr>
  </w:style>
  <w:style w:type="paragraph" w:styleId="57">
    <w:name w:val="List Paragraph"/>
    <w:basedOn w:val="1"/>
    <w:qFormat/>
    <w:uiPriority w:val="34"/>
    <w:rPr>
      <w:color w:val="03657C" w:themeColor="text2"/>
      <w:sz w:val="24"/>
      <w14:textFill>
        <w14:solidFill>
          <w14:schemeClr w14:val="tx2"/>
        </w14:solidFill>
      </w14:textFill>
    </w:rPr>
  </w:style>
  <w:style w:type="character" w:customStyle="1" w:styleId="58">
    <w:name w:val="Pie de página Car"/>
    <w:basedOn w:val="24"/>
    <w:link w:val="13"/>
    <w:qFormat/>
    <w:uiPriority w:val="99"/>
    <w:rPr>
      <w:rFonts w:ascii="Arial" w:hAnsi="Arial" w:cs="Arial"/>
      <w:bCs/>
      <w:color w:val="A6A6A6"/>
      <w:kern w:val="32"/>
      <w:sz w:val="16"/>
      <w:szCs w:val="22"/>
    </w:rPr>
  </w:style>
  <w:style w:type="paragraph" w:customStyle="1" w:styleId="59">
    <w:name w:val="Pie de página y paginación"/>
    <w:link w:val="60"/>
    <w:qFormat/>
    <w:uiPriority w:val="0"/>
    <w:pPr>
      <w:jc w:val="right"/>
    </w:pPr>
    <w:rPr>
      <w:rFonts w:ascii="Arial" w:hAnsi="Arial" w:eastAsia="Times New Roman" w:cs="Arial"/>
      <w:bCs/>
      <w:color w:val="004254" w:themeColor="text1"/>
      <w:kern w:val="32"/>
      <w:sz w:val="16"/>
      <w:szCs w:val="16"/>
      <w:lang w:val="es-ES" w:eastAsia="es-ES" w:bidi="ar-SA"/>
      <w14:textFill>
        <w14:solidFill>
          <w14:schemeClr w14:val="tx1"/>
        </w14:solidFill>
      </w14:textFill>
    </w:rPr>
  </w:style>
  <w:style w:type="character" w:customStyle="1" w:styleId="60">
    <w:name w:val="Pie de página y paginación Car"/>
    <w:basedOn w:val="24"/>
    <w:link w:val="59"/>
    <w:qFormat/>
    <w:uiPriority w:val="0"/>
    <w:rPr>
      <w:rFonts w:ascii="Arial" w:hAnsi="Arial" w:cs="Arial"/>
      <w:bCs/>
      <w:color w:val="004254" w:themeColor="text1"/>
      <w:kern w:val="32"/>
      <w:sz w:val="16"/>
      <w:szCs w:val="16"/>
      <w14:textFill>
        <w14:solidFill>
          <w14:schemeClr w14:val="tx1"/>
        </w14:solidFill>
      </w14:textFill>
    </w:rPr>
  </w:style>
  <w:style w:type="paragraph" w:customStyle="1" w:styleId="61">
    <w:name w:val="00_Título Nivel 1"/>
    <w:basedOn w:val="2"/>
    <w:next w:val="62"/>
    <w:link w:val="63"/>
    <w:qFormat/>
    <w:uiPriority w:val="0"/>
    <w:pPr>
      <w:spacing w:after="360"/>
    </w:pPr>
  </w:style>
  <w:style w:type="paragraph" w:customStyle="1" w:styleId="62">
    <w:name w:val="01_Subtítulo"/>
    <w:basedOn w:val="3"/>
    <w:next w:val="20"/>
    <w:link w:val="66"/>
    <w:qFormat/>
    <w:uiPriority w:val="0"/>
    <w:pPr>
      <w:spacing w:before="360" w:after="240"/>
    </w:pPr>
  </w:style>
  <w:style w:type="character" w:customStyle="1" w:styleId="63">
    <w:name w:val="00_Título Nivel 1 Car"/>
    <w:basedOn w:val="39"/>
    <w:link w:val="61"/>
    <w:uiPriority w:val="0"/>
    <w:rPr>
      <w:rFonts w:ascii="Georgia" w:hAnsi="Georgia" w:cs="Arial"/>
      <w:color w:val="004254"/>
      <w:kern w:val="32"/>
      <w:sz w:val="40"/>
      <w:szCs w:val="28"/>
    </w:rPr>
  </w:style>
  <w:style w:type="character" w:customStyle="1" w:styleId="64">
    <w:name w:val="Título 2 Car"/>
    <w:basedOn w:val="24"/>
    <w:link w:val="3"/>
    <w:qFormat/>
    <w:uiPriority w:val="4"/>
    <w:rPr>
      <w:rFonts w:ascii="Arial" w:hAnsi="Arial" w:cs="Arial"/>
      <w:iCs/>
      <w:color w:val="03657C"/>
      <w:kern w:val="32"/>
      <w:sz w:val="28"/>
      <w:szCs w:val="22"/>
    </w:rPr>
  </w:style>
  <w:style w:type="paragraph" w:customStyle="1" w:styleId="65">
    <w:name w:val="02_Título Nivel 2"/>
    <w:basedOn w:val="4"/>
    <w:next w:val="20"/>
    <w:link w:val="68"/>
    <w:qFormat/>
    <w:uiPriority w:val="0"/>
    <w:pPr>
      <w:keepLines/>
      <w:numPr>
        <w:numId w:val="1"/>
      </w:numPr>
      <w:tabs>
        <w:tab w:val="left" w:pos="1134"/>
      </w:tabs>
      <w:overflowPunct w:val="0"/>
      <w:autoSpaceDE w:val="0"/>
      <w:autoSpaceDN w:val="0"/>
      <w:adjustRightInd w:val="0"/>
      <w:ind w:left="680" w:hanging="680"/>
      <w:textAlignment w:val="baseline"/>
    </w:pPr>
    <w:rPr>
      <w:color w:val="004254" w:themeColor="text1"/>
      <w:sz w:val="22"/>
      <w14:textFill>
        <w14:solidFill>
          <w14:schemeClr w14:val="tx1"/>
        </w14:solidFill>
      </w14:textFill>
    </w:rPr>
  </w:style>
  <w:style w:type="character" w:customStyle="1" w:styleId="66">
    <w:name w:val="01_Subtítulo Car"/>
    <w:basedOn w:val="64"/>
    <w:link w:val="62"/>
    <w:qFormat/>
    <w:uiPriority w:val="0"/>
    <w:rPr>
      <w:rFonts w:ascii="Arial" w:hAnsi="Arial" w:cs="Arial"/>
      <w:color w:val="03657C"/>
      <w:kern w:val="32"/>
      <w:sz w:val="28"/>
      <w:szCs w:val="22"/>
    </w:rPr>
  </w:style>
  <w:style w:type="paragraph" w:customStyle="1" w:styleId="67">
    <w:name w:val="03_Título Nivel 3"/>
    <w:basedOn w:val="20"/>
    <w:next w:val="20"/>
    <w:link w:val="70"/>
    <w:qFormat/>
    <w:uiPriority w:val="0"/>
    <w:pPr>
      <w:numPr>
        <w:ilvl w:val="3"/>
        <w:numId w:val="1"/>
      </w:numPr>
      <w:overflowPunct w:val="0"/>
      <w:autoSpaceDE w:val="0"/>
      <w:autoSpaceDN w:val="0"/>
      <w:adjustRightInd w:val="0"/>
      <w:spacing w:after="120"/>
      <w:ind w:left="680" w:hanging="680"/>
      <w:textAlignment w:val="baseline"/>
      <w:outlineLvl w:val="3"/>
    </w:pPr>
    <w:rPr>
      <w:b/>
      <w:color w:val="03657C" w:themeColor="text2"/>
      <w14:textFill>
        <w14:solidFill>
          <w14:schemeClr w14:val="tx2"/>
        </w14:solidFill>
      </w14:textFill>
    </w:rPr>
  </w:style>
  <w:style w:type="character" w:customStyle="1" w:styleId="68">
    <w:name w:val="02_Título Nivel 2 Car"/>
    <w:basedOn w:val="69"/>
    <w:link w:val="65"/>
    <w:qFormat/>
    <w:uiPriority w:val="0"/>
    <w:rPr>
      <w:rFonts w:ascii="Arial" w:hAnsi="Arial" w:cs="Arial"/>
      <w:color w:val="004254" w:themeColor="text1"/>
      <w:kern w:val="32"/>
      <w:sz w:val="22"/>
      <w:szCs w:val="22"/>
      <w14:textFill>
        <w14:solidFill>
          <w14:schemeClr w14:val="tx1"/>
        </w14:solidFill>
      </w14:textFill>
    </w:rPr>
  </w:style>
  <w:style w:type="character" w:customStyle="1" w:styleId="69">
    <w:name w:val="Título 3 Car"/>
    <w:basedOn w:val="24"/>
    <w:link w:val="4"/>
    <w:uiPriority w:val="5"/>
    <w:rPr>
      <w:rFonts w:ascii="Arial" w:hAnsi="Arial" w:cs="Arial"/>
      <w:color w:val="004254"/>
      <w:kern w:val="32"/>
      <w:sz w:val="24"/>
      <w:szCs w:val="22"/>
    </w:rPr>
  </w:style>
  <w:style w:type="character" w:customStyle="1" w:styleId="70">
    <w:name w:val="03_Título Nivel 3 Car"/>
    <w:basedOn w:val="71"/>
    <w:link w:val="67"/>
    <w:qFormat/>
    <w:uiPriority w:val="0"/>
    <w:rPr>
      <w:rFonts w:ascii="Arial" w:hAnsi="Arial" w:cs="Arial" w:eastAsiaTheme="majorEastAsia"/>
      <w:b/>
      <w:i w:val="0"/>
      <w:iCs w:val="0"/>
      <w:color w:val="03657C" w:themeColor="text2"/>
      <w:kern w:val="32"/>
      <w:sz w:val="18"/>
      <w:szCs w:val="22"/>
      <w14:textFill>
        <w14:solidFill>
          <w14:schemeClr w14:val="tx2"/>
        </w14:solidFill>
      </w14:textFill>
    </w:rPr>
  </w:style>
  <w:style w:type="character" w:customStyle="1" w:styleId="71">
    <w:name w:val="Título 4 Car"/>
    <w:basedOn w:val="24"/>
    <w:link w:val="5"/>
    <w:semiHidden/>
    <w:qFormat/>
    <w:uiPriority w:val="0"/>
    <w:rPr>
      <w:rFonts w:asciiTheme="majorHAnsi" w:hAnsiTheme="majorHAnsi" w:eastAsiaTheme="majorEastAsia" w:cstheme="majorBidi"/>
      <w:bCs/>
      <w:i/>
      <w:iCs/>
      <w:color w:val="D19504" w:themeColor="accent1" w:themeShade="BF"/>
      <w:kern w:val="32"/>
      <w:sz w:val="22"/>
      <w:szCs w:val="22"/>
    </w:rPr>
  </w:style>
  <w:style w:type="character" w:customStyle="1" w:styleId="72">
    <w:name w:val="Título 5 Car"/>
    <w:basedOn w:val="24"/>
    <w:link w:val="6"/>
    <w:semiHidden/>
    <w:qFormat/>
    <w:uiPriority w:val="0"/>
    <w:rPr>
      <w:rFonts w:ascii="Arial" w:hAnsi="Arial" w:eastAsiaTheme="majorEastAsia" w:cstheme="majorBidi"/>
      <w:sz w:val="22"/>
      <w:lang w:val="en-GB" w:eastAsia="en-US"/>
    </w:rPr>
  </w:style>
  <w:style w:type="character" w:customStyle="1" w:styleId="73">
    <w:name w:val="Título 6 Car"/>
    <w:basedOn w:val="24"/>
    <w:link w:val="7"/>
    <w:semiHidden/>
    <w:qFormat/>
    <w:uiPriority w:val="0"/>
    <w:rPr>
      <w:rFonts w:ascii="Arial" w:hAnsi="Arial" w:eastAsiaTheme="majorEastAsia" w:cstheme="majorBidi"/>
      <w:sz w:val="22"/>
      <w:lang w:val="en-GB" w:eastAsia="en-US"/>
    </w:rPr>
  </w:style>
  <w:style w:type="character" w:customStyle="1" w:styleId="74">
    <w:name w:val="Título 7 Car"/>
    <w:basedOn w:val="24"/>
    <w:link w:val="8"/>
    <w:semiHidden/>
    <w:qFormat/>
    <w:uiPriority w:val="0"/>
    <w:rPr>
      <w:rFonts w:ascii="Arial" w:hAnsi="Arial" w:eastAsiaTheme="majorEastAsia" w:cstheme="majorBidi"/>
      <w:sz w:val="22"/>
      <w:lang w:val="en-GB" w:eastAsia="en-US"/>
    </w:rPr>
  </w:style>
  <w:style w:type="character" w:customStyle="1" w:styleId="75">
    <w:name w:val="Título 8 Car"/>
    <w:basedOn w:val="24"/>
    <w:link w:val="9"/>
    <w:semiHidden/>
    <w:qFormat/>
    <w:uiPriority w:val="0"/>
    <w:rPr>
      <w:rFonts w:ascii="Arial" w:hAnsi="Arial" w:eastAsiaTheme="majorEastAsia" w:cstheme="majorBidi"/>
      <w:sz w:val="22"/>
      <w:lang w:val="en-GB" w:eastAsia="en-US"/>
    </w:rPr>
  </w:style>
  <w:style w:type="character" w:customStyle="1" w:styleId="76">
    <w:name w:val="Título 9 Car"/>
    <w:basedOn w:val="24"/>
    <w:link w:val="10"/>
    <w:semiHidden/>
    <w:qFormat/>
    <w:uiPriority w:val="0"/>
    <w:rPr>
      <w:rFonts w:ascii="Arial" w:hAnsi="Arial" w:eastAsiaTheme="majorEastAsia" w:cstheme="majorBidi"/>
      <w:sz w:val="22"/>
      <w:lang w:val="en-GB" w:eastAsia="en-US"/>
    </w:rPr>
  </w:style>
  <w:style w:type="paragraph" w:customStyle="1" w:styleId="77">
    <w:name w:val="Lista Nivel 1"/>
    <w:basedOn w:val="20"/>
    <w:qFormat/>
    <w:uiPriority w:val="6"/>
    <w:pPr>
      <w:keepLines/>
      <w:numPr>
        <w:ilvl w:val="0"/>
        <w:numId w:val="3"/>
      </w:numPr>
      <w:spacing w:after="90"/>
      <w:ind w:left="340" w:hanging="340"/>
    </w:pPr>
    <w:rPr>
      <w:rFonts w:cs="Times New Roman" w:eastAsiaTheme="minorEastAsia"/>
      <w:bCs w:val="0"/>
      <w:color w:val="004254" w:themeColor="text1"/>
      <w:kern w:val="0"/>
      <w:szCs w:val="20"/>
      <w:lang w:val="en-GB" w:eastAsia="zh-CN"/>
      <w14:textFill>
        <w14:solidFill>
          <w14:schemeClr w14:val="tx1"/>
        </w14:solidFill>
      </w14:textFill>
    </w:rPr>
  </w:style>
  <w:style w:type="paragraph" w:customStyle="1" w:styleId="78">
    <w:name w:val="Lista Nivel 2"/>
    <w:basedOn w:val="20"/>
    <w:qFormat/>
    <w:uiPriority w:val="7"/>
    <w:pPr>
      <w:keepLines/>
      <w:numPr>
        <w:ilvl w:val="0"/>
        <w:numId w:val="4"/>
      </w:numPr>
      <w:spacing w:after="90"/>
      <w:ind w:left="680" w:hanging="340"/>
    </w:pPr>
    <w:rPr>
      <w:rFonts w:cs="Times New Roman" w:eastAsiaTheme="minorEastAsia"/>
      <w:bCs w:val="0"/>
      <w:color w:val="004254" w:themeColor="text1"/>
      <w:kern w:val="0"/>
      <w:szCs w:val="20"/>
      <w:lang w:val="en-GB" w:eastAsia="zh-CN"/>
      <w14:textFill>
        <w14:solidFill>
          <w14:schemeClr w14:val="tx1"/>
        </w14:solidFill>
      </w14:textFill>
    </w:rPr>
  </w:style>
  <w:style w:type="paragraph" w:customStyle="1" w:styleId="79">
    <w:name w:val="Lista Nivel 3"/>
    <w:basedOn w:val="20"/>
    <w:qFormat/>
    <w:uiPriority w:val="8"/>
    <w:pPr>
      <w:keepLines/>
      <w:numPr>
        <w:ilvl w:val="0"/>
        <w:numId w:val="5"/>
      </w:numPr>
      <w:spacing w:after="90"/>
      <w:ind w:left="1020" w:hanging="340"/>
    </w:pPr>
    <w:rPr>
      <w:rFonts w:cs="Times New Roman" w:eastAsiaTheme="minorEastAsia"/>
      <w:bCs w:val="0"/>
      <w:color w:val="004254" w:themeColor="text1"/>
      <w:kern w:val="0"/>
      <w:szCs w:val="20"/>
      <w:lang w:val="en-GB" w:eastAsia="zh-CN"/>
      <w14:textFill>
        <w14:solidFill>
          <w14:schemeClr w14:val="tx1"/>
        </w14:solidFill>
      </w14:textFill>
    </w:rPr>
  </w:style>
  <w:style w:type="paragraph" w:customStyle="1" w:styleId="80">
    <w:name w:val="List. Num. Niv. 1"/>
    <w:basedOn w:val="20"/>
    <w:qFormat/>
    <w:uiPriority w:val="9"/>
    <w:pPr>
      <w:keepLines/>
      <w:numPr>
        <w:ilvl w:val="0"/>
        <w:numId w:val="6"/>
      </w:numPr>
      <w:spacing w:after="90"/>
      <w:ind w:left="340" w:hanging="340"/>
    </w:pPr>
    <w:rPr>
      <w:rFonts w:cs="Times New Roman" w:eastAsiaTheme="minorEastAsia"/>
      <w:bCs w:val="0"/>
      <w:color w:val="004254" w:themeColor="text1"/>
      <w:kern w:val="0"/>
      <w:szCs w:val="20"/>
      <w:lang w:val="en-GB" w:eastAsia="zh-CN"/>
      <w14:textFill>
        <w14:solidFill>
          <w14:schemeClr w14:val="tx1"/>
        </w14:solidFill>
      </w14:textFill>
    </w:rPr>
  </w:style>
  <w:style w:type="paragraph" w:customStyle="1" w:styleId="81">
    <w:name w:val="List. Num. Niv. 2"/>
    <w:basedOn w:val="20"/>
    <w:qFormat/>
    <w:uiPriority w:val="10"/>
    <w:pPr>
      <w:keepLines/>
      <w:numPr>
        <w:ilvl w:val="0"/>
        <w:numId w:val="7"/>
      </w:numPr>
      <w:spacing w:after="90"/>
      <w:ind w:left="680" w:hanging="340"/>
    </w:pPr>
    <w:rPr>
      <w:rFonts w:cs="Times New Roman" w:eastAsiaTheme="minorEastAsia"/>
      <w:bCs w:val="0"/>
      <w:color w:val="004254" w:themeColor="text1"/>
      <w:kern w:val="0"/>
      <w:szCs w:val="20"/>
      <w:lang w:val="en-GB" w:eastAsia="zh-CN"/>
      <w14:textFill>
        <w14:solidFill>
          <w14:schemeClr w14:val="tx1"/>
        </w14:solidFill>
      </w14:textFill>
    </w:rPr>
  </w:style>
  <w:style w:type="paragraph" w:customStyle="1" w:styleId="82">
    <w:name w:val="List. Num. Niv. 3"/>
    <w:basedOn w:val="20"/>
    <w:qFormat/>
    <w:uiPriority w:val="11"/>
    <w:pPr>
      <w:keepLines/>
      <w:numPr>
        <w:ilvl w:val="0"/>
        <w:numId w:val="8"/>
      </w:numPr>
      <w:spacing w:after="90"/>
      <w:ind w:left="1020" w:hanging="340"/>
    </w:pPr>
    <w:rPr>
      <w:rFonts w:cs="Times New Roman" w:eastAsiaTheme="minorEastAsia"/>
      <w:bCs w:val="0"/>
      <w:color w:val="004254" w:themeColor="text1"/>
      <w:kern w:val="0"/>
      <w:szCs w:val="20"/>
      <w:lang w:val="en-GB" w:eastAsia="zh-CN"/>
      <w14:textFill>
        <w14:solidFill>
          <w14:schemeClr w14:val="tx1"/>
        </w14:solidFill>
      </w14:textFill>
    </w:rPr>
  </w:style>
  <w:style w:type="paragraph" w:customStyle="1" w:styleId="83">
    <w:name w:val="zList endB"/>
    <w:basedOn w:val="1"/>
    <w:next w:val="1"/>
    <w:link w:val="103"/>
    <w:semiHidden/>
    <w:qFormat/>
    <w:uiPriority w:val="0"/>
    <w:pPr>
      <w:keepLines/>
      <w:numPr>
        <w:ilvl w:val="4"/>
        <w:numId w:val="3"/>
      </w:numPr>
      <w:spacing w:after="0"/>
      <w:jc w:val="both"/>
    </w:pPr>
    <w:rPr>
      <w:rFonts w:cs="Times New Roman" w:eastAsiaTheme="minorEastAsia"/>
      <w:bCs w:val="0"/>
      <w:color w:val="auto"/>
      <w:kern w:val="0"/>
      <w:szCs w:val="20"/>
      <w:lang w:val="en-GB" w:eastAsia="zh-CN"/>
    </w:rPr>
  </w:style>
  <w:style w:type="paragraph" w:customStyle="1" w:styleId="84">
    <w:name w:val="zList endN"/>
    <w:basedOn w:val="1"/>
    <w:next w:val="1"/>
    <w:semiHidden/>
    <w:qFormat/>
    <w:uiPriority w:val="0"/>
    <w:pPr>
      <w:keepLines/>
      <w:numPr>
        <w:ilvl w:val="4"/>
        <w:numId w:val="6"/>
      </w:numPr>
      <w:spacing w:after="0"/>
      <w:jc w:val="both"/>
    </w:pPr>
    <w:rPr>
      <w:rFonts w:cs="Times New Roman" w:eastAsiaTheme="minorEastAsia"/>
      <w:bCs w:val="0"/>
      <w:color w:val="auto"/>
      <w:kern w:val="0"/>
      <w:szCs w:val="20"/>
      <w:lang w:val="en-GB" w:eastAsia="zh-CN"/>
    </w:rPr>
  </w:style>
  <w:style w:type="paragraph" w:customStyle="1" w:styleId="85">
    <w:name w:val="Portada Título"/>
    <w:basedOn w:val="40"/>
    <w:link w:val="89"/>
    <w:qFormat/>
    <w:uiPriority w:val="0"/>
    <w:rPr>
      <w:sz w:val="52"/>
    </w:rPr>
  </w:style>
  <w:style w:type="character" w:customStyle="1" w:styleId="86">
    <w:name w:val="04_Cuerpo de texto Car"/>
    <w:basedOn w:val="24"/>
    <w:link w:val="20"/>
    <w:qFormat/>
    <w:uiPriority w:val="0"/>
    <w:rPr>
      <w:rFonts w:ascii="Arial" w:hAnsi="Arial" w:cs="Arial"/>
      <w:bCs/>
      <w:color w:val="004254"/>
      <w:kern w:val="32"/>
      <w:sz w:val="18"/>
      <w:szCs w:val="22"/>
    </w:rPr>
  </w:style>
  <w:style w:type="paragraph" w:customStyle="1" w:styleId="87">
    <w:name w:val="Portada Subtítulo"/>
    <w:basedOn w:val="12"/>
    <w:link w:val="91"/>
    <w:qFormat/>
    <w:uiPriority w:val="0"/>
  </w:style>
  <w:style w:type="character" w:customStyle="1" w:styleId="88">
    <w:name w:val="Título TDC Car"/>
    <w:basedOn w:val="24"/>
    <w:link w:val="40"/>
    <w:qFormat/>
    <w:uiPriority w:val="39"/>
    <w:rPr>
      <w:rFonts w:ascii="Georgia" w:hAnsi="Georgia" w:cs="Arial"/>
      <w:bCs/>
      <w:color w:val="004254" w:themeColor="text1"/>
      <w:spacing w:val="-3"/>
      <w:kern w:val="32"/>
      <w:sz w:val="40"/>
      <w:szCs w:val="28"/>
      <w14:textFill>
        <w14:solidFill>
          <w14:schemeClr w14:val="tx1"/>
        </w14:solidFill>
      </w14:textFill>
    </w:rPr>
  </w:style>
  <w:style w:type="character" w:customStyle="1" w:styleId="89">
    <w:name w:val="Portada Título Car"/>
    <w:basedOn w:val="88"/>
    <w:link w:val="85"/>
    <w:qFormat/>
    <w:uiPriority w:val="0"/>
    <w:rPr>
      <w:rFonts w:ascii="Georgia" w:hAnsi="Georgia" w:cs="Arial"/>
      <w:color w:val="004254" w:themeColor="text1"/>
      <w:spacing w:val="-3"/>
      <w:kern w:val="32"/>
      <w:sz w:val="52"/>
      <w:szCs w:val="28"/>
      <w14:textFill>
        <w14:solidFill>
          <w14:schemeClr w14:val="tx1"/>
        </w14:solidFill>
      </w14:textFill>
    </w:rPr>
  </w:style>
  <w:style w:type="character" w:customStyle="1" w:styleId="90">
    <w:name w:val="Descripción Car"/>
    <w:basedOn w:val="24"/>
    <w:link w:val="12"/>
    <w:qFormat/>
    <w:uiPriority w:val="2"/>
    <w:rPr>
      <w:rFonts w:ascii="Arial" w:hAnsi="Arial" w:cs="Arial"/>
      <w:bCs/>
      <w:iCs/>
      <w:color w:val="03657C" w:themeColor="text2"/>
      <w:kern w:val="32"/>
      <w:sz w:val="32"/>
      <w:szCs w:val="18"/>
      <w14:textFill>
        <w14:solidFill>
          <w14:schemeClr w14:val="tx2"/>
        </w14:solidFill>
      </w14:textFill>
    </w:rPr>
  </w:style>
  <w:style w:type="character" w:customStyle="1" w:styleId="91">
    <w:name w:val="Portada Subtítulo Car"/>
    <w:basedOn w:val="90"/>
    <w:link w:val="87"/>
    <w:qFormat/>
    <w:uiPriority w:val="0"/>
    <w:rPr>
      <w:rFonts w:ascii="Arial" w:hAnsi="Arial" w:cs="Arial"/>
      <w:color w:val="03657C" w:themeColor="text2"/>
      <w:kern w:val="32"/>
      <w:sz w:val="32"/>
      <w:szCs w:val="18"/>
      <w14:textFill>
        <w14:solidFill>
          <w14:schemeClr w14:val="tx2"/>
        </w14:solidFill>
      </w14:textFill>
    </w:rPr>
  </w:style>
  <w:style w:type="paragraph" w:customStyle="1" w:styleId="92">
    <w:name w:val="05_Ladillo"/>
    <w:basedOn w:val="20"/>
    <w:link w:val="93"/>
    <w:qFormat/>
    <w:uiPriority w:val="0"/>
    <w:pPr>
      <w:spacing w:before="240" w:after="120"/>
    </w:pPr>
    <w:rPr>
      <w:b/>
    </w:rPr>
  </w:style>
  <w:style w:type="character" w:customStyle="1" w:styleId="93">
    <w:name w:val="05_Ladillo Car"/>
    <w:basedOn w:val="70"/>
    <w:link w:val="92"/>
    <w:qFormat/>
    <w:uiPriority w:val="0"/>
    <w:rPr>
      <w:rFonts w:ascii="Arial" w:hAnsi="Arial" w:cs="Arial" w:eastAsiaTheme="majorEastAsia"/>
      <w:color w:val="004254"/>
      <w:kern w:val="32"/>
      <w:sz w:val="18"/>
      <w:szCs w:val="22"/>
    </w:rPr>
  </w:style>
  <w:style w:type="paragraph" w:customStyle="1" w:styleId="94">
    <w:name w:val="06_Cita"/>
    <w:basedOn w:val="20"/>
    <w:next w:val="20"/>
    <w:link w:val="96"/>
    <w:qFormat/>
    <w:uiPriority w:val="0"/>
    <w:pPr>
      <w:ind w:left="1021" w:right="1021"/>
    </w:pPr>
    <w:rPr>
      <w:i/>
      <w:color w:val="03657C" w:themeColor="text2"/>
      <w14:textFill>
        <w14:solidFill>
          <w14:schemeClr w14:val="tx2"/>
        </w14:solidFill>
      </w14:textFill>
    </w:rPr>
  </w:style>
  <w:style w:type="table" w:customStyle="1" w:styleId="95">
    <w:name w:val="Indra_escala de grises"/>
    <w:basedOn w:val="31"/>
    <w:uiPriority w:val="99"/>
    <w:rPr>
      <w:rFonts w:ascii="Arial" w:hAnsi="Arial"/>
      <w:color w:val="004254" w:themeColor="text1"/>
      <w:sz w:val="18"/>
      <w14:textFill>
        <w14:solidFill>
          <w14:schemeClr w14:val="tx1"/>
        </w14:solidFill>
      </w14:textFill>
    </w:rPr>
    <w:tblPr>
      <w:tblBorders>
        <w:top w:val="single" w:color="FFFFFF" w:themeColor="background2" w:sz="24" w:space="0"/>
        <w:left w:val="single" w:color="FFFFFF" w:themeColor="background2" w:sz="24" w:space="0"/>
        <w:bottom w:val="single" w:color="FFFFFF" w:themeColor="background2" w:sz="24" w:space="0"/>
        <w:right w:val="single" w:color="FFFFFF" w:themeColor="background2" w:sz="24" w:space="0"/>
        <w:insideH w:val="single" w:color="FFFFFF" w:themeColor="background2" w:sz="24" w:space="0"/>
        <w:insideV w:val="single" w:color="FFFFFF" w:themeColor="background2" w:sz="24" w:space="0"/>
      </w:tblBorders>
      <w:tblCellMar>
        <w:left w:w="142" w:type="dxa"/>
        <w:right w:w="142" w:type="dxa"/>
      </w:tblCellMar>
    </w:tblPr>
    <w:tcPr>
      <w:shd w:val="clear" w:color="auto" w:fill="E8E8E8" w:themeFill="background1"/>
      <w:vAlign w:val="center"/>
    </w:tcPr>
  </w:style>
  <w:style w:type="character" w:customStyle="1" w:styleId="96">
    <w:name w:val="06_Cita Car"/>
    <w:basedOn w:val="86"/>
    <w:link w:val="94"/>
    <w:uiPriority w:val="0"/>
    <w:rPr>
      <w:rFonts w:ascii="Arial" w:hAnsi="Arial" w:cs="Arial"/>
      <w:i/>
      <w:color w:val="03657C" w:themeColor="text2"/>
      <w:kern w:val="32"/>
      <w:sz w:val="18"/>
      <w:szCs w:val="22"/>
      <w14:textFill>
        <w14:solidFill>
          <w14:schemeClr w14:val="tx2"/>
        </w14:solidFill>
      </w14:textFill>
    </w:rPr>
  </w:style>
  <w:style w:type="paragraph" w:customStyle="1" w:styleId="97">
    <w:name w:val="Tabla_Encabezado"/>
    <w:basedOn w:val="20"/>
    <w:link w:val="99"/>
    <w:qFormat/>
    <w:uiPriority w:val="0"/>
    <w:pPr>
      <w:framePr w:hSpace="141" w:wrap="around" w:vAnchor="text" w:hAnchor="margin" w:y="5"/>
      <w:spacing w:before="120" w:after="120"/>
      <w:jc w:val="center"/>
    </w:pPr>
    <w:rPr>
      <w:b/>
      <w:sz w:val="16"/>
    </w:rPr>
  </w:style>
  <w:style w:type="paragraph" w:customStyle="1" w:styleId="98">
    <w:name w:val="Tabla_Datos"/>
    <w:basedOn w:val="20"/>
    <w:link w:val="100"/>
    <w:qFormat/>
    <w:uiPriority w:val="0"/>
    <w:pPr>
      <w:framePr w:hSpace="141" w:wrap="around" w:vAnchor="text" w:hAnchor="margin" w:y="5"/>
      <w:spacing w:before="80" w:after="80"/>
    </w:pPr>
    <w:rPr>
      <w:color w:val="004254" w:themeColor="text1"/>
      <w:sz w:val="16"/>
      <w14:textFill>
        <w14:solidFill>
          <w14:schemeClr w14:val="tx1"/>
        </w14:solidFill>
      </w14:textFill>
    </w:rPr>
  </w:style>
  <w:style w:type="character" w:customStyle="1" w:styleId="99">
    <w:name w:val="Tabla_Encabezado Car"/>
    <w:basedOn w:val="24"/>
    <w:link w:val="97"/>
    <w:uiPriority w:val="0"/>
    <w:rPr>
      <w:rFonts w:ascii="Arial" w:hAnsi="Arial" w:cs="Arial"/>
      <w:b/>
      <w:bCs/>
      <w:color w:val="004254"/>
      <w:kern w:val="32"/>
      <w:sz w:val="16"/>
      <w:szCs w:val="22"/>
    </w:rPr>
  </w:style>
  <w:style w:type="character" w:customStyle="1" w:styleId="100">
    <w:name w:val="Tabla_Datos Car"/>
    <w:basedOn w:val="24"/>
    <w:link w:val="98"/>
    <w:uiPriority w:val="0"/>
    <w:rPr>
      <w:rFonts w:ascii="Arial" w:hAnsi="Arial" w:cs="Arial"/>
      <w:bCs/>
      <w:color w:val="004254" w:themeColor="text1"/>
      <w:kern w:val="32"/>
      <w:sz w:val="16"/>
      <w:szCs w:val="22"/>
      <w14:textFill>
        <w14:solidFill>
          <w14:schemeClr w14:val="tx1"/>
        </w14:solidFill>
      </w14:textFill>
    </w:rPr>
  </w:style>
  <w:style w:type="paragraph" w:customStyle="1" w:styleId="101">
    <w:name w:val="Pie de graficos"/>
    <w:basedOn w:val="20"/>
    <w:next w:val="20"/>
    <w:link w:val="102"/>
    <w:qFormat/>
    <w:uiPriority w:val="0"/>
    <w:pPr>
      <w:spacing w:after="0"/>
    </w:pPr>
    <w:rPr>
      <w:color w:val="03657C" w:themeColor="text2"/>
      <w:sz w:val="16"/>
      <w14:textFill>
        <w14:solidFill>
          <w14:schemeClr w14:val="tx2"/>
        </w14:solidFill>
      </w14:textFill>
    </w:rPr>
  </w:style>
  <w:style w:type="character" w:customStyle="1" w:styleId="102">
    <w:name w:val="Pie de graficos Car"/>
    <w:basedOn w:val="86"/>
    <w:link w:val="101"/>
    <w:uiPriority w:val="0"/>
    <w:rPr>
      <w:rFonts w:ascii="Arial" w:hAnsi="Arial" w:cs="Arial"/>
      <w:color w:val="03657C" w:themeColor="text2"/>
      <w:kern w:val="32"/>
      <w:sz w:val="16"/>
      <w:szCs w:val="22"/>
      <w14:textFill>
        <w14:solidFill>
          <w14:schemeClr w14:val="tx2"/>
        </w14:solidFill>
      </w14:textFill>
    </w:rPr>
  </w:style>
  <w:style w:type="character" w:customStyle="1" w:styleId="103">
    <w:name w:val="zList endB Char"/>
    <w:link w:val="83"/>
    <w:uiPriority w:val="0"/>
    <w:rPr>
      <w:rFonts w:cs="Times New Roman" w:eastAsiaTheme="minorEastAsia"/>
      <w:color w:val="auto"/>
      <w:kern w:val="0"/>
      <w:szCs w:val="20"/>
      <w:lang w:val="en-GB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oraleslo\Downloads\Plantilla_Word_Indra_16112018%20(3).dotx" TargetMode="External"/></Relationships>
</file>

<file path=word/theme/theme1.xml><?xml version="1.0" encoding="utf-8"?>
<a:theme xmlns:a="http://schemas.openxmlformats.org/drawingml/2006/main" name="Tema de Office">
  <a:themeElements>
    <a:clrScheme name="Corporativo Indra">
      <a:dk1>
        <a:srgbClr val="004254"/>
      </a:dk1>
      <a:lt1>
        <a:srgbClr val="E8E8E8"/>
      </a:lt1>
      <a:dk2>
        <a:srgbClr val="03657C"/>
      </a:dk2>
      <a:lt2>
        <a:srgbClr val="FFFFFF"/>
      </a:lt2>
      <a:accent1>
        <a:srgbClr val="FBBB21"/>
      </a:accent1>
      <a:accent2>
        <a:srgbClr val="40717F"/>
      </a:accent2>
      <a:accent3>
        <a:srgbClr val="7FA0A9"/>
      </a:accent3>
      <a:accent4>
        <a:srgbClr val="BED0D4"/>
      </a:accent4>
      <a:accent5>
        <a:srgbClr val="428B9C"/>
      </a:accent5>
      <a:accent6>
        <a:srgbClr val="82B2BE"/>
      </a:accent6>
      <a:hlink>
        <a:srgbClr val="03657C"/>
      </a:hlink>
      <a:folHlink>
        <a:srgbClr val="646E78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720B2B-36DD-4104-9AC5-B4318808B8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Plantilla_Word_Indra_16112018 (3)</Template>
  <Pages>12</Pages>
  <Words>1113</Words>
  <Characters>6122</Characters>
  <Lines>51</Lines>
  <Paragraphs>14</Paragraphs>
  <TotalTime>7</TotalTime>
  <ScaleCrop>false</ScaleCrop>
  <LinksUpToDate>false</LinksUpToDate>
  <CharactersWithSpaces>7221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2020-08-26T12:01:00Z</dcterms:created>
  <dc:creator>Morales López, Alba</dc:creator>
  <cp:lastModifiedBy>google1590818317</cp:lastModifiedBy>
  <cp:lastPrinted>2018-10-15T15:11:00Z</cp:lastPrinted>
  <dcterms:modified xsi:type="dcterms:W3CDTF">2020-09-12T01:40:26Z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