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hidden="1" allowOverlap="1">
            <wp:simplePos x="0" y="0"/>
            <wp:positionH relativeFrom="page">
              <wp:posOffset>0</wp:posOffset>
            </wp:positionH>
            <wp:positionV relativeFrom="margin">
              <wp:posOffset>-509905</wp:posOffset>
            </wp:positionV>
            <wp:extent cx="7538085" cy="10661650"/>
            <wp:effectExtent l="0" t="0" r="5715" b="6350"/>
            <wp:wrapNone/>
            <wp:docPr id="3" name="Imagen 3" hidden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hidden="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400" cy="10661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126365</wp:posOffset>
                </wp:positionV>
                <wp:extent cx="3773170" cy="4351655"/>
                <wp:effectExtent l="0" t="0" r="0" b="762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254" cy="4351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7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default"/>
                                <w:sz w:val="24"/>
                                <w:lang w:val="es-CO"/>
                              </w:rPr>
                              <w:t>Tecnologías Avanzadas</w:t>
                            </w:r>
                          </w:p>
                          <w:p>
                            <w:pPr>
                              <w:pStyle w:val="85"/>
                            </w:pPr>
                            <w:r>
                              <w:rPr>
                                <w:rFonts w:hint="default"/>
                                <w:szCs w:val="52"/>
                                <w:lang w:val="es-CO"/>
                              </w:rPr>
                              <w:t>Manual de instalación</w:t>
                            </w:r>
                            <w:r>
                              <w:rPr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szCs w:val="52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szCs w:val="52"/>
                                <w:lang w:val="es-CO"/>
                              </w:rPr>
                              <w:t>Web - Waiting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7" o:spid="_x0000_s1026" o:spt="202" type="#_x0000_t202" style="position:absolute;left:0pt;margin-left:212.65pt;margin-top:9.95pt;height:342.65pt;width:297.1pt;z-index:251659264;mso-width-relative:page;mso-height-relative:page;" filled="f" stroked="f" coordsize="21600,21600" o:gfxdata="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AEUzbZAAAACwEAAA8A&#10;AAAAAAAAAQAgAAAAIgAAAGRycy9kb3ducmV2LnhtbFBLAQIUABQAAAAIAIdO4kBd0PV0FgIAAB8E&#10;AAAOAAAAAAAAAAEAIAAAACg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87"/>
                        <w:rPr>
                          <w:sz w:val="24"/>
                        </w:rPr>
                      </w:pPr>
                      <w:r>
                        <w:rPr>
                          <w:rFonts w:hint="default"/>
                          <w:sz w:val="24"/>
                          <w:lang w:val="es-CO"/>
                        </w:rPr>
                        <w:t>Tecnologías Avanzadas</w:t>
                      </w:r>
                    </w:p>
                    <w:p>
                      <w:pPr>
                        <w:pStyle w:val="85"/>
                      </w:pPr>
                      <w:r>
                        <w:rPr>
                          <w:rFonts w:hint="default"/>
                          <w:szCs w:val="52"/>
                          <w:lang w:val="es-CO"/>
                        </w:rPr>
                        <w:t>Manual de instalación</w:t>
                      </w:r>
                      <w:r>
                        <w:rPr>
                          <w:szCs w:val="52"/>
                        </w:rPr>
                        <w:t xml:space="preserve"> </w:t>
                      </w:r>
                      <w:r>
                        <w:rPr>
                          <w:szCs w:val="52"/>
                        </w:rPr>
                        <w:br w:type="textWrapping"/>
                      </w:r>
                      <w:r>
                        <w:rPr>
                          <w:rFonts w:hint="default"/>
                          <w:szCs w:val="52"/>
                          <w:lang w:val="es-CO"/>
                        </w:rPr>
                        <w:t>Web - Waiting List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>
      <w:pPr>
        <w:tabs>
          <w:tab w:val="left" w:pos="2223"/>
        </w:tabs>
      </w:pPr>
    </w:p>
    <w:p>
      <w:pPr>
        <w:tabs>
          <w:tab w:val="center" w:pos="5385"/>
          <w:tab w:val="left" w:pos="6545"/>
        </w:tabs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1494790</wp:posOffset>
                </wp:positionV>
                <wp:extent cx="4316730" cy="1296035"/>
                <wp:effectExtent l="0" t="0" r="8255" b="508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565" cy="12961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0"/>
                              <w:spacing w:after="80"/>
                              <w:rPr>
                                <w:color w:val="03657C" w:themeColor="text2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20"/>
                              <w:spacing w:after="80"/>
                              <w:rPr>
                                <w:rFonts w:hint="default"/>
                                <w:color w:val="03657C" w:themeColor="text2"/>
                                <w:lang w:val="es-CO"/>
                                <w14:textFill>
                                  <w14:solidFill>
                                    <w14:schemeClr w14:val="tx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8" o:spid="_x0000_s1026" o:spt="202" type="#_x0000_t202" style="position:absolute;left:0pt;margin-left:0.45pt;margin-top:117.7pt;height:102.05pt;width:339.9pt;z-index:251661312;mso-width-relative:page;mso-height-relative:page;" filled="f" stroked="f" coordsize="21600,21600" o:gfxdata="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NiBJ/XAAAACAEAAA8AAAAA&#10;AAAAAQAgAAAAIgAAAGRycy9kb3ducmV2LnhtbFBLAQIUABQAAAAIAIdO4kDf3gP8FQIAAB8EAAAO&#10;AAAAAAAAAAEAIAAAACYBAABkcnMvZTJvRG9jLnhtbFBLBQYAAAAABgAGAFkBAACtBQAAAAA=&#10;">
                <v:fill on="f" focussize="0,0"/>
                <v:stroke on="f" weight="0.5pt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20"/>
                        <w:spacing w:after="80"/>
                        <w:rPr>
                          <w:color w:val="03657C" w:themeColor="text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>
                      <w:pPr>
                        <w:pStyle w:val="20"/>
                        <w:spacing w:after="80"/>
                        <w:rPr>
                          <w:rFonts w:hint="default"/>
                          <w:color w:val="03657C" w:themeColor="text2"/>
                          <w:lang w:val="es-CO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>
      <w:pPr>
        <w:tabs>
          <w:tab w:val="left" w:pos="2132"/>
        </w:tabs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851" w:right="851" w:bottom="851" w:left="851" w:header="0" w:footer="0" w:gutter="0"/>
          <w:cols w:space="708" w:num="1"/>
          <w:docGrid w:linePitch="360" w:charSpace="0"/>
        </w:sectPr>
      </w:pPr>
    </w:p>
    <w:sdt>
      <w:sdtPr>
        <w:rPr>
          <w:rFonts w:hint="default" w:ascii="Georgia" w:hAnsi="Georgia" w:eastAsia="SimSun" w:cs="Georgia"/>
          <w:bCs/>
          <w:color w:val="004254"/>
          <w:kern w:val="32"/>
          <w:sz w:val="40"/>
          <w:szCs w:val="40"/>
          <w:lang w:val="es-ES" w:eastAsia="es-ES" w:bidi="ar-SA"/>
        </w:rPr>
        <w:id w:val="147463931"/>
        <w15:color w:val="DBDBDB"/>
        <w:docPartObj>
          <w:docPartGallery w:val="Table of Contents"/>
          <w:docPartUnique/>
        </w:docPartObj>
      </w:sdtPr>
      <w:sdtEndPr>
        <w:rPr>
          <w:rFonts w:hint="default" w:ascii="Georgia" w:hAnsi="Georgia" w:eastAsia="SimSun" w:cs="Georgia"/>
          <w:b/>
          <w:bCs/>
          <w:color w:val="004254"/>
          <w:kern w:val="32"/>
          <w:sz w:val="40"/>
          <w:szCs w:val="40"/>
          <w:lang w:val="es-ES" w:eastAsia="es-E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default" w:ascii="Georgia" w:hAnsi="Georgia" w:cs="Georgia"/>
              <w:sz w:val="40"/>
              <w:szCs w:val="40"/>
              <w:lang w:val="es-ES"/>
            </w:rPr>
          </w:pPr>
          <w:r>
            <w:rPr>
              <w:rFonts w:hint="default" w:ascii="Georgia" w:hAnsi="Georgia" w:cs="Georgia"/>
              <w:sz w:val="40"/>
              <w:szCs w:val="40"/>
              <w:lang w:val="es-ES"/>
            </w:rPr>
            <w:t>Contenido</w:t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default"/>
              <w:lang w:val="es-CO"/>
            </w:rPr>
          </w:pPr>
        </w:p>
        <w:p>
          <w:pPr>
            <w:pStyle w:val="19"/>
            <w:tabs>
              <w:tab w:val="right" w:leader="dot" w:pos="9354"/>
              <w:tab w:val="clear" w:pos="480"/>
              <w:tab w:val="clear" w:pos="8222"/>
            </w:tabs>
            <w:rPr>
              <w:rFonts w:hint="default"/>
              <w:lang w:val="es-CO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rFonts w:hint="default"/>
              <w:lang w:val="es-CO"/>
            </w:rPr>
            <w:fldChar w:fldCharType="begin"/>
          </w:r>
          <w:r>
            <w:rPr>
              <w:rFonts w:hint="default"/>
              <w:lang w:val="es-CO"/>
            </w:rPr>
            <w:instrText xml:space="preserve"> HYPERLINK \l _Toc27361 </w:instrText>
          </w:r>
          <w:r>
            <w:rPr>
              <w:rFonts w:hint="default"/>
              <w:lang w:val="es-CO"/>
            </w:rPr>
            <w:fldChar w:fldCharType="separate"/>
          </w:r>
          <w:r>
            <w:rPr>
              <w:rFonts w:hint="default"/>
              <w:lang w:val="es-CO"/>
            </w:rPr>
            <w:t xml:space="preserve">1 </w:t>
          </w:r>
          <w:r>
            <w:rPr>
              <w:rFonts w:hint="default"/>
              <w:lang w:val="es-CO" w:eastAsia="es-ES"/>
            </w:rPr>
            <w:t>Instalación</w:t>
          </w:r>
          <w:r>
            <w:rPr>
              <w:rFonts w:hint="default"/>
              <w:lang w:val="es-CO"/>
            </w:rPr>
            <w:tab/>
          </w:r>
          <w:r>
            <w:rPr>
              <w:rFonts w:hint="default"/>
              <w:lang w:val="es-CO"/>
            </w:rPr>
            <w:fldChar w:fldCharType="begin"/>
          </w:r>
          <w:r>
            <w:rPr>
              <w:rFonts w:hint="default"/>
              <w:lang w:val="es-CO"/>
            </w:rPr>
            <w:instrText xml:space="preserve"> PAGEREF _Toc27361 </w:instrText>
          </w:r>
          <w:r>
            <w:rPr>
              <w:rFonts w:hint="default"/>
              <w:lang w:val="es-CO"/>
            </w:rPr>
            <w:fldChar w:fldCharType="separate"/>
          </w:r>
          <w:r>
            <w:rPr>
              <w:rFonts w:hint="default"/>
              <w:lang w:val="es-CO"/>
            </w:rPr>
            <w:t>3</w:t>
          </w:r>
          <w:r>
            <w:rPr>
              <w:rFonts w:hint="default"/>
              <w:lang w:val="es-CO"/>
            </w:rPr>
            <w:fldChar w:fldCharType="end"/>
          </w:r>
          <w:r>
            <w:rPr>
              <w:rFonts w:hint="default"/>
              <w:lang w:val="es-CO"/>
            </w:rPr>
            <w:fldChar w:fldCharType="end"/>
          </w:r>
        </w:p>
        <w:p>
          <w:pPr>
            <w:rPr>
              <w:rFonts w:hint="default"/>
              <w:lang w:val="es-CO"/>
            </w:rPr>
          </w:pPr>
        </w:p>
        <w:p>
          <w:pPr>
            <w:pStyle w:val="21"/>
            <w:tabs>
              <w:tab w:val="right" w:leader="dot" w:pos="9354"/>
              <w:tab w:val="clear" w:pos="567"/>
              <w:tab w:val="clear" w:pos="8222"/>
            </w:tabs>
            <w:rPr>
              <w:rFonts w:hint="default"/>
              <w:lang w:val="es-CO"/>
            </w:rPr>
          </w:pPr>
          <w:r>
            <w:rPr>
              <w:rFonts w:hint="default"/>
              <w:lang w:val="es-CO"/>
            </w:rPr>
            <w:fldChar w:fldCharType="begin"/>
          </w:r>
          <w:r>
            <w:rPr>
              <w:rFonts w:hint="default"/>
              <w:lang w:val="es-CO"/>
            </w:rPr>
            <w:instrText xml:space="preserve"> HYPERLINK \l _Toc23238 </w:instrText>
          </w:r>
          <w:r>
            <w:rPr>
              <w:rFonts w:hint="default"/>
              <w:lang w:val="es-CO"/>
            </w:rPr>
            <w:fldChar w:fldCharType="separate"/>
          </w:r>
          <w:r>
            <w:rPr>
              <w:rFonts w:hint="default"/>
              <w:lang w:val="es-CO"/>
            </w:rPr>
            <w:t>1.1 Requisitos de Instalación</w:t>
          </w:r>
          <w:r>
            <w:rPr>
              <w:rFonts w:hint="default"/>
              <w:lang w:val="es-CO"/>
            </w:rPr>
            <w:tab/>
          </w:r>
          <w:r>
            <w:rPr>
              <w:rFonts w:hint="default"/>
              <w:lang w:val="es-CO"/>
            </w:rPr>
            <w:fldChar w:fldCharType="begin"/>
          </w:r>
          <w:r>
            <w:rPr>
              <w:rFonts w:hint="default"/>
              <w:lang w:val="es-CO"/>
            </w:rPr>
            <w:instrText xml:space="preserve"> PAGEREF _Toc23238 </w:instrText>
          </w:r>
          <w:r>
            <w:rPr>
              <w:rFonts w:hint="default"/>
              <w:lang w:val="es-CO"/>
            </w:rPr>
            <w:fldChar w:fldCharType="separate"/>
          </w:r>
          <w:r>
            <w:rPr>
              <w:rFonts w:hint="default"/>
              <w:lang w:val="es-CO"/>
            </w:rPr>
            <w:t>3</w:t>
          </w:r>
          <w:r>
            <w:rPr>
              <w:rFonts w:hint="default"/>
              <w:lang w:val="es-CO"/>
            </w:rPr>
            <w:fldChar w:fldCharType="end"/>
          </w:r>
          <w:r>
            <w:rPr>
              <w:rFonts w:hint="default"/>
              <w:lang w:val="es-CO"/>
            </w:rPr>
            <w:fldChar w:fldCharType="end"/>
          </w:r>
        </w:p>
        <w:p>
          <w:pPr>
            <w:pStyle w:val="19"/>
            <w:tabs>
              <w:tab w:val="right" w:leader="dot" w:pos="9354"/>
              <w:tab w:val="clear" w:pos="480"/>
              <w:tab w:val="clear" w:pos="8222"/>
            </w:tabs>
            <w:ind w:firstLine="500" w:firstLineChars="250"/>
          </w:pPr>
          <w:r>
            <w:rPr>
              <w:rFonts w:hint="default" w:ascii="Arial" w:hAnsi="Arial" w:eastAsia="Times New Roman" w:cs="Arial"/>
              <w:b w:val="0"/>
              <w:bCs/>
              <w:color w:val="004254"/>
              <w:kern w:val="32"/>
              <w:sz w:val="20"/>
              <w:szCs w:val="22"/>
              <w:lang w:val="es-CO" w:eastAsia="es-ES" w:bidi="ar-SA"/>
            </w:rPr>
            <w:fldChar w:fldCharType="begin"/>
          </w:r>
          <w:r>
            <w:rPr>
              <w:rFonts w:hint="default" w:ascii="Arial" w:hAnsi="Arial" w:eastAsia="Times New Roman" w:cs="Arial"/>
              <w:b w:val="0"/>
              <w:bCs/>
              <w:color w:val="004254"/>
              <w:kern w:val="32"/>
              <w:sz w:val="20"/>
              <w:szCs w:val="22"/>
              <w:lang w:val="es-CO" w:eastAsia="es-ES" w:bidi="ar-SA"/>
            </w:rPr>
            <w:instrText xml:space="preserve"> HYPERLINK \l _Toc26926 </w:instrText>
          </w:r>
          <w:r>
            <w:rPr>
              <w:rFonts w:hint="default" w:ascii="Arial" w:hAnsi="Arial" w:eastAsia="Times New Roman" w:cs="Arial"/>
              <w:b w:val="0"/>
              <w:bCs/>
              <w:color w:val="004254"/>
              <w:kern w:val="32"/>
              <w:sz w:val="20"/>
              <w:szCs w:val="22"/>
              <w:lang w:val="es-CO" w:eastAsia="es-ES" w:bidi="ar-SA"/>
            </w:rPr>
            <w:fldChar w:fldCharType="separate"/>
          </w:r>
          <w:r>
            <w:rPr>
              <w:rFonts w:hint="default" w:ascii="Arial" w:hAnsi="Arial" w:eastAsia="Times New Roman" w:cs="Arial"/>
              <w:b w:val="0"/>
              <w:bCs/>
              <w:color w:val="004254"/>
              <w:kern w:val="32"/>
              <w:sz w:val="20"/>
              <w:szCs w:val="22"/>
              <w:lang w:val="es-CO" w:eastAsia="es-ES" w:bidi="ar-SA"/>
            </w:rPr>
            <w:t>1.2 Modificación ruta del servidor</w:t>
          </w:r>
          <w:r>
            <w:rPr>
              <w:rFonts w:hint="default" w:ascii="Arial" w:hAnsi="Arial" w:eastAsia="Times New Roman" w:cs="Arial"/>
              <w:b w:val="0"/>
              <w:bCs/>
              <w:color w:val="004254"/>
              <w:kern w:val="32"/>
              <w:sz w:val="20"/>
              <w:szCs w:val="22"/>
              <w:lang w:val="es-CO" w:eastAsia="es-ES" w:bidi="ar-SA"/>
            </w:rPr>
            <w:tab/>
          </w:r>
          <w:r>
            <w:rPr>
              <w:rFonts w:hint="default" w:cs="Arial"/>
              <w:b w:val="0"/>
              <w:bCs/>
              <w:color w:val="004254"/>
              <w:kern w:val="32"/>
              <w:sz w:val="20"/>
              <w:szCs w:val="22"/>
              <w:lang w:val="es-CO" w:eastAsia="es-ES" w:bidi="ar-SA"/>
            </w:rPr>
            <w:t>4</w:t>
          </w:r>
          <w:r>
            <w:rPr>
              <w:rFonts w:hint="default" w:ascii="Arial" w:hAnsi="Arial" w:eastAsia="Times New Roman" w:cs="Arial"/>
              <w:b w:val="0"/>
              <w:bCs/>
              <w:color w:val="004254"/>
              <w:kern w:val="32"/>
              <w:sz w:val="20"/>
              <w:szCs w:val="22"/>
              <w:lang w:val="es-CO" w:eastAsia="es-ES" w:bidi="ar-SA"/>
            </w:rP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pStyle w:val="19"/>
        <w:rPr>
          <w:sz w:val="18"/>
        </w:rPr>
      </w:pPr>
      <w:r>
        <w:br w:type="page"/>
      </w:r>
    </w:p>
    <w:p>
      <w:pPr>
        <w:pStyle w:val="61"/>
      </w:pPr>
      <w:bookmarkStart w:id="0" w:name="_Toc27361"/>
      <w:r>
        <w:rPr>
          <w:rFonts w:hint="default"/>
          <w:lang w:val="es-CO" w:eastAsia="es-ES"/>
        </w:rPr>
        <w:t>Instalación</w:t>
      </w:r>
      <w:bookmarkEnd w:id="0"/>
    </w:p>
    <w:p>
      <w:pPr>
        <w:pStyle w:val="62"/>
        <w:rPr>
          <w:rFonts w:hint="default"/>
          <w:lang w:val="es-CO"/>
        </w:rPr>
      </w:pPr>
      <w:bookmarkStart w:id="1" w:name="_Toc23238"/>
      <w:r>
        <w:rPr>
          <w:rFonts w:hint="default"/>
          <w:lang w:val="es-CO"/>
        </w:rPr>
        <w:t>Requisitos de Instalación</w:t>
      </w:r>
      <w:bookmarkEnd w:id="1"/>
    </w:p>
    <w:p>
      <w:pPr>
        <w:pStyle w:val="80"/>
        <w:numPr>
          <w:ilvl w:val="0"/>
          <w:numId w:val="0"/>
        </w:numPr>
        <w:ind w:leftChars="0"/>
      </w:pPr>
    </w:p>
    <w:p>
      <w:pPr>
        <w:pStyle w:val="80"/>
      </w:pPr>
      <w:r>
        <w:rPr>
          <w:rFonts w:hint="default"/>
          <w:lang w:val="es-CO"/>
        </w:rPr>
        <w:t>Visual Studio Code</w:t>
      </w:r>
    </w:p>
    <w:p>
      <w:pPr>
        <w:pStyle w:val="80"/>
      </w:pPr>
      <w:r>
        <w:rPr>
          <w:rFonts w:hint="default"/>
          <w:lang w:val="es-CO"/>
        </w:rPr>
        <w:t>Node JS</w:t>
      </w:r>
    </w:p>
    <w:p>
      <w:pPr>
        <w:pStyle w:val="80"/>
      </w:pPr>
      <w:r>
        <w:rPr>
          <w:rFonts w:hint="default"/>
          <w:lang w:val="es-CO"/>
        </w:rPr>
        <w:t>Conocimientos básicos en ambas herramientas</w:t>
      </w: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62"/>
        <w:rPr>
          <w:rFonts w:hint="default"/>
          <w:lang w:val="es-CO"/>
        </w:rPr>
      </w:pPr>
      <w:bookmarkStart w:id="2" w:name="_Toc26926"/>
      <w:r>
        <w:rPr>
          <w:rFonts w:hint="default"/>
          <w:lang w:val="es-CO"/>
        </w:rPr>
        <w:t>Modificación ruta del servidor</w:t>
      </w:r>
      <w:bookmarkEnd w:id="2"/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  <w:r>
        <w:rPr>
          <w:rFonts w:hint="default"/>
          <w:lang w:val="es-CO"/>
        </w:rPr>
        <w:t xml:space="preserve">Antes de desplegar su aplicación debe asegurarse que la ruta del servidor drupal, se </w:t>
      </w:r>
      <w:bookmarkStart w:id="3" w:name="_GoBack"/>
      <w:bookmarkEnd w:id="3"/>
      <w:r>
        <w:rPr>
          <w:rFonts w:hint="default"/>
          <w:lang w:val="es-CO"/>
        </w:rPr>
        <w:t>encuentre configurada en el archivo “environment.ts” del proyecto sin compilar. Para lo anterior siga los siguientes pasos.</w:t>
      </w:r>
    </w:p>
    <w:p>
      <w:pPr>
        <w:pStyle w:val="80"/>
        <w:keepLines/>
        <w:numPr>
          <w:ilvl w:val="0"/>
          <w:numId w:val="0"/>
        </w:numPr>
        <w:spacing w:after="90"/>
        <w:rPr>
          <w:rFonts w:hint="default"/>
          <w:lang w:val="es-CO"/>
        </w:rPr>
      </w:pPr>
    </w:p>
    <w:p>
      <w:pPr>
        <w:pStyle w:val="80"/>
        <w:numPr>
          <w:ilvl w:val="0"/>
          <w:numId w:val="9"/>
        </w:numPr>
        <w:bidi w:val="0"/>
        <w:ind w:left="360" w:leftChars="0" w:hanging="360" w:firstLineChars="0"/>
      </w:pPr>
      <w:r>
        <w:rPr>
          <w:rFonts w:hint="default"/>
          <w:lang w:val="es-CO"/>
        </w:rPr>
        <w:t>Importe la carpeta adjunta waiting-list a Visual Studio Code.</w:t>
      </w:r>
    </w:p>
    <w:p>
      <w:pPr>
        <w:pStyle w:val="80"/>
        <w:numPr>
          <w:ilvl w:val="0"/>
          <w:numId w:val="9"/>
        </w:numPr>
        <w:bidi w:val="0"/>
        <w:ind w:left="360" w:leftChars="0" w:hanging="360" w:firstLineChars="0"/>
      </w:pPr>
      <w:r>
        <w:rPr>
          <w:rFonts w:hint="default"/>
          <w:lang w:val="es-CO"/>
        </w:rPr>
        <w:t>Abra una nueva terminal</w:t>
      </w:r>
    </w:p>
    <w:p>
      <w:pPr>
        <w:pStyle w:val="80"/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1264285" cy="1603375"/>
            <wp:effectExtent l="0" t="0" r="12065" b="15875"/>
            <wp:docPr id="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428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0"/>
        <w:numPr>
          <w:ilvl w:val="0"/>
          <w:numId w:val="9"/>
        </w:numPr>
        <w:bidi w:val="0"/>
        <w:ind w:left="360" w:leftChars="0" w:hanging="360" w:firstLineChars="0"/>
      </w:pPr>
      <w:r>
        <w:rPr>
          <w:rFonts w:hint="default"/>
          <w:lang w:val="es-CO"/>
        </w:rPr>
        <w:t xml:space="preserve">Ejecute el siguiente comando </w:t>
      </w:r>
      <w:r>
        <w:rPr>
          <w:rFonts w:hint="default"/>
          <w:b/>
          <w:bCs/>
          <w:lang w:val="es-CO"/>
        </w:rPr>
        <w:t>npm install</w:t>
      </w:r>
      <w:r>
        <w:rPr>
          <w:rFonts w:hint="default"/>
          <w:lang w:val="es-CO"/>
        </w:rPr>
        <w:t xml:space="preserve"> en la terminar y espere a que finalice.</w:t>
      </w:r>
    </w:p>
    <w:p>
      <w:pPr>
        <w:pStyle w:val="80"/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1905000" cy="180975"/>
            <wp:effectExtent l="0" t="0" r="0" b="9525"/>
            <wp:docPr id="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0"/>
        <w:numPr>
          <w:ilvl w:val="0"/>
          <w:numId w:val="9"/>
        </w:numPr>
        <w:bidi w:val="0"/>
        <w:ind w:left="360" w:leftChars="0" w:hanging="360" w:firstLineChars="0"/>
      </w:pPr>
      <w:r>
        <w:rPr>
          <w:rFonts w:hint="default"/>
          <w:lang w:val="es-CO"/>
        </w:rPr>
        <w:t>Busque el archivo “environment.ts” en la ruta “\src\environments”.</w:t>
      </w:r>
    </w:p>
    <w:p>
      <w:pPr>
        <w:pStyle w:val="80"/>
        <w:numPr>
          <w:ilvl w:val="0"/>
          <w:numId w:val="9"/>
        </w:numPr>
        <w:bidi w:val="0"/>
        <w:ind w:left="360" w:leftChars="0" w:hanging="360" w:firstLineChars="0"/>
      </w:pPr>
      <w:r>
        <w:rPr>
          <w:rFonts w:hint="default"/>
          <w:lang w:val="es-CO"/>
        </w:rPr>
        <w:t>Busque el parámetro “serverUrl” y modifíquelo por la ruta del servidor donde se encuentra instalada la aplicacion Rest Drupal de la siguiente forma.</w:t>
      </w:r>
    </w:p>
    <w:p>
      <w:pPr>
        <w:pStyle w:val="80"/>
        <w:numPr>
          <w:ilvl w:val="0"/>
          <w:numId w:val="0"/>
        </w:numPr>
        <w:bidi w:val="0"/>
        <w:ind w:leftChars="0"/>
      </w:pPr>
    </w:p>
    <w:p>
      <w:pPr>
        <w:pStyle w:val="80"/>
        <w:numPr>
          <w:ilvl w:val="2"/>
          <w:numId w:val="9"/>
        </w:numPr>
        <w:tabs>
          <w:tab w:val="left" w:pos="1080"/>
        </w:tabs>
        <w:bidi w:val="0"/>
        <w:ind w:left="780" w:leftChars="0" w:hanging="360" w:firstLineChars="0"/>
      </w:pPr>
      <w:r>
        <w:rPr>
          <w:rFonts w:hint="default"/>
          <w:lang w:val="es-CO"/>
        </w:rPr>
        <w:t xml:space="preserve">Host: Ip del servidor, asegúrese de agregar </w:t>
      </w:r>
      <w:r>
        <w:rPr>
          <w:rFonts w:hint="default"/>
          <w:b/>
          <w:bCs/>
          <w:lang w:val="es-CO"/>
        </w:rPr>
        <w:t>“http://”</w:t>
      </w:r>
      <w:r>
        <w:rPr>
          <w:rFonts w:hint="default"/>
          <w:lang w:val="es-CO"/>
        </w:rPr>
        <w:t xml:space="preserve"> o </w:t>
      </w:r>
      <w:r>
        <w:rPr>
          <w:rFonts w:hint="default"/>
          <w:b/>
          <w:bCs/>
          <w:lang w:val="es-CO"/>
        </w:rPr>
        <w:t>“https://”</w:t>
      </w:r>
      <w:r>
        <w:rPr>
          <w:rFonts w:hint="default"/>
          <w:lang w:val="es-CO"/>
        </w:rPr>
        <w:t xml:space="preserve"> según corresponda.</w:t>
      </w:r>
    </w:p>
    <w:p>
      <w:pPr>
        <w:pStyle w:val="80"/>
        <w:numPr>
          <w:ilvl w:val="2"/>
          <w:numId w:val="9"/>
        </w:numPr>
        <w:tabs>
          <w:tab w:val="left" w:pos="1080"/>
        </w:tabs>
        <w:bidi w:val="0"/>
        <w:ind w:left="780" w:leftChars="0" w:hanging="360" w:firstLineChars="0"/>
      </w:pPr>
      <w:r>
        <w:rPr>
          <w:rFonts w:hint="default"/>
          <w:lang w:val="es-CO"/>
        </w:rPr>
        <w:t>Name-app-back: Nombre de la carpeta del proyecto durpal</w:t>
      </w:r>
    </w:p>
    <w:p>
      <w:pPr>
        <w:pStyle w:val="80"/>
        <w:keepLines/>
        <w:numPr>
          <w:ilvl w:val="0"/>
          <w:numId w:val="0"/>
        </w:numPr>
        <w:bidi w:val="0"/>
        <w:spacing w:after="90"/>
        <w:jc w:val="center"/>
        <w:rPr>
          <w:rFonts w:hint="default"/>
          <w:lang w:val="es-CO"/>
        </w:rPr>
      </w:pPr>
      <w:r>
        <w:drawing>
          <wp:inline distT="0" distB="0" distL="114300" distR="114300">
            <wp:extent cx="2438400" cy="1885950"/>
            <wp:effectExtent l="0" t="0" r="0" b="0"/>
            <wp:docPr id="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0"/>
        <w:numPr>
          <w:ilvl w:val="0"/>
          <w:numId w:val="9"/>
        </w:numPr>
        <w:bidi w:val="0"/>
        <w:ind w:left="360" w:leftChars="0" w:hanging="360" w:firstLineChars="0"/>
        <w:rPr>
          <w:rFonts w:hint="default"/>
          <w:lang w:val="es-CO"/>
        </w:rPr>
      </w:pPr>
      <w:r>
        <w:rPr>
          <w:rFonts w:hint="default"/>
          <w:lang w:val="es-CO"/>
        </w:rPr>
        <w:t xml:space="preserve">Ejecute en la termina el siguiente comando </w:t>
      </w:r>
      <w:r>
        <w:rPr>
          <w:rFonts w:hint="default"/>
          <w:b/>
          <w:bCs/>
          <w:lang w:val="es-CO"/>
        </w:rPr>
        <w:t>ng build --output-path="becks" --base-href="/becks/"</w:t>
      </w:r>
      <w:r>
        <w:rPr>
          <w:rFonts w:hint="default"/>
          <w:lang w:val="es-CO"/>
        </w:rPr>
        <w:t>.</w:t>
      </w:r>
    </w:p>
    <w:p>
      <w:pPr>
        <w:pStyle w:val="80"/>
        <w:keepLines/>
        <w:numPr>
          <w:ilvl w:val="0"/>
          <w:numId w:val="0"/>
        </w:numPr>
        <w:bidi w:val="0"/>
        <w:spacing w:after="90"/>
        <w:jc w:val="center"/>
        <w:rPr>
          <w:rFonts w:hint="default"/>
          <w:lang w:val="es-CO"/>
        </w:rPr>
      </w:pPr>
      <w:r>
        <w:drawing>
          <wp:inline distT="0" distB="0" distL="114300" distR="114300">
            <wp:extent cx="4505325" cy="238125"/>
            <wp:effectExtent l="0" t="0" r="9525" b="9525"/>
            <wp:docPr id="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0"/>
        <w:numPr>
          <w:ilvl w:val="0"/>
          <w:numId w:val="9"/>
        </w:numPr>
        <w:bidi w:val="0"/>
        <w:ind w:left="360" w:leftChars="0" w:hanging="360" w:firstLineChars="0"/>
        <w:rPr>
          <w:rFonts w:hint="default"/>
          <w:b w:val="0"/>
          <w:bCs w:val="0"/>
          <w:lang w:val="es-CO"/>
        </w:rPr>
      </w:pPr>
      <w:r>
        <w:rPr>
          <w:rFonts w:hint="default"/>
          <w:lang w:val="es-CO"/>
        </w:rPr>
        <w:t xml:space="preserve">Al finalizar el comando anterior le generara la carpeta </w:t>
      </w:r>
      <w:r>
        <w:rPr>
          <w:rFonts w:hint="default"/>
          <w:b/>
          <w:bCs/>
          <w:lang w:val="es-CO"/>
        </w:rPr>
        <w:t xml:space="preserve">“becks” </w:t>
      </w:r>
      <w:r>
        <w:rPr>
          <w:rFonts w:hint="default"/>
          <w:b w:val="0"/>
          <w:bCs w:val="0"/>
          <w:lang w:val="es-CO"/>
        </w:rPr>
        <w:t>en la raiz del proyecto.</w:t>
      </w:r>
    </w:p>
    <w:p>
      <w:pPr>
        <w:pStyle w:val="80"/>
        <w:numPr>
          <w:ilvl w:val="0"/>
          <w:numId w:val="0"/>
        </w:numPr>
        <w:bidi w:val="0"/>
        <w:ind w:leftChars="0"/>
        <w:jc w:val="center"/>
      </w:pPr>
      <w:r>
        <w:drawing>
          <wp:inline distT="0" distB="0" distL="114300" distR="114300">
            <wp:extent cx="581025" cy="276225"/>
            <wp:effectExtent l="0" t="0" r="9525" b="9525"/>
            <wp:docPr id="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0"/>
        <w:numPr>
          <w:ilvl w:val="0"/>
          <w:numId w:val="9"/>
        </w:numPr>
        <w:bidi w:val="0"/>
        <w:ind w:left="360" w:leftChars="0" w:hanging="360" w:firstLineChars="0"/>
        <w:rPr>
          <w:rFonts w:hint="default"/>
          <w:lang w:val="es-CO"/>
        </w:rPr>
      </w:pPr>
      <w:r>
        <w:rPr>
          <w:rFonts w:hint="default"/>
          <w:lang w:val="es-CO"/>
        </w:rPr>
        <w:t>Ubique la carpeta en el servidor correspondiente</w:t>
      </w:r>
    </w:p>
    <w:p>
      <w:pPr>
        <w:pStyle w:val="80"/>
        <w:keepLines/>
        <w:numPr>
          <w:ilvl w:val="0"/>
          <w:numId w:val="0"/>
        </w:numPr>
        <w:bidi w:val="0"/>
        <w:spacing w:after="90"/>
        <w:rPr>
          <w:rFonts w:hint="default"/>
          <w:lang w:val="es-CO"/>
        </w:rPr>
      </w:pPr>
    </w:p>
    <w:p>
      <w:pPr>
        <w:pStyle w:val="20"/>
      </w:pPr>
    </w:p>
    <w:p>
      <w:pPr>
        <w:sectPr>
          <w:headerReference r:id="rId7" w:type="default"/>
          <w:footerReference r:id="rId8" w:type="default"/>
          <w:pgSz w:w="11906" w:h="16838"/>
          <w:pgMar w:top="1542" w:right="1276" w:bottom="1542" w:left="1276" w:header="737" w:footer="737" w:gutter="0"/>
          <w:cols w:space="708" w:num="1"/>
          <w:docGrid w:linePitch="360" w:charSpace="0"/>
        </w:sectPr>
      </w:pPr>
    </w:p>
    <w:p>
      <w:pPr>
        <w:tabs>
          <w:tab w:val="left" w:pos="1848"/>
        </w:tabs>
      </w:pPr>
    </w:p>
    <w:sectPr>
      <w:headerReference r:id="rId9" w:type="default"/>
      <w:footerReference r:id="rId10" w:type="default"/>
      <w:type w:val="continuous"/>
      <w:pgSz w:w="11906" w:h="16838"/>
      <w:pgMar w:top="851" w:right="851" w:bottom="851" w:left="851" w:header="340" w:footer="283" w:gutter="0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49530</wp:posOffset>
              </wp:positionH>
              <wp:positionV relativeFrom="paragraph">
                <wp:posOffset>-3290570</wp:posOffset>
              </wp:positionV>
              <wp:extent cx="2124075" cy="288290"/>
              <wp:effectExtent l="0" t="0" r="0" b="0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24000" cy="288000"/>
                      </a:xfrm>
                      <a:prstGeom prst="rect">
                        <a:avLst/>
                      </a:prstGeom>
                      <a:solidFill>
                        <a:srgbClr val="FBBB2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0" o:spid="_x0000_s1026" o:spt="1" style="position:absolute;left:0pt;margin-left:3.9pt;margin-top:-259.1pt;height:22.7pt;width:167.25pt;z-index:251652096;v-text-anchor:middle;mso-width-relative:page;mso-height-relative:page;" fillcolor="#FBBB21" filled="t" stroked="f" coordsize="21600,21600" o:gfxdata="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3hynXtkAAAALAQAADwAAAAAA&#10;AAABACAAAAAiAAAAZHJzL2Rvd25yZXYueG1sUEsBAhQAFAAAAAgAh07iQD4viXVLAgAAhAQAAA4A&#10;AAAAAAAAAQAgAAAAKAEAAGRycy9lMm9Eb2MueG1sUEsFBgAAAAAGAAYAWQEAAOUFAAAAAA=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c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margin">
                <wp:align>right</wp:align>
              </wp:positionH>
              <wp:positionV relativeFrom="margin">
                <wp:align>bottom</wp:align>
              </wp:positionV>
              <wp:extent cx="1350010" cy="353060"/>
              <wp:effectExtent l="0" t="0" r="3175" b="8890"/>
              <wp:wrapNone/>
              <wp:docPr id="43" name="Lienzo 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6" name="Grupo 16"/>
                      <wpg:cNvGrpSpPr/>
                      <wpg:grpSpPr>
                        <a:xfrm>
                          <a:off x="5" y="9"/>
                          <a:ext cx="1349651" cy="352381"/>
                          <a:chOff x="9" y="14"/>
                          <a:chExt cx="2059244" cy="537496"/>
                        </a:xfrm>
                      </wpg:grpSpPr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" y="132550"/>
                            <a:ext cx="132520" cy="404960"/>
                          </a:xfrm>
                          <a:prstGeom prst="rect">
                            <a:avLst/>
                          </a:pr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1" name="Freeform 7"/>
                        <wps:cNvSpPr/>
                        <wps:spPr bwMode="auto">
                          <a:xfrm>
                            <a:off x="234321" y="132550"/>
                            <a:ext cx="433866" cy="404960"/>
                          </a:xfrm>
                          <a:custGeom>
                            <a:avLst/>
                            <a:gdLst>
                              <a:gd name="T0" fmla="*/ 73 w 239"/>
                              <a:gd name="T1" fmla="*/ 223 h 223"/>
                              <a:gd name="T2" fmla="*/ 0 w 239"/>
                              <a:gd name="T3" fmla="*/ 223 h 223"/>
                              <a:gd name="T4" fmla="*/ 0 w 239"/>
                              <a:gd name="T5" fmla="*/ 0 h 223"/>
                              <a:gd name="T6" fmla="*/ 156 w 239"/>
                              <a:gd name="T7" fmla="*/ 0 h 223"/>
                              <a:gd name="T8" fmla="*/ 232 w 239"/>
                              <a:gd name="T9" fmla="*/ 39 h 223"/>
                              <a:gd name="T10" fmla="*/ 239 w 239"/>
                              <a:gd name="T11" fmla="*/ 100 h 223"/>
                              <a:gd name="T12" fmla="*/ 239 w 239"/>
                              <a:gd name="T13" fmla="*/ 223 h 223"/>
                              <a:gd name="T14" fmla="*/ 166 w 239"/>
                              <a:gd name="T15" fmla="*/ 223 h 223"/>
                              <a:gd name="T16" fmla="*/ 166 w 239"/>
                              <a:gd name="T17" fmla="*/ 107 h 223"/>
                              <a:gd name="T18" fmla="*/ 161 w 239"/>
                              <a:gd name="T19" fmla="*/ 70 h 223"/>
                              <a:gd name="T20" fmla="*/ 129 w 239"/>
                              <a:gd name="T21" fmla="*/ 60 h 223"/>
                              <a:gd name="T22" fmla="*/ 73 w 239"/>
                              <a:gd name="T23" fmla="*/ 60 h 223"/>
                              <a:gd name="T24" fmla="*/ 73 w 239"/>
                              <a:gd name="T25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39" h="223">
                                <a:moveTo>
                                  <a:pt x="73" y="223"/>
                                </a:move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56" y="0"/>
                                  <a:pt x="156" y="0"/>
                                  <a:pt x="156" y="0"/>
                                </a:cubicBezTo>
                                <a:cubicBezTo>
                                  <a:pt x="194" y="0"/>
                                  <a:pt x="221" y="14"/>
                                  <a:pt x="232" y="39"/>
                                </a:cubicBezTo>
                                <a:cubicBezTo>
                                  <a:pt x="237" y="52"/>
                                  <a:pt x="239" y="70"/>
                                  <a:pt x="239" y="100"/>
                                </a:cubicBezTo>
                                <a:cubicBezTo>
                                  <a:pt x="239" y="223"/>
                                  <a:pt x="239" y="223"/>
                                  <a:pt x="239" y="223"/>
                                </a:cubicBezTo>
                                <a:cubicBezTo>
                                  <a:pt x="166" y="223"/>
                                  <a:pt x="166" y="223"/>
                                  <a:pt x="166" y="223"/>
                                </a:cubicBezTo>
                                <a:cubicBezTo>
                                  <a:pt x="166" y="107"/>
                                  <a:pt x="166" y="107"/>
                                  <a:pt x="166" y="107"/>
                                </a:cubicBezTo>
                                <a:cubicBezTo>
                                  <a:pt x="166" y="84"/>
                                  <a:pt x="164" y="77"/>
                                  <a:pt x="161" y="70"/>
                                </a:cubicBezTo>
                                <a:cubicBezTo>
                                  <a:pt x="156" y="62"/>
                                  <a:pt x="149" y="60"/>
                                  <a:pt x="129" y="60"/>
                                </a:cubicBez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lnTo>
                                  <a:pt x="73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2" name="Freeform 8"/>
                        <wps:cNvSpPr>
                          <a:spLocks noEditPoints="1"/>
                        </wps:cNvSpPr>
                        <wps:spPr bwMode="auto">
                          <a:xfrm>
                            <a:off x="755514" y="14"/>
                            <a:ext cx="448305" cy="537496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96 h 296"/>
                              <a:gd name="T2" fmla="*/ 14 w 247"/>
                              <a:gd name="T3" fmla="*/ 263 h 296"/>
                              <a:gd name="T4" fmla="*/ 0 w 247"/>
                              <a:gd name="T5" fmla="*/ 187 h 296"/>
                              <a:gd name="T6" fmla="*/ 0 w 247"/>
                              <a:gd name="T7" fmla="*/ 181 h 296"/>
                              <a:gd name="T8" fmla="*/ 21 w 247"/>
                              <a:gd name="T9" fmla="*/ 99 h 296"/>
                              <a:gd name="T10" fmla="*/ 107 w 247"/>
                              <a:gd name="T11" fmla="*/ 73 h 296"/>
                              <a:gd name="T12" fmla="*/ 174 w 247"/>
                              <a:gd name="T13" fmla="*/ 73 h 296"/>
                              <a:gd name="T14" fmla="*/ 174 w 247"/>
                              <a:gd name="T15" fmla="*/ 0 h 296"/>
                              <a:gd name="T16" fmla="*/ 247 w 247"/>
                              <a:gd name="T17" fmla="*/ 0 h 296"/>
                              <a:gd name="T18" fmla="*/ 247 w 247"/>
                              <a:gd name="T19" fmla="*/ 296 h 296"/>
                              <a:gd name="T20" fmla="*/ 107 w 247"/>
                              <a:gd name="T21" fmla="*/ 296 h 296"/>
                              <a:gd name="T22" fmla="*/ 174 w 247"/>
                              <a:gd name="T23" fmla="*/ 133 h 296"/>
                              <a:gd name="T24" fmla="*/ 114 w 247"/>
                              <a:gd name="T25" fmla="*/ 133 h 296"/>
                              <a:gd name="T26" fmla="*/ 74 w 247"/>
                              <a:gd name="T27" fmla="*/ 181 h 296"/>
                              <a:gd name="T28" fmla="*/ 74 w 247"/>
                              <a:gd name="T29" fmla="*/ 188 h 296"/>
                              <a:gd name="T30" fmla="*/ 114 w 247"/>
                              <a:gd name="T31" fmla="*/ 236 h 296"/>
                              <a:gd name="T32" fmla="*/ 174 w 247"/>
                              <a:gd name="T33" fmla="*/ 236 h 296"/>
                              <a:gd name="T34" fmla="*/ 174 w 247"/>
                              <a:gd name="T35" fmla="*/ 133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7" h="296">
                                <a:moveTo>
                                  <a:pt x="107" y="296"/>
                                </a:moveTo>
                                <a:cubicBezTo>
                                  <a:pt x="59" y="296"/>
                                  <a:pt x="31" y="286"/>
                                  <a:pt x="14" y="263"/>
                                </a:cubicBezTo>
                                <a:cubicBezTo>
                                  <a:pt x="5" y="248"/>
                                  <a:pt x="0" y="225"/>
                                  <a:pt x="0" y="187"/>
                                </a:cubicBezTo>
                                <a:cubicBezTo>
                                  <a:pt x="0" y="181"/>
                                  <a:pt x="0" y="181"/>
                                  <a:pt x="0" y="181"/>
                                </a:cubicBezTo>
                                <a:cubicBezTo>
                                  <a:pt x="0" y="137"/>
                                  <a:pt x="6" y="114"/>
                                  <a:pt x="21" y="99"/>
                                </a:cubicBezTo>
                                <a:cubicBezTo>
                                  <a:pt x="39" y="80"/>
                                  <a:pt x="64" y="73"/>
                                  <a:pt x="107" y="73"/>
                                </a:cubicBezTo>
                                <a:cubicBezTo>
                                  <a:pt x="174" y="73"/>
                                  <a:pt x="174" y="73"/>
                                  <a:pt x="174" y="73"/>
                                </a:cubicBezTo>
                                <a:cubicBezTo>
                                  <a:pt x="174" y="0"/>
                                  <a:pt x="174" y="0"/>
                                  <a:pt x="174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96"/>
                                  <a:pt x="247" y="296"/>
                                  <a:pt x="247" y="296"/>
                                </a:cubicBezTo>
                                <a:lnTo>
                                  <a:pt x="107" y="296"/>
                                </a:lnTo>
                                <a:close/>
                                <a:moveTo>
                                  <a:pt x="174" y="133"/>
                                </a:moveTo>
                                <a:cubicBezTo>
                                  <a:pt x="114" y="133"/>
                                  <a:pt x="114" y="133"/>
                                  <a:pt x="114" y="133"/>
                                </a:cubicBezTo>
                                <a:cubicBezTo>
                                  <a:pt x="79" y="133"/>
                                  <a:pt x="74" y="139"/>
                                  <a:pt x="74" y="181"/>
                                </a:cubicBezTo>
                                <a:cubicBezTo>
                                  <a:pt x="74" y="188"/>
                                  <a:pt x="74" y="188"/>
                                  <a:pt x="74" y="188"/>
                                </a:cubicBezTo>
                                <a:cubicBezTo>
                                  <a:pt x="74" y="230"/>
                                  <a:pt x="79" y="236"/>
                                  <a:pt x="114" y="236"/>
                                </a:cubicBezTo>
                                <a:cubicBezTo>
                                  <a:pt x="174" y="236"/>
                                  <a:pt x="174" y="236"/>
                                  <a:pt x="174" y="236"/>
                                </a:cubicBezTo>
                                <a:lnTo>
                                  <a:pt x="174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3" name="Freeform 9"/>
                        <wps:cNvSpPr/>
                        <wps:spPr bwMode="auto">
                          <a:xfrm>
                            <a:off x="1292969" y="132550"/>
                            <a:ext cx="243231" cy="404960"/>
                          </a:xfrm>
                          <a:custGeom>
                            <a:avLst/>
                            <a:gdLst>
                              <a:gd name="T0" fmla="*/ 0 w 134"/>
                              <a:gd name="T1" fmla="*/ 100 h 223"/>
                              <a:gd name="T2" fmla="*/ 7 w 134"/>
                              <a:gd name="T3" fmla="*/ 39 h 223"/>
                              <a:gd name="T4" fmla="*/ 82 w 134"/>
                              <a:gd name="T5" fmla="*/ 0 h 223"/>
                              <a:gd name="T6" fmla="*/ 134 w 134"/>
                              <a:gd name="T7" fmla="*/ 0 h 223"/>
                              <a:gd name="T8" fmla="*/ 134 w 134"/>
                              <a:gd name="T9" fmla="*/ 60 h 223"/>
                              <a:gd name="T10" fmla="*/ 109 w 134"/>
                              <a:gd name="T11" fmla="*/ 60 h 223"/>
                              <a:gd name="T12" fmla="*/ 78 w 134"/>
                              <a:gd name="T13" fmla="*/ 70 h 223"/>
                              <a:gd name="T14" fmla="*/ 73 w 134"/>
                              <a:gd name="T15" fmla="*/ 107 h 223"/>
                              <a:gd name="T16" fmla="*/ 73 w 134"/>
                              <a:gd name="T17" fmla="*/ 223 h 223"/>
                              <a:gd name="T18" fmla="*/ 0 w 134"/>
                              <a:gd name="T19" fmla="*/ 223 h 223"/>
                              <a:gd name="T20" fmla="*/ 0 w 134"/>
                              <a:gd name="T21" fmla="*/ 10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223">
                                <a:moveTo>
                                  <a:pt x="0" y="100"/>
                                </a:moveTo>
                                <a:cubicBezTo>
                                  <a:pt x="0" y="70"/>
                                  <a:pt x="2" y="52"/>
                                  <a:pt x="7" y="39"/>
                                </a:cubicBezTo>
                                <a:cubicBezTo>
                                  <a:pt x="18" y="14"/>
                                  <a:pt x="44" y="0"/>
                                  <a:pt x="82" y="0"/>
                                </a:cubicBez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4" y="60"/>
                                  <a:pt x="134" y="60"/>
                                  <a:pt x="134" y="60"/>
                                </a:cubicBezTo>
                                <a:cubicBezTo>
                                  <a:pt x="109" y="60"/>
                                  <a:pt x="109" y="60"/>
                                  <a:pt x="109" y="60"/>
                                </a:cubicBezTo>
                                <a:cubicBezTo>
                                  <a:pt x="90" y="60"/>
                                  <a:pt x="83" y="62"/>
                                  <a:pt x="78" y="70"/>
                                </a:cubicBezTo>
                                <a:cubicBezTo>
                                  <a:pt x="74" y="77"/>
                                  <a:pt x="73" y="84"/>
                                  <a:pt x="73" y="107"/>
                                </a:cubicBezTo>
                                <a:cubicBezTo>
                                  <a:pt x="73" y="223"/>
                                  <a:pt x="73" y="223"/>
                                  <a:pt x="73" y="223"/>
                                </a:cubicBez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4" name="Freeform 10"/>
                        <wps:cNvSpPr>
                          <a:spLocks noEditPoints="1"/>
                        </wps:cNvSpPr>
                        <wps:spPr bwMode="auto">
                          <a:xfrm>
                            <a:off x="1610626" y="132550"/>
                            <a:ext cx="448627" cy="404960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23 h 223"/>
                              <a:gd name="T2" fmla="*/ 14 w 247"/>
                              <a:gd name="T3" fmla="*/ 190 h 223"/>
                              <a:gd name="T4" fmla="*/ 0 w 247"/>
                              <a:gd name="T5" fmla="*/ 114 h 223"/>
                              <a:gd name="T6" fmla="*/ 0 w 247"/>
                              <a:gd name="T7" fmla="*/ 108 h 223"/>
                              <a:gd name="T8" fmla="*/ 20 w 247"/>
                              <a:gd name="T9" fmla="*/ 26 h 223"/>
                              <a:gd name="T10" fmla="*/ 107 w 247"/>
                              <a:gd name="T11" fmla="*/ 0 h 223"/>
                              <a:gd name="T12" fmla="*/ 247 w 247"/>
                              <a:gd name="T13" fmla="*/ 0 h 223"/>
                              <a:gd name="T14" fmla="*/ 247 w 247"/>
                              <a:gd name="T15" fmla="*/ 223 h 223"/>
                              <a:gd name="T16" fmla="*/ 107 w 247"/>
                              <a:gd name="T17" fmla="*/ 223 h 223"/>
                              <a:gd name="T18" fmla="*/ 174 w 247"/>
                              <a:gd name="T19" fmla="*/ 60 h 223"/>
                              <a:gd name="T20" fmla="*/ 113 w 247"/>
                              <a:gd name="T21" fmla="*/ 60 h 223"/>
                              <a:gd name="T22" fmla="*/ 73 w 247"/>
                              <a:gd name="T23" fmla="*/ 108 h 223"/>
                              <a:gd name="T24" fmla="*/ 73 w 247"/>
                              <a:gd name="T25" fmla="*/ 115 h 223"/>
                              <a:gd name="T26" fmla="*/ 113 w 247"/>
                              <a:gd name="T27" fmla="*/ 163 h 223"/>
                              <a:gd name="T28" fmla="*/ 174 w 247"/>
                              <a:gd name="T29" fmla="*/ 163 h 223"/>
                              <a:gd name="T30" fmla="*/ 174 w 247"/>
                              <a:gd name="T31" fmla="*/ 6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7" h="223">
                                <a:moveTo>
                                  <a:pt x="107" y="223"/>
                                </a:moveTo>
                                <a:cubicBezTo>
                                  <a:pt x="58" y="223"/>
                                  <a:pt x="31" y="213"/>
                                  <a:pt x="14" y="190"/>
                                </a:cubicBezTo>
                                <a:cubicBezTo>
                                  <a:pt x="4" y="175"/>
                                  <a:pt x="0" y="152"/>
                                  <a:pt x="0" y="114"/>
                                </a:cubicBezTo>
                                <a:cubicBezTo>
                                  <a:pt x="0" y="108"/>
                                  <a:pt x="0" y="108"/>
                                  <a:pt x="0" y="108"/>
                                </a:cubicBezTo>
                                <a:cubicBezTo>
                                  <a:pt x="0" y="64"/>
                                  <a:pt x="5" y="41"/>
                                  <a:pt x="20" y="26"/>
                                </a:cubicBezTo>
                                <a:cubicBezTo>
                                  <a:pt x="39" y="7"/>
                                  <a:pt x="63" y="0"/>
                                  <a:pt x="107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23"/>
                                  <a:pt x="247" y="223"/>
                                  <a:pt x="247" y="223"/>
                                </a:cubicBezTo>
                                <a:lnTo>
                                  <a:pt x="107" y="223"/>
                                </a:lnTo>
                                <a:close/>
                                <a:moveTo>
                                  <a:pt x="174" y="60"/>
                                </a:moveTo>
                                <a:cubicBezTo>
                                  <a:pt x="113" y="60"/>
                                  <a:pt x="113" y="60"/>
                                  <a:pt x="113" y="60"/>
                                </a:cubicBezTo>
                                <a:cubicBezTo>
                                  <a:pt x="78" y="60"/>
                                  <a:pt x="73" y="66"/>
                                  <a:pt x="73" y="108"/>
                                </a:cubicBezTo>
                                <a:cubicBezTo>
                                  <a:pt x="73" y="115"/>
                                  <a:pt x="73" y="115"/>
                                  <a:pt x="73" y="115"/>
                                </a:cubicBezTo>
                                <a:cubicBezTo>
                                  <a:pt x="73" y="157"/>
                                  <a:pt x="78" y="163"/>
                                  <a:pt x="113" y="163"/>
                                </a:cubicBezTo>
                                <a:cubicBezTo>
                                  <a:pt x="174" y="163"/>
                                  <a:pt x="174" y="163"/>
                                  <a:pt x="174" y="163"/>
                                </a:cubicBezTo>
                                <a:lnTo>
                                  <a:pt x="17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</wp:anchor>
          </w:drawing>
        </mc:Choice>
        <mc:Fallback>
          <w:pict>
            <v:group id="Lienzo 43" o:spid="_x0000_s1026" o:spt="203" style="position:absolute;left:0pt;height:27.8pt;width:106.3pt;mso-position-horizontal:right;mso-position-horizontal-relative:margin;mso-position-vertical:bottom;mso-position-vertical-relative:margin;z-index:251669504;mso-width-relative:page;mso-height-relative:page;" coordsize="1350010,353060" editas="canvas" o:gfxdata="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">
              <o:lock v:ext="edit" aspectratio="f"/>
              <v:shape id="Lienzo 43" o:spid="_x0000_s1026" style="position:absolute;left:0;top:0;height:353060;width:1350010;" filled="f" stroked="f" coordsize="21600,21600" o:gfxdata="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">
                <v:fill on="f" focussize="0,0"/>
                <v:stroke on="f"/>
                <v:imagedata o:title=""/>
                <o:lock v:ext="edit" aspectratio="t"/>
              </v:shape>
              <v:group id="Grupo 16" o:spid="_x0000_s1026" o:spt="203" style="position:absolute;left:5;top:9;height:352381;width:1349651;" coordorigin="9,14" coordsize="2059244,537496" o:gfxdata="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">
                <o:lock v:ext="edit" aspectratio="f"/>
                <v:rect id="Rectangle 6" o:spid="_x0000_s1026" o:spt="1" style="position:absolute;left:9;top:132550;height:404960;width:132520;" fillcolor="#004254" filled="t" stroked="f" coordsize="21600,21600" o:gfxdata="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2yt6bgAAADaAAAA&#10;DwAAAAAAAAABACAAAAAiAAAAZHJzL2Rvd25yZXYueG1sUEsBAhQAFAAAAAgAh07iQDMvBZ47AAAA&#10;OQAAABAAAAAAAAAAAQAgAAAABwEAAGRycy9zaGFwZXhtbC54bWxQSwUGAAAAAAYABgBbAQAAsQMA&#10;AAAA&#10;"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rect>
                <v:shape id="Freeform 7" o:spid="_x0000_s1026" o:spt="100" style="position:absolute;left:234321;top:132550;height:404960;width:433866;" fillcolor="#004254" filled="t" stroked="f" coordsize="239,223" o:gfxdata="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JsiGugAAANsA&#10;AAAPAAAAAAAAAAEAIAAAACIAAABkcnMvZG93bnJldi54bWxQSwECFAAUAAAACACHTuJAMy8FnjsA&#10;AAA5AAAAEAAAAAAAAAABACAAAAAJAQAAZHJzL3NoYXBleG1sLnhtbFBLBQYAAAAABgAGAFsBAACz&#10;AwAAAAA=&#10;" path="m73,223c0,223,0,223,0,223c0,0,0,0,0,0c156,0,156,0,156,0c194,0,221,14,232,39c237,52,239,70,239,100c239,223,239,223,239,223c166,223,166,223,166,223c166,107,166,107,166,107c166,84,164,77,161,70c156,62,149,60,129,60c73,60,73,60,73,60l73,223xe">
                  <v:path o:connectlocs="132519,404960;0,404960;0,0;283192,0;421158,70822;433866,181596;433866,404960;301346,404960;301346,194308;292269,127117;234178,108957;132519,108957;132519,404960" o:connectangles="0,0,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  <v:shape id="Freeform 8" o:spid="_x0000_s1026" o:spt="100" style="position:absolute;left:755514;top:14;height:537496;width:448305;" fillcolor="#004254" filled="t" stroked="f" coordsize="247,296" o:gfxdata="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xJ+25AAAA2wAA&#10;AA8AAAAAAAAAAQAgAAAAIgAAAGRycy9kb3ducmV2LnhtbFBLAQIUABQAAAAIAIdO4kAzLwWeOwAA&#10;ADkAAAAQAAAAAAAAAAEAIAAAAAgBAABkcnMvc2hhcGV4bWwueG1sUEsFBgAAAAAGAAYAWwEAALID&#10;AAAAAA==&#10;" path="m107,296c59,296,31,286,14,263c5,248,0,225,0,187c0,181,0,181,0,181c0,137,6,114,21,99c39,80,64,73,107,73c174,73,174,73,174,73c174,0,174,0,174,0c247,0,247,0,247,0c247,296,247,296,247,296l107,296xm174,133c114,133,114,133,114,133c79,133,74,139,74,181c74,188,74,188,74,188c74,230,79,236,114,236c174,236,174,236,174,236l174,133xe">
                  <v:path o:connectlocs="194205,537496;25410,477572;0,339566;0,328671;38115,179770;194205,132558;315810,132558;315810,0;448305,0;448305,537496;194205,537496;315810,241510;206910,241510;134310,328671;134310,341382;206910,428544;315810,428544;315810,241510" o:connectangles="0,0,0,0,0,0,0,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  <v:shape id="Freeform 9" o:spid="_x0000_s1026" o:spt="100" style="position:absolute;left:1292969;top:132550;height:404960;width:243231;" fillcolor="#004254" filled="t" stroked="f" coordsize="134,223" o:gfxdata="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IUY6bsAAADb&#10;AAAADwAAAAAAAAABACAAAAAiAAAAZHJzL2Rvd25yZXYueG1sUEsBAhQAFAAAAAgAh07iQDMvBZ47&#10;AAAAOQAAABAAAAAAAAAAAQAgAAAACgEAAGRycy9zaGFwZXhtbC54bWxQSwUGAAAAAAYABgBbAQAA&#10;tAMAAAAA&#10;" path="m0,100c0,70,2,52,7,39c18,14,44,0,82,0c134,0,134,0,134,0c134,60,134,60,134,60c109,60,109,60,109,60c90,60,83,62,78,70c74,77,73,84,73,107c73,223,73,223,73,223c0,223,0,223,0,223l0,100xe">
                  <v:path o:connectlocs="0,181596;12706,70822;148842,0;243231,0;243231,108957;197852,108957;141582,127117;132506,194308;132506,404960;0,404960;0,181596" o:connectangles="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  <v:shape id="Freeform 10" o:spid="_x0000_s1026" o:spt="100" style="position:absolute;left:1610626;top:132550;height:404960;width:448627;" fillcolor="#004254" filled="t" stroked="f" coordsize="247,223" o:gfxdata="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2a8+7sAAADb&#10;AAAADwAAAAAAAAABACAAAAAiAAAAZHJzL2Rvd25yZXYueG1sUEsBAhQAFAAAAAgAh07iQDMvBZ47&#10;AAAAOQAAABAAAAAAAAAAAQAgAAAACgEAAGRycy9zaGFwZXhtbC54bWxQSwUGAAAAAAYABgBbAQAA&#10;tAMAAAAA&#10;" path="m107,223c58,223,31,213,14,190c4,175,0,152,0,114c0,108,0,108,0,108c0,64,5,41,20,26c39,7,63,0,107,0c247,0,247,0,247,0c247,223,247,223,247,223l107,223xm174,60c113,60,113,60,113,60c78,60,73,66,73,108c73,115,73,115,73,115c73,157,78,163,113,163c174,163,174,163,174,163l174,60xe">
                  <v:path o:connectlocs="194344,404960;25428,345033;0,207019;0,196124;36326,47215;194344,0;448627,0;448627,404960;194344,404960;316036,108957;205242,108957;132590,196124;132590,208835;205242,296002;316036,296002;316036,108957" o:connectangles="0,0,0,0,0,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</v:group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</w:pPr>
    <w:r>
      <mc:AlternateContent>
        <mc:Choice Requires="wpc">
          <w:drawing>
            <wp:anchor distT="0" distB="0" distL="114300" distR="114300" simplePos="0" relativeHeight="251712512" behindDoc="0" locked="0" layoutInCell="1" allowOverlap="1">
              <wp:simplePos x="0" y="0"/>
              <wp:positionH relativeFrom="margin">
                <wp:posOffset>0</wp:posOffset>
              </wp:positionH>
              <wp:positionV relativeFrom="margin">
                <wp:posOffset>9137015</wp:posOffset>
              </wp:positionV>
              <wp:extent cx="539750" cy="140970"/>
              <wp:effectExtent l="0" t="0" r="0" b="0"/>
              <wp:wrapThrough wrapText="bothSides">
                <wp:wrapPolygon>
                  <wp:start x="9911" y="0"/>
                  <wp:lineTo x="0" y="2919"/>
                  <wp:lineTo x="0" y="17514"/>
                  <wp:lineTo x="20584" y="17514"/>
                  <wp:lineTo x="20584" y="2919"/>
                  <wp:lineTo x="13722" y="0"/>
                  <wp:lineTo x="9911" y="0"/>
                </wp:wrapPolygon>
              </wp:wrapThrough>
              <wp:docPr id="109" name="Lienzo 10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97" name="Grupo 97"/>
                      <wpg:cNvGrpSpPr/>
                      <wpg:grpSpPr>
                        <a:xfrm>
                          <a:off x="0" y="0"/>
                          <a:ext cx="539750" cy="140955"/>
                          <a:chOff x="9" y="14"/>
                          <a:chExt cx="2059244" cy="537496"/>
                        </a:xfrm>
                      </wpg:grpSpPr>
                      <wps:wsp>
                        <wps:cNvPr id="9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" y="132550"/>
                            <a:ext cx="132520" cy="404960"/>
                          </a:xfrm>
                          <a:prstGeom prst="rect">
                            <a:avLst/>
                          </a:pr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99" name="Freeform 7"/>
                        <wps:cNvSpPr/>
                        <wps:spPr bwMode="auto">
                          <a:xfrm>
                            <a:off x="234321" y="132550"/>
                            <a:ext cx="433866" cy="404960"/>
                          </a:xfrm>
                          <a:custGeom>
                            <a:avLst/>
                            <a:gdLst>
                              <a:gd name="T0" fmla="*/ 73 w 239"/>
                              <a:gd name="T1" fmla="*/ 223 h 223"/>
                              <a:gd name="T2" fmla="*/ 0 w 239"/>
                              <a:gd name="T3" fmla="*/ 223 h 223"/>
                              <a:gd name="T4" fmla="*/ 0 w 239"/>
                              <a:gd name="T5" fmla="*/ 0 h 223"/>
                              <a:gd name="T6" fmla="*/ 156 w 239"/>
                              <a:gd name="T7" fmla="*/ 0 h 223"/>
                              <a:gd name="T8" fmla="*/ 232 w 239"/>
                              <a:gd name="T9" fmla="*/ 39 h 223"/>
                              <a:gd name="T10" fmla="*/ 239 w 239"/>
                              <a:gd name="T11" fmla="*/ 100 h 223"/>
                              <a:gd name="T12" fmla="*/ 239 w 239"/>
                              <a:gd name="T13" fmla="*/ 223 h 223"/>
                              <a:gd name="T14" fmla="*/ 166 w 239"/>
                              <a:gd name="T15" fmla="*/ 223 h 223"/>
                              <a:gd name="T16" fmla="*/ 166 w 239"/>
                              <a:gd name="T17" fmla="*/ 107 h 223"/>
                              <a:gd name="T18" fmla="*/ 161 w 239"/>
                              <a:gd name="T19" fmla="*/ 70 h 223"/>
                              <a:gd name="T20" fmla="*/ 129 w 239"/>
                              <a:gd name="T21" fmla="*/ 60 h 223"/>
                              <a:gd name="T22" fmla="*/ 73 w 239"/>
                              <a:gd name="T23" fmla="*/ 60 h 223"/>
                              <a:gd name="T24" fmla="*/ 73 w 239"/>
                              <a:gd name="T25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39" h="223">
                                <a:moveTo>
                                  <a:pt x="73" y="223"/>
                                </a:move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56" y="0"/>
                                  <a:pt x="156" y="0"/>
                                  <a:pt x="156" y="0"/>
                                </a:cubicBezTo>
                                <a:cubicBezTo>
                                  <a:pt x="194" y="0"/>
                                  <a:pt x="221" y="14"/>
                                  <a:pt x="232" y="39"/>
                                </a:cubicBezTo>
                                <a:cubicBezTo>
                                  <a:pt x="237" y="52"/>
                                  <a:pt x="239" y="70"/>
                                  <a:pt x="239" y="100"/>
                                </a:cubicBezTo>
                                <a:cubicBezTo>
                                  <a:pt x="239" y="223"/>
                                  <a:pt x="239" y="223"/>
                                  <a:pt x="239" y="223"/>
                                </a:cubicBezTo>
                                <a:cubicBezTo>
                                  <a:pt x="166" y="223"/>
                                  <a:pt x="166" y="223"/>
                                  <a:pt x="166" y="223"/>
                                </a:cubicBezTo>
                                <a:cubicBezTo>
                                  <a:pt x="166" y="107"/>
                                  <a:pt x="166" y="107"/>
                                  <a:pt x="166" y="107"/>
                                </a:cubicBezTo>
                                <a:cubicBezTo>
                                  <a:pt x="166" y="84"/>
                                  <a:pt x="164" y="77"/>
                                  <a:pt x="161" y="70"/>
                                </a:cubicBezTo>
                                <a:cubicBezTo>
                                  <a:pt x="156" y="62"/>
                                  <a:pt x="149" y="60"/>
                                  <a:pt x="129" y="60"/>
                                </a:cubicBez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lnTo>
                                  <a:pt x="73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05" name="Freeform 8"/>
                        <wps:cNvSpPr>
                          <a:spLocks noEditPoints="1"/>
                        </wps:cNvSpPr>
                        <wps:spPr bwMode="auto">
                          <a:xfrm>
                            <a:off x="755514" y="14"/>
                            <a:ext cx="448305" cy="537496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96 h 296"/>
                              <a:gd name="T2" fmla="*/ 14 w 247"/>
                              <a:gd name="T3" fmla="*/ 263 h 296"/>
                              <a:gd name="T4" fmla="*/ 0 w 247"/>
                              <a:gd name="T5" fmla="*/ 187 h 296"/>
                              <a:gd name="T6" fmla="*/ 0 w 247"/>
                              <a:gd name="T7" fmla="*/ 181 h 296"/>
                              <a:gd name="T8" fmla="*/ 21 w 247"/>
                              <a:gd name="T9" fmla="*/ 99 h 296"/>
                              <a:gd name="T10" fmla="*/ 107 w 247"/>
                              <a:gd name="T11" fmla="*/ 73 h 296"/>
                              <a:gd name="T12" fmla="*/ 174 w 247"/>
                              <a:gd name="T13" fmla="*/ 73 h 296"/>
                              <a:gd name="T14" fmla="*/ 174 w 247"/>
                              <a:gd name="T15" fmla="*/ 0 h 296"/>
                              <a:gd name="T16" fmla="*/ 247 w 247"/>
                              <a:gd name="T17" fmla="*/ 0 h 296"/>
                              <a:gd name="T18" fmla="*/ 247 w 247"/>
                              <a:gd name="T19" fmla="*/ 296 h 296"/>
                              <a:gd name="T20" fmla="*/ 107 w 247"/>
                              <a:gd name="T21" fmla="*/ 296 h 296"/>
                              <a:gd name="T22" fmla="*/ 174 w 247"/>
                              <a:gd name="T23" fmla="*/ 133 h 296"/>
                              <a:gd name="T24" fmla="*/ 114 w 247"/>
                              <a:gd name="T25" fmla="*/ 133 h 296"/>
                              <a:gd name="T26" fmla="*/ 74 w 247"/>
                              <a:gd name="T27" fmla="*/ 181 h 296"/>
                              <a:gd name="T28" fmla="*/ 74 w 247"/>
                              <a:gd name="T29" fmla="*/ 188 h 296"/>
                              <a:gd name="T30" fmla="*/ 114 w 247"/>
                              <a:gd name="T31" fmla="*/ 236 h 296"/>
                              <a:gd name="T32" fmla="*/ 174 w 247"/>
                              <a:gd name="T33" fmla="*/ 236 h 296"/>
                              <a:gd name="T34" fmla="*/ 174 w 247"/>
                              <a:gd name="T35" fmla="*/ 133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7" h="296">
                                <a:moveTo>
                                  <a:pt x="107" y="296"/>
                                </a:moveTo>
                                <a:cubicBezTo>
                                  <a:pt x="59" y="296"/>
                                  <a:pt x="31" y="286"/>
                                  <a:pt x="14" y="263"/>
                                </a:cubicBezTo>
                                <a:cubicBezTo>
                                  <a:pt x="5" y="248"/>
                                  <a:pt x="0" y="225"/>
                                  <a:pt x="0" y="187"/>
                                </a:cubicBezTo>
                                <a:cubicBezTo>
                                  <a:pt x="0" y="181"/>
                                  <a:pt x="0" y="181"/>
                                  <a:pt x="0" y="181"/>
                                </a:cubicBezTo>
                                <a:cubicBezTo>
                                  <a:pt x="0" y="137"/>
                                  <a:pt x="6" y="114"/>
                                  <a:pt x="21" y="99"/>
                                </a:cubicBezTo>
                                <a:cubicBezTo>
                                  <a:pt x="39" y="80"/>
                                  <a:pt x="64" y="73"/>
                                  <a:pt x="107" y="73"/>
                                </a:cubicBezTo>
                                <a:cubicBezTo>
                                  <a:pt x="174" y="73"/>
                                  <a:pt x="174" y="73"/>
                                  <a:pt x="174" y="73"/>
                                </a:cubicBezTo>
                                <a:cubicBezTo>
                                  <a:pt x="174" y="0"/>
                                  <a:pt x="174" y="0"/>
                                  <a:pt x="174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96"/>
                                  <a:pt x="247" y="296"/>
                                  <a:pt x="247" y="296"/>
                                </a:cubicBezTo>
                                <a:lnTo>
                                  <a:pt x="107" y="296"/>
                                </a:lnTo>
                                <a:close/>
                                <a:moveTo>
                                  <a:pt x="174" y="133"/>
                                </a:moveTo>
                                <a:cubicBezTo>
                                  <a:pt x="114" y="133"/>
                                  <a:pt x="114" y="133"/>
                                  <a:pt x="114" y="133"/>
                                </a:cubicBezTo>
                                <a:cubicBezTo>
                                  <a:pt x="79" y="133"/>
                                  <a:pt x="74" y="139"/>
                                  <a:pt x="74" y="181"/>
                                </a:cubicBezTo>
                                <a:cubicBezTo>
                                  <a:pt x="74" y="188"/>
                                  <a:pt x="74" y="188"/>
                                  <a:pt x="74" y="188"/>
                                </a:cubicBezTo>
                                <a:cubicBezTo>
                                  <a:pt x="74" y="230"/>
                                  <a:pt x="79" y="236"/>
                                  <a:pt x="114" y="236"/>
                                </a:cubicBezTo>
                                <a:cubicBezTo>
                                  <a:pt x="174" y="236"/>
                                  <a:pt x="174" y="236"/>
                                  <a:pt x="174" y="236"/>
                                </a:cubicBezTo>
                                <a:lnTo>
                                  <a:pt x="174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06" name="Freeform 9"/>
                        <wps:cNvSpPr/>
                        <wps:spPr bwMode="auto">
                          <a:xfrm>
                            <a:off x="1292969" y="132550"/>
                            <a:ext cx="243231" cy="404960"/>
                          </a:xfrm>
                          <a:custGeom>
                            <a:avLst/>
                            <a:gdLst>
                              <a:gd name="T0" fmla="*/ 0 w 134"/>
                              <a:gd name="T1" fmla="*/ 100 h 223"/>
                              <a:gd name="T2" fmla="*/ 7 w 134"/>
                              <a:gd name="T3" fmla="*/ 39 h 223"/>
                              <a:gd name="T4" fmla="*/ 82 w 134"/>
                              <a:gd name="T5" fmla="*/ 0 h 223"/>
                              <a:gd name="T6" fmla="*/ 134 w 134"/>
                              <a:gd name="T7" fmla="*/ 0 h 223"/>
                              <a:gd name="T8" fmla="*/ 134 w 134"/>
                              <a:gd name="T9" fmla="*/ 60 h 223"/>
                              <a:gd name="T10" fmla="*/ 109 w 134"/>
                              <a:gd name="T11" fmla="*/ 60 h 223"/>
                              <a:gd name="T12" fmla="*/ 78 w 134"/>
                              <a:gd name="T13" fmla="*/ 70 h 223"/>
                              <a:gd name="T14" fmla="*/ 73 w 134"/>
                              <a:gd name="T15" fmla="*/ 107 h 223"/>
                              <a:gd name="T16" fmla="*/ 73 w 134"/>
                              <a:gd name="T17" fmla="*/ 223 h 223"/>
                              <a:gd name="T18" fmla="*/ 0 w 134"/>
                              <a:gd name="T19" fmla="*/ 223 h 223"/>
                              <a:gd name="T20" fmla="*/ 0 w 134"/>
                              <a:gd name="T21" fmla="*/ 10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223">
                                <a:moveTo>
                                  <a:pt x="0" y="100"/>
                                </a:moveTo>
                                <a:cubicBezTo>
                                  <a:pt x="0" y="70"/>
                                  <a:pt x="2" y="52"/>
                                  <a:pt x="7" y="39"/>
                                </a:cubicBezTo>
                                <a:cubicBezTo>
                                  <a:pt x="18" y="14"/>
                                  <a:pt x="44" y="0"/>
                                  <a:pt x="82" y="0"/>
                                </a:cubicBez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4" y="60"/>
                                  <a:pt x="134" y="60"/>
                                  <a:pt x="134" y="60"/>
                                </a:cubicBezTo>
                                <a:cubicBezTo>
                                  <a:pt x="109" y="60"/>
                                  <a:pt x="109" y="60"/>
                                  <a:pt x="109" y="60"/>
                                </a:cubicBezTo>
                                <a:cubicBezTo>
                                  <a:pt x="90" y="60"/>
                                  <a:pt x="83" y="62"/>
                                  <a:pt x="78" y="70"/>
                                </a:cubicBezTo>
                                <a:cubicBezTo>
                                  <a:pt x="74" y="77"/>
                                  <a:pt x="73" y="84"/>
                                  <a:pt x="73" y="107"/>
                                </a:cubicBezTo>
                                <a:cubicBezTo>
                                  <a:pt x="73" y="223"/>
                                  <a:pt x="73" y="223"/>
                                  <a:pt x="73" y="223"/>
                                </a:cubicBez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107" name="Freeform 10"/>
                        <wps:cNvSpPr>
                          <a:spLocks noEditPoints="1"/>
                        </wps:cNvSpPr>
                        <wps:spPr bwMode="auto">
                          <a:xfrm>
                            <a:off x="1610626" y="132550"/>
                            <a:ext cx="448627" cy="404960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23 h 223"/>
                              <a:gd name="T2" fmla="*/ 14 w 247"/>
                              <a:gd name="T3" fmla="*/ 190 h 223"/>
                              <a:gd name="T4" fmla="*/ 0 w 247"/>
                              <a:gd name="T5" fmla="*/ 114 h 223"/>
                              <a:gd name="T6" fmla="*/ 0 w 247"/>
                              <a:gd name="T7" fmla="*/ 108 h 223"/>
                              <a:gd name="T8" fmla="*/ 20 w 247"/>
                              <a:gd name="T9" fmla="*/ 26 h 223"/>
                              <a:gd name="T10" fmla="*/ 107 w 247"/>
                              <a:gd name="T11" fmla="*/ 0 h 223"/>
                              <a:gd name="T12" fmla="*/ 247 w 247"/>
                              <a:gd name="T13" fmla="*/ 0 h 223"/>
                              <a:gd name="T14" fmla="*/ 247 w 247"/>
                              <a:gd name="T15" fmla="*/ 223 h 223"/>
                              <a:gd name="T16" fmla="*/ 107 w 247"/>
                              <a:gd name="T17" fmla="*/ 223 h 223"/>
                              <a:gd name="T18" fmla="*/ 174 w 247"/>
                              <a:gd name="T19" fmla="*/ 60 h 223"/>
                              <a:gd name="T20" fmla="*/ 113 w 247"/>
                              <a:gd name="T21" fmla="*/ 60 h 223"/>
                              <a:gd name="T22" fmla="*/ 73 w 247"/>
                              <a:gd name="T23" fmla="*/ 108 h 223"/>
                              <a:gd name="T24" fmla="*/ 73 w 247"/>
                              <a:gd name="T25" fmla="*/ 115 h 223"/>
                              <a:gd name="T26" fmla="*/ 113 w 247"/>
                              <a:gd name="T27" fmla="*/ 163 h 223"/>
                              <a:gd name="T28" fmla="*/ 174 w 247"/>
                              <a:gd name="T29" fmla="*/ 163 h 223"/>
                              <a:gd name="T30" fmla="*/ 174 w 247"/>
                              <a:gd name="T31" fmla="*/ 6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7" h="223">
                                <a:moveTo>
                                  <a:pt x="107" y="223"/>
                                </a:moveTo>
                                <a:cubicBezTo>
                                  <a:pt x="58" y="223"/>
                                  <a:pt x="31" y="213"/>
                                  <a:pt x="14" y="190"/>
                                </a:cubicBezTo>
                                <a:cubicBezTo>
                                  <a:pt x="4" y="175"/>
                                  <a:pt x="0" y="152"/>
                                  <a:pt x="0" y="114"/>
                                </a:cubicBezTo>
                                <a:cubicBezTo>
                                  <a:pt x="0" y="108"/>
                                  <a:pt x="0" y="108"/>
                                  <a:pt x="0" y="108"/>
                                </a:cubicBezTo>
                                <a:cubicBezTo>
                                  <a:pt x="0" y="64"/>
                                  <a:pt x="5" y="41"/>
                                  <a:pt x="20" y="26"/>
                                </a:cubicBezTo>
                                <a:cubicBezTo>
                                  <a:pt x="39" y="7"/>
                                  <a:pt x="63" y="0"/>
                                  <a:pt x="107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23"/>
                                  <a:pt x="247" y="223"/>
                                  <a:pt x="247" y="223"/>
                                </a:cubicBezTo>
                                <a:lnTo>
                                  <a:pt x="107" y="223"/>
                                </a:lnTo>
                                <a:close/>
                                <a:moveTo>
                                  <a:pt x="174" y="60"/>
                                </a:moveTo>
                                <a:cubicBezTo>
                                  <a:pt x="113" y="60"/>
                                  <a:pt x="113" y="60"/>
                                  <a:pt x="113" y="60"/>
                                </a:cubicBezTo>
                                <a:cubicBezTo>
                                  <a:pt x="78" y="60"/>
                                  <a:pt x="73" y="66"/>
                                  <a:pt x="73" y="108"/>
                                </a:cubicBezTo>
                                <a:cubicBezTo>
                                  <a:pt x="73" y="115"/>
                                  <a:pt x="73" y="115"/>
                                  <a:pt x="73" y="115"/>
                                </a:cubicBezTo>
                                <a:cubicBezTo>
                                  <a:pt x="73" y="157"/>
                                  <a:pt x="78" y="163"/>
                                  <a:pt x="113" y="163"/>
                                </a:cubicBezTo>
                                <a:cubicBezTo>
                                  <a:pt x="174" y="163"/>
                                  <a:pt x="174" y="163"/>
                                  <a:pt x="174" y="163"/>
                                </a:cubicBezTo>
                                <a:lnTo>
                                  <a:pt x="17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</wp:anchor>
          </w:drawing>
        </mc:Choice>
        <mc:Fallback>
          <w:pict>
            <v:group id="Lienzo 109" o:spid="_x0000_s1026" o:spt="203" style="position:absolute;left:0pt;margin-left:0pt;margin-top:719.45pt;height:11.1pt;width:42.5pt;mso-position-horizontal-relative:margin;mso-position-vertical-relative:margin;mso-wrap-distance-left:9pt;mso-wrap-distance-right:9pt;z-index:251712512;mso-width-relative:page;mso-height-relative:page;" coordsize="539750,140970" wrapcoords="9911 0 0 2919 0 17514 20584 17514 20584 2919 13722 0 9911 0" editas="canvas" o:gfxdata="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">
              <o:lock v:ext="edit" aspectratio="f"/>
              <v:shape id="Lienzo 109" o:spid="_x0000_s1026" style="position:absolute;left:0;top:0;height:140970;width:539750;" filled="f" stroked="f" coordsize="21600,21600" o:gfxdata="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">
                <v:fill on="f" focussize="0,0"/>
                <v:stroke on="f"/>
                <v:imagedata o:title=""/>
                <o:lock v:ext="edit" aspectratio="t"/>
              </v:shape>
              <v:group id="Grupo 97" o:spid="_x0000_s1026" o:spt="203" style="position:absolute;left:0;top:0;height:140955;width:539750;" coordorigin="9,14" coordsize="2059244,537496" o:gfxdata="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">
                <o:lock v:ext="edit" aspectratio="f"/>
                <v:rect id="Rectangle 6" o:spid="_x0000_s1026" o:spt="1" style="position:absolute;left:9;top:132550;height:404960;width:132520;" fillcolor="#004254" filled="t" stroked="f" coordsize="21600,21600" o:gfxdata="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L0L8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rect>
                <v:shape id="Freeform 7" o:spid="_x0000_s1026" o:spt="100" style="position:absolute;left:234321;top:132550;height:404960;width:433866;" fillcolor="#004254" filled="t" stroked="f" coordsize="239,223" o:gfxdata="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g8favQAA&#10;ANsAAAAPAAAAAAAAAAEAIAAAACIAAABkcnMvZG93bnJldi54bWxQSwECFAAUAAAACACHTuJAMy8F&#10;njsAAAA5AAAAEAAAAAAAAAABACAAAAAMAQAAZHJzL3NoYXBleG1sLnhtbFBLBQYAAAAABgAGAFsB&#10;AAC2AwAAAAA=&#10;" path="m73,223c0,223,0,223,0,223c0,0,0,0,0,0c156,0,156,0,156,0c194,0,221,14,232,39c237,52,239,70,239,100c239,223,239,223,239,223c166,223,166,223,166,223c166,107,166,107,166,107c166,84,164,77,161,70c156,62,149,60,129,60c73,60,73,60,73,60l73,223xe">
                  <v:path o:connectlocs="132519,404960;0,404960;0,0;283192,0;421158,70822;433866,181596;433866,404960;301346,404960;301346,194308;292269,127117;234178,108957;132519,108957;132519,404960" o:connectangles="0,0,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  <v:shape id="Freeform 8" o:spid="_x0000_s1026" o:spt="100" style="position:absolute;left:755514;top:14;height:537496;width:448305;" fillcolor="#004254" filled="t" stroked="f" coordsize="247,296" o:gfxdata="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r/r8vQAA&#10;ANwAAAAPAAAAAAAAAAEAIAAAACIAAABkcnMvZG93bnJldi54bWxQSwECFAAUAAAACACHTuJAMy8F&#10;njsAAAA5AAAAEAAAAAAAAAABACAAAAAMAQAAZHJzL3NoYXBleG1sLnhtbFBLBQYAAAAABgAGAFsB&#10;AAC2AwAAAAA=&#10;" path="m107,296c59,296,31,286,14,263c5,248,0,225,0,187c0,181,0,181,0,181c0,137,6,114,21,99c39,80,64,73,107,73c174,73,174,73,174,73c174,0,174,0,174,0c247,0,247,0,247,0c247,296,247,296,247,296l107,296xm174,133c114,133,114,133,114,133c79,133,74,139,74,181c74,188,74,188,74,188c74,230,79,236,114,236c174,236,174,236,174,236l174,133xe">
                  <v:path o:connectlocs="194205,537496;25410,477572;0,339566;0,328671;38115,179770;194205,132558;315810,132558;315810,0;448305,0;448305,537496;194205,537496;315810,241510;206910,241510;134310,328671;134310,341382;206910,428544;315810,428544;315810,241510" o:connectangles="0,0,0,0,0,0,0,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  <v:shape id="Freeform 9" o:spid="_x0000_s1026" o:spt="100" style="position:absolute;left:1292969;top:132550;height:404960;width:243231;" fillcolor="#004254" filled="t" stroked="f" coordsize="134,223" o:gfxdata="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i0FLugAAANwA&#10;AAAPAAAAAAAAAAEAIAAAACIAAABkcnMvZG93bnJldi54bWxQSwECFAAUAAAACACHTuJAMy8FnjsA&#10;AAA5AAAAEAAAAAAAAAABACAAAAAJAQAAZHJzL3NoYXBleG1sLnhtbFBLBQYAAAAABgAGAFsBAACz&#10;AwAAAAA=&#10;" path="m0,100c0,70,2,52,7,39c18,14,44,0,82,0c134,0,134,0,134,0c134,60,134,60,134,60c109,60,109,60,109,60c90,60,83,62,78,70c74,77,73,84,73,107c73,223,73,223,73,223c0,223,0,223,0,223l0,100xe">
                  <v:path o:connectlocs="0,181596;12706,70822;148842,0;243231,0;243231,108957;197852,108957;141582,127117;132506,194308;132506,404960;0,404960;0,181596" o:connectangles="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  <v:shape id="Freeform 10" o:spid="_x0000_s1026" o:spt="100" style="position:absolute;left:1610626;top:132550;height:404960;width:448627;" fillcolor="#004254" filled="t" stroked="f" coordsize="247,223" o:gfxdata="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5FTfrsAAADc&#10;AAAADwAAAAAAAAABACAAAAAiAAAAZHJzL2Rvd25yZXYueG1sUEsBAhQAFAAAAAgAh07iQDMvBZ47&#10;AAAAOQAAABAAAAAAAAAAAQAgAAAACgEAAGRycy9zaGFwZXhtbC54bWxQSwUGAAAAAAYABgBbAQAA&#10;tAMAAAAA&#10;" path="m107,223c58,223,31,213,14,190c4,175,0,152,0,114c0,108,0,108,0,108c0,64,5,41,20,26c39,7,63,0,107,0c247,0,247,0,247,0c247,223,247,223,247,223l107,223xm174,60c113,60,113,60,113,60c78,60,73,66,73,108c73,115,73,115,73,115c73,157,78,163,113,163c174,163,174,163,174,163l174,60xe">
                  <v:path o:connectlocs="194344,404960;25428,345033;0,207019;0,196124;36326,47215;194344,0;448627,0;448627,404960;194344,404960;316036,108957;205242,108957;132590,196124;132590,208835;205242,296002;316036,296002;316036,108957" o:connectangles="0,0,0,0,0,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</v:group>
              <w10:wrap type="through"/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1626870</wp:posOffset>
              </wp:positionH>
              <wp:positionV relativeFrom="paragraph">
                <wp:posOffset>11430</wp:posOffset>
              </wp:positionV>
              <wp:extent cx="3772535" cy="284480"/>
              <wp:effectExtent l="0" t="0" r="18415" b="1270"/>
              <wp:wrapNone/>
              <wp:docPr id="68" name="Text Box 2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2722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9"/>
                          </w:pPr>
                          <w:r>
                            <w:t>Título de documento – Versión 1.0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89" o:spid="_x0000_s1026" o:spt="202" type="#_x0000_t202" style="position:absolute;left:0pt;margin-left:128.1pt;margin-top:0.9pt;height:22.4pt;width:297.05pt;z-index:251706368;mso-width-relative:page;mso-height-relative:margin;mso-height-percent:200;" filled="f" stroked="f" coordsize="21600,21600" o:gfxdata="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TYUOetQA&#10;AAAIAQAADwAAAAAAAAABACAAAAAiAAAAZHJzL2Rvd25yZXYueG1sUEsBAhQAFAAAAAgAh07iQD+y&#10;JXvqAQAAwQMAAA4AAAAAAAAAAQAgAAAAIwEAAGRycy9lMm9Eb2MueG1sUEsFBgAAAAAGAAYAWQEA&#10;AH8FAAAAAA==&#10;">
              <v:fill on="f" focussize="0,0"/>
              <v:stroke on="f"/>
              <v:imagedata o:title=""/>
              <o:lock v:ext="edit" aspectratio="f"/>
              <v:textbox inset="0mm,1.27mm,0mm,1.27mm" style="mso-fit-shape-to-text:t;">
                <w:txbxContent>
                  <w:p>
                    <w:pPr>
                      <w:pStyle w:val="59"/>
                    </w:pPr>
                    <w:r>
                      <w:t>Título de documento – Versión 1.0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margin">
                <wp:posOffset>-6350</wp:posOffset>
              </wp:positionH>
              <wp:positionV relativeFrom="paragraph">
                <wp:posOffset>-156210</wp:posOffset>
              </wp:positionV>
              <wp:extent cx="539750" cy="0"/>
              <wp:effectExtent l="0" t="0" r="31750" b="19050"/>
              <wp:wrapNone/>
              <wp:docPr id="75" name="AutoShape 2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FBBB21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91" o:spid="_x0000_s1026" o:spt="32" type="#_x0000_t32" style="position:absolute;left:0pt;margin-left:-0.5pt;margin-top:-12.3pt;height:0pt;width:42.5pt;mso-position-horizontal-relative:margin;z-index:251707392;mso-width-relative:page;mso-height-relative:page;" filled="f" stroked="t" coordsize="21600,21600" o:gfxdata="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iEK1H9QAAAAJAQAADwAAAAAAAAABACAAAAAiAAAAZHJzL2Rvd25yZXYueG1sUEsB&#10;AhQAFAAAAAgAh07iQM0IdkjAAQAAZwMAAA4AAAAAAAAAAQAgAAAAIwEAAGRycy9lMm9Eb2MueG1s&#10;UEsFBgAAAAAGAAYAWQEAAFUFAAAAAA==&#10;">
              <v:fill on="f" focussize="0,0"/>
              <v:stroke weight="2pt" color="#FBBB21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-156845</wp:posOffset>
              </wp:positionV>
              <wp:extent cx="5652135" cy="0"/>
              <wp:effectExtent l="0" t="0" r="25400" b="19050"/>
              <wp:wrapNone/>
              <wp:docPr id="83" name="AutoShape 2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520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D7DBDE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291" o:spid="_x0000_s1026" o:spt="32" type="#_x0000_t32" style="position:absolute;left:0pt;margin-top:-12.35pt;height:0pt;width:445.05pt;mso-position-horizontal:right;mso-position-horizontal-relative:margin;z-index:251705344;mso-width-relative:page;mso-height-relative:page;" filled="f" stroked="t" coordsize="21600,21600" o:gfxdata="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yEFwYdUAAAAIAQAADwAAAAAAAAABACAAAAAiAAAAZHJzL2Rvd25yZXYueG1sUEsB&#10;AhQAFAAAAAgAh07iQKRzhwO/AQAAZwMAAA4AAAAAAAAAAQAgAAAAJAEAAGRycy9lMm9Eb2MueG1s&#10;UEsFBgAAAAAGAAYAWQEAAFUFAAAAAA==&#10;">
              <v:fill on="f" focussize="0,0"/>
              <v:stroke color="#D7DBDE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margin">
                <wp:posOffset>5400040</wp:posOffset>
              </wp:positionH>
              <wp:positionV relativeFrom="paragraph">
                <wp:posOffset>11430</wp:posOffset>
              </wp:positionV>
              <wp:extent cx="540385" cy="284480"/>
              <wp:effectExtent l="0" t="0" r="12700" b="0"/>
              <wp:wrapNone/>
              <wp:docPr id="84" name="Text Box 2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169" cy="284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9"/>
                          </w:pPr>
                          <w:r>
                            <w:fldChar w:fldCharType="begin"/>
                          </w:r>
                          <w:r>
                            <w:instrText xml:space="preserve">PAGE   \* MERGEFORMAT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6800" rIns="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Text Box 289" o:spid="_x0000_s1026" o:spt="202" type="#_x0000_t202" style="position:absolute;left:0pt;margin-left:425.2pt;margin-top:0.9pt;height:22.4pt;width:42.55pt;mso-position-horizontal-relative:margin;z-index:251710464;mso-width-relative:page;mso-height-relative:margin;mso-height-percent:200;" filled="f" stroked="f" coordsize="21600,21600" o:gfxdata="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nXJ689gAAAAIAQAADwAAAAAAAAABACAAAAAiAAAAZHJzL2Rvd25yZXYueG1sUEsBAhQAFAAAAAgA&#10;h07iQH9yEEvsAQAAwAMAAA4AAAAAAAAAAQAgAAAAJwEAAGRycy9lMm9Eb2MueG1sUEsFBgAAAAAG&#10;AAYAWQEAAIUFAAAAAA==&#10;">
              <v:fill on="f" focussize="0,0"/>
              <v:stroke on="f"/>
              <v:imagedata o:title=""/>
              <o:lock v:ext="edit" aspectratio="f"/>
              <v:textbox inset="0mm,1.3mm,0mm,1.27mm" style="mso-fit-shape-to-text:t;">
                <w:txbxContent>
                  <w:p>
                    <w:pPr>
                      <w:pStyle w:val="59"/>
                    </w:pPr>
                    <w:r>
                      <w:fldChar w:fldCharType="begin"/>
                    </w:r>
                    <w:r>
                      <w:instrText xml:space="preserve">PAGE   \* MERGEFORMAT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-3683635</wp:posOffset>
              </wp:positionV>
              <wp:extent cx="2159635" cy="266700"/>
              <wp:effectExtent l="38100" t="38100" r="31115" b="38735"/>
              <wp:wrapNone/>
              <wp:docPr id="22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905" cy="2664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76200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5" o:spid="_x0000_s1026" o:spt="1" style="position:absolute;left:0pt;margin-top:-290.05pt;height:21pt;width:170.05pt;mso-position-horizontal:left;mso-position-horizontal-relative:margin;z-index:251679744;v-text-anchor:middle;mso-width-relative:page;mso-height-relative:page;" fillcolor="#FBBB21 [3204]" filled="t" stroked="t" coordsize="21600,21600" o:gfxdata="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hnHApNcAAAAKAQAA&#10;DwAAAAAAAAABACAAAAAiAAAAZHJzL2Rvd25yZXYueG1sUEsBAhQAFAAAAAgAh07iQCNCXcNTAgAA&#10;rAQAAA4AAAAAAAAAAQAgAAAAJgEAAGRycy9lMm9Eb2MueG1sUEsFBgAAAAAGAAYAWQEAAOsFAAAA&#10;AA==&#10;">
              <v:fill on="t" focussize="0,0"/>
              <v:stroke weight="6pt" color="#FBBB21 [3204]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1270</wp:posOffset>
              </wp:positionH>
              <wp:positionV relativeFrom="paragraph">
                <wp:posOffset>-3302000</wp:posOffset>
              </wp:positionV>
              <wp:extent cx="2163445" cy="435610"/>
              <wp:effectExtent l="0" t="0" r="8255" b="0"/>
              <wp:wrapNone/>
              <wp:docPr id="26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3762" cy="435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0"/>
                            <w:spacing w:after="0"/>
                            <w:rPr>
                              <w:color w:val="004254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004254" w:themeColor="text1"/>
                              <w:sz w:val="22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indracompany.com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uadro de texto 7" o:spid="_x0000_s1026" o:spt="202" type="#_x0000_t202" style="position:absolute;left:0pt;margin-left:0.1pt;margin-top:-260pt;height:34.3pt;width:170.35pt;z-index:251694080;mso-width-relative:page;mso-height-relative:page;" filled="f" stroked="f" coordsize="21600,21600" o:gfxdata="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HYGIjYAAAACgEAAA8AAAAA&#10;AAAAAQAgAAAAIgAAAGRycy9kb3ducmV2LnhtbFBLAQIUABQAAAAIAIdO4kBl94sKFAIAAB0EAAAO&#10;AAAAAAAAAAEAIAAAACc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after="0"/>
                      <w:rPr>
                        <w:color w:val="004254" w:themeColor="text1"/>
                        <w:sz w:val="22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  <w:r>
                      <w:rPr>
                        <w:color w:val="004254" w:themeColor="text1"/>
                        <w:sz w:val="22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indracompany.com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2160270" cy="6928485"/>
              <wp:effectExtent l="38100" t="38100" r="31115" b="4445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0" cy="6928254"/>
                      </a:xfrm>
                      <a:prstGeom prst="rect">
                        <a:avLst/>
                      </a:prstGeom>
                      <a:noFill/>
                      <a:ln w="76200" cap="flat" cmpd="sng" algn="ctr">
                        <a:solidFill>
                          <a:srgbClr val="004254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6" o:spid="_x0000_s1026" o:spt="1" style="position:absolute;left:0pt;height:545.55pt;width:170.1pt;mso-position-horizontal:left;mso-position-horizontal-relative:margin;mso-position-vertical:top;mso-position-vertical-relative:margin;z-index:251662336;v-text-anchor:middle;mso-width-relative:page;mso-height-relative:page;" filled="f" stroked="t" coordsize="21600,21600" o:gfxdata="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FNUtdYAAAAGAQAADwAA&#10;AAAAAAABACAAAAAiAAAAZHJzL2Rvd25yZXYueG1sUEsBAhQAFAAAAAgAh07iQEJTsddRAgAAkQQA&#10;AA4AAAAAAAAAAQAgAAAAJQEAAGRycy9lMm9Eb2MueG1sUEsFBgAAAAAGAAYAWQEAAOgFAAAAAA==&#10;">
              <v:fill on="f" focussize="0,0"/>
              <v:stroke weight="6pt" color="#004254" miterlimit="8" joinstyle="miter"/>
              <v:imagedata o:title=""/>
              <o:lock v:ext="edit" aspectratio="f"/>
            </v:rect>
          </w:pict>
        </mc:Fallback>
      </mc:AlternateContent>
    </w:r>
    <w:r>
      <w:t xml:space="preserve"> </w:t>
    </w: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Style w:val="29"/>
      </w:rPr>
    </w:pPr>
    <w:r>
      <w:rPr>
        <w:rStyle w:val="29"/>
      </w:rPr>
      <w:fldChar w:fldCharType="begin"/>
    </w:r>
    <w:r>
      <w:rPr>
        <w:rStyle w:val="29"/>
      </w:rPr>
      <w:instrText xml:space="preserve">PAGE  </w:instrText>
    </w:r>
    <w:r>
      <w:rPr>
        <w:rStyle w:val="29"/>
      </w:rPr>
      <w:fldChar w:fldCharType="end"/>
    </w:r>
  </w:p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9"/>
      <w:jc w:val="left"/>
      <w:rPr>
        <w:rFonts w:hint="default"/>
        <w:color w:val="646E78"/>
        <w:lang w:val="es-CO"/>
      </w:rPr>
    </w:pPr>
    <w:r>
      <w:rPr>
        <w:color w:val="646E78"/>
      </w:rPr>
      <w:t xml:space="preserve">01. </w:t>
    </w:r>
    <w:r>
      <w:rPr>
        <w:rFonts w:hint="default"/>
        <w:color w:val="646E78"/>
        <w:lang w:val="es-CO"/>
      </w:rPr>
      <w:t>Web / Manual de Instalación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margin">
                <wp:align>left</wp:align>
              </wp:positionH>
              <wp:positionV relativeFrom="margin">
                <wp:posOffset>4791075</wp:posOffset>
              </wp:positionV>
              <wp:extent cx="2159635" cy="1306830"/>
              <wp:effectExtent l="38100" t="38100" r="31115" b="46355"/>
              <wp:wrapNone/>
              <wp:docPr id="20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635" cy="1306726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76200" cap="flat" cmpd="sng" algn="ctr">
                        <a:solidFill>
                          <a:schemeClr val="tx2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8" o:spid="_x0000_s1026" o:spt="1" style="position:absolute;left:0pt;margin-top:377.25pt;height:102.9pt;width:170.05pt;mso-position-horizontal:left;mso-position-horizontal-relative:margin;mso-position-vertical-relative:margin;z-index:251688960;v-text-anchor:middle;mso-width-relative:page;mso-height-relative:page;" fillcolor="#03657C [3215]" filled="t" stroked="t" coordsize="21600,21600" o:gfxdata="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M6SD&#10;t9oAAAAIAQAADwAAAAAAAAABACAAAAAiAAAAZHJzL2Rvd25yZXYueG1sUEsBAhQAFAAAAAgAh07i&#10;QGIO/vRZAgAAvAQAAA4AAAAAAAAAAQAgAAAAKQEAAGRycy9lMm9Eb2MueG1sUEsFBgAAAAAGAAYA&#10;WQEAAPQFAAAAAA==&#10;">
              <v:fill on="t" focussize="0,0"/>
              <v:stroke weight="6pt" color="#03657C [3215]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2160270" cy="4785995"/>
              <wp:effectExtent l="38100" t="38100" r="31115" b="33655"/>
              <wp:wrapNone/>
              <wp:docPr id="21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0" cy="4786185"/>
                      </a:xfrm>
                      <a:prstGeom prst="rect">
                        <a:avLst/>
                      </a:prstGeom>
                      <a:noFill/>
                      <a:ln w="76200" cap="flat" cmpd="sng" algn="ctr">
                        <a:solidFill>
                          <a:schemeClr val="tx2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7" o:spid="_x0000_s1026" o:spt="1" style="position:absolute;left:0pt;height:376.85pt;width:170.1pt;mso-position-horizontal:left;mso-position-horizontal-relative:margin;mso-position-vertical:top;mso-position-vertical-relative:margin;z-index:251686912;v-text-anchor:middle;mso-width-relative:page;mso-height-relative:page;" filled="f" stroked="t" coordsize="21600,21600" o:gfxdata="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yBinHUAAAABQEA&#10;AA8AAAAAAAAAAQAgAAAAIgAAAGRycy9kb3ducmV2LnhtbFBLAQIUABQAAAAIAIdO4kDGuJxIVwIA&#10;AJMEAAAOAAAAAAAAAAEAIAAAACMBAABkcnMvZTJvRG9jLnhtbFBLBQYAAAAABgAGAFkBAADsBQAA&#10;AAA=&#10;">
              <v:fill on="f" focussize="0,0"/>
              <v:stroke weight="6pt" color="#03657C [3215]" miterlimit="8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c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margin">
                <wp:align>right</wp:align>
              </wp:positionH>
              <wp:positionV relativeFrom="margin">
                <wp:align>bottom</wp:align>
              </wp:positionV>
              <wp:extent cx="1350010" cy="353060"/>
              <wp:effectExtent l="0" t="0" r="3175" b="8890"/>
              <wp:wrapNone/>
              <wp:docPr id="115" name="Lienzo 1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57" name="Grupo 57"/>
                      <wpg:cNvGrpSpPr/>
                      <wpg:grpSpPr>
                        <a:xfrm>
                          <a:off x="0" y="679"/>
                          <a:ext cx="1349375" cy="352381"/>
                          <a:chOff x="9" y="14"/>
                          <a:chExt cx="2059244" cy="537496"/>
                        </a:xfrm>
                      </wpg:grpSpPr>
                      <wps:wsp>
                        <wps:cNvPr id="5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" y="132550"/>
                            <a:ext cx="132520" cy="404960"/>
                          </a:xfrm>
                          <a:prstGeom prst="rect">
                            <a:avLst/>
                          </a:pr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59" name="Freeform 7"/>
                        <wps:cNvSpPr/>
                        <wps:spPr bwMode="auto">
                          <a:xfrm>
                            <a:off x="234321" y="132550"/>
                            <a:ext cx="433866" cy="404960"/>
                          </a:xfrm>
                          <a:custGeom>
                            <a:avLst/>
                            <a:gdLst>
                              <a:gd name="T0" fmla="*/ 73 w 239"/>
                              <a:gd name="T1" fmla="*/ 223 h 223"/>
                              <a:gd name="T2" fmla="*/ 0 w 239"/>
                              <a:gd name="T3" fmla="*/ 223 h 223"/>
                              <a:gd name="T4" fmla="*/ 0 w 239"/>
                              <a:gd name="T5" fmla="*/ 0 h 223"/>
                              <a:gd name="T6" fmla="*/ 156 w 239"/>
                              <a:gd name="T7" fmla="*/ 0 h 223"/>
                              <a:gd name="T8" fmla="*/ 232 w 239"/>
                              <a:gd name="T9" fmla="*/ 39 h 223"/>
                              <a:gd name="T10" fmla="*/ 239 w 239"/>
                              <a:gd name="T11" fmla="*/ 100 h 223"/>
                              <a:gd name="T12" fmla="*/ 239 w 239"/>
                              <a:gd name="T13" fmla="*/ 223 h 223"/>
                              <a:gd name="T14" fmla="*/ 166 w 239"/>
                              <a:gd name="T15" fmla="*/ 223 h 223"/>
                              <a:gd name="T16" fmla="*/ 166 w 239"/>
                              <a:gd name="T17" fmla="*/ 107 h 223"/>
                              <a:gd name="T18" fmla="*/ 161 w 239"/>
                              <a:gd name="T19" fmla="*/ 70 h 223"/>
                              <a:gd name="T20" fmla="*/ 129 w 239"/>
                              <a:gd name="T21" fmla="*/ 60 h 223"/>
                              <a:gd name="T22" fmla="*/ 73 w 239"/>
                              <a:gd name="T23" fmla="*/ 60 h 223"/>
                              <a:gd name="T24" fmla="*/ 73 w 239"/>
                              <a:gd name="T25" fmla="*/ 223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39" h="223">
                                <a:moveTo>
                                  <a:pt x="73" y="223"/>
                                </a:move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156" y="0"/>
                                  <a:pt x="156" y="0"/>
                                  <a:pt x="156" y="0"/>
                                </a:cubicBezTo>
                                <a:cubicBezTo>
                                  <a:pt x="194" y="0"/>
                                  <a:pt x="221" y="14"/>
                                  <a:pt x="232" y="39"/>
                                </a:cubicBezTo>
                                <a:cubicBezTo>
                                  <a:pt x="237" y="52"/>
                                  <a:pt x="239" y="70"/>
                                  <a:pt x="239" y="100"/>
                                </a:cubicBezTo>
                                <a:cubicBezTo>
                                  <a:pt x="239" y="223"/>
                                  <a:pt x="239" y="223"/>
                                  <a:pt x="239" y="223"/>
                                </a:cubicBezTo>
                                <a:cubicBezTo>
                                  <a:pt x="166" y="223"/>
                                  <a:pt x="166" y="223"/>
                                  <a:pt x="166" y="223"/>
                                </a:cubicBezTo>
                                <a:cubicBezTo>
                                  <a:pt x="166" y="107"/>
                                  <a:pt x="166" y="107"/>
                                  <a:pt x="166" y="107"/>
                                </a:cubicBezTo>
                                <a:cubicBezTo>
                                  <a:pt x="166" y="84"/>
                                  <a:pt x="164" y="77"/>
                                  <a:pt x="161" y="70"/>
                                </a:cubicBezTo>
                                <a:cubicBezTo>
                                  <a:pt x="156" y="62"/>
                                  <a:pt x="149" y="60"/>
                                  <a:pt x="129" y="60"/>
                                </a:cubicBezTo>
                                <a:cubicBezTo>
                                  <a:pt x="73" y="60"/>
                                  <a:pt x="73" y="60"/>
                                  <a:pt x="73" y="60"/>
                                </a:cubicBezTo>
                                <a:lnTo>
                                  <a:pt x="73" y="2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60" name="Freeform 8"/>
                        <wps:cNvSpPr>
                          <a:spLocks noEditPoints="1"/>
                        </wps:cNvSpPr>
                        <wps:spPr bwMode="auto">
                          <a:xfrm>
                            <a:off x="755514" y="14"/>
                            <a:ext cx="448305" cy="537496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96 h 296"/>
                              <a:gd name="T2" fmla="*/ 14 w 247"/>
                              <a:gd name="T3" fmla="*/ 263 h 296"/>
                              <a:gd name="T4" fmla="*/ 0 w 247"/>
                              <a:gd name="T5" fmla="*/ 187 h 296"/>
                              <a:gd name="T6" fmla="*/ 0 w 247"/>
                              <a:gd name="T7" fmla="*/ 181 h 296"/>
                              <a:gd name="T8" fmla="*/ 21 w 247"/>
                              <a:gd name="T9" fmla="*/ 99 h 296"/>
                              <a:gd name="T10" fmla="*/ 107 w 247"/>
                              <a:gd name="T11" fmla="*/ 73 h 296"/>
                              <a:gd name="T12" fmla="*/ 174 w 247"/>
                              <a:gd name="T13" fmla="*/ 73 h 296"/>
                              <a:gd name="T14" fmla="*/ 174 w 247"/>
                              <a:gd name="T15" fmla="*/ 0 h 296"/>
                              <a:gd name="T16" fmla="*/ 247 w 247"/>
                              <a:gd name="T17" fmla="*/ 0 h 296"/>
                              <a:gd name="T18" fmla="*/ 247 w 247"/>
                              <a:gd name="T19" fmla="*/ 296 h 296"/>
                              <a:gd name="T20" fmla="*/ 107 w 247"/>
                              <a:gd name="T21" fmla="*/ 296 h 296"/>
                              <a:gd name="T22" fmla="*/ 174 w 247"/>
                              <a:gd name="T23" fmla="*/ 133 h 296"/>
                              <a:gd name="T24" fmla="*/ 114 w 247"/>
                              <a:gd name="T25" fmla="*/ 133 h 296"/>
                              <a:gd name="T26" fmla="*/ 74 w 247"/>
                              <a:gd name="T27" fmla="*/ 181 h 296"/>
                              <a:gd name="T28" fmla="*/ 74 w 247"/>
                              <a:gd name="T29" fmla="*/ 188 h 296"/>
                              <a:gd name="T30" fmla="*/ 114 w 247"/>
                              <a:gd name="T31" fmla="*/ 236 h 296"/>
                              <a:gd name="T32" fmla="*/ 174 w 247"/>
                              <a:gd name="T33" fmla="*/ 236 h 296"/>
                              <a:gd name="T34" fmla="*/ 174 w 247"/>
                              <a:gd name="T35" fmla="*/ 133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47" h="296">
                                <a:moveTo>
                                  <a:pt x="107" y="296"/>
                                </a:moveTo>
                                <a:cubicBezTo>
                                  <a:pt x="59" y="296"/>
                                  <a:pt x="31" y="286"/>
                                  <a:pt x="14" y="263"/>
                                </a:cubicBezTo>
                                <a:cubicBezTo>
                                  <a:pt x="5" y="248"/>
                                  <a:pt x="0" y="225"/>
                                  <a:pt x="0" y="187"/>
                                </a:cubicBezTo>
                                <a:cubicBezTo>
                                  <a:pt x="0" y="181"/>
                                  <a:pt x="0" y="181"/>
                                  <a:pt x="0" y="181"/>
                                </a:cubicBezTo>
                                <a:cubicBezTo>
                                  <a:pt x="0" y="137"/>
                                  <a:pt x="6" y="114"/>
                                  <a:pt x="21" y="99"/>
                                </a:cubicBezTo>
                                <a:cubicBezTo>
                                  <a:pt x="39" y="80"/>
                                  <a:pt x="64" y="73"/>
                                  <a:pt x="107" y="73"/>
                                </a:cubicBezTo>
                                <a:cubicBezTo>
                                  <a:pt x="174" y="73"/>
                                  <a:pt x="174" y="73"/>
                                  <a:pt x="174" y="73"/>
                                </a:cubicBezTo>
                                <a:cubicBezTo>
                                  <a:pt x="174" y="0"/>
                                  <a:pt x="174" y="0"/>
                                  <a:pt x="174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96"/>
                                  <a:pt x="247" y="296"/>
                                  <a:pt x="247" y="296"/>
                                </a:cubicBezTo>
                                <a:lnTo>
                                  <a:pt x="107" y="296"/>
                                </a:lnTo>
                                <a:close/>
                                <a:moveTo>
                                  <a:pt x="174" y="133"/>
                                </a:moveTo>
                                <a:cubicBezTo>
                                  <a:pt x="114" y="133"/>
                                  <a:pt x="114" y="133"/>
                                  <a:pt x="114" y="133"/>
                                </a:cubicBezTo>
                                <a:cubicBezTo>
                                  <a:pt x="79" y="133"/>
                                  <a:pt x="74" y="139"/>
                                  <a:pt x="74" y="181"/>
                                </a:cubicBezTo>
                                <a:cubicBezTo>
                                  <a:pt x="74" y="188"/>
                                  <a:pt x="74" y="188"/>
                                  <a:pt x="74" y="188"/>
                                </a:cubicBezTo>
                                <a:cubicBezTo>
                                  <a:pt x="74" y="230"/>
                                  <a:pt x="79" y="236"/>
                                  <a:pt x="114" y="236"/>
                                </a:cubicBezTo>
                                <a:cubicBezTo>
                                  <a:pt x="174" y="236"/>
                                  <a:pt x="174" y="236"/>
                                  <a:pt x="174" y="236"/>
                                </a:cubicBezTo>
                                <a:lnTo>
                                  <a:pt x="174" y="1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61" name="Freeform 9"/>
                        <wps:cNvSpPr/>
                        <wps:spPr bwMode="auto">
                          <a:xfrm>
                            <a:off x="1292969" y="132550"/>
                            <a:ext cx="243231" cy="404960"/>
                          </a:xfrm>
                          <a:custGeom>
                            <a:avLst/>
                            <a:gdLst>
                              <a:gd name="T0" fmla="*/ 0 w 134"/>
                              <a:gd name="T1" fmla="*/ 100 h 223"/>
                              <a:gd name="T2" fmla="*/ 7 w 134"/>
                              <a:gd name="T3" fmla="*/ 39 h 223"/>
                              <a:gd name="T4" fmla="*/ 82 w 134"/>
                              <a:gd name="T5" fmla="*/ 0 h 223"/>
                              <a:gd name="T6" fmla="*/ 134 w 134"/>
                              <a:gd name="T7" fmla="*/ 0 h 223"/>
                              <a:gd name="T8" fmla="*/ 134 w 134"/>
                              <a:gd name="T9" fmla="*/ 60 h 223"/>
                              <a:gd name="T10" fmla="*/ 109 w 134"/>
                              <a:gd name="T11" fmla="*/ 60 h 223"/>
                              <a:gd name="T12" fmla="*/ 78 w 134"/>
                              <a:gd name="T13" fmla="*/ 70 h 223"/>
                              <a:gd name="T14" fmla="*/ 73 w 134"/>
                              <a:gd name="T15" fmla="*/ 107 h 223"/>
                              <a:gd name="T16" fmla="*/ 73 w 134"/>
                              <a:gd name="T17" fmla="*/ 223 h 223"/>
                              <a:gd name="T18" fmla="*/ 0 w 134"/>
                              <a:gd name="T19" fmla="*/ 223 h 223"/>
                              <a:gd name="T20" fmla="*/ 0 w 134"/>
                              <a:gd name="T21" fmla="*/ 10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34" h="223">
                                <a:moveTo>
                                  <a:pt x="0" y="100"/>
                                </a:moveTo>
                                <a:cubicBezTo>
                                  <a:pt x="0" y="70"/>
                                  <a:pt x="2" y="52"/>
                                  <a:pt x="7" y="39"/>
                                </a:cubicBezTo>
                                <a:cubicBezTo>
                                  <a:pt x="18" y="14"/>
                                  <a:pt x="44" y="0"/>
                                  <a:pt x="82" y="0"/>
                                </a:cubicBez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4" y="60"/>
                                  <a:pt x="134" y="60"/>
                                  <a:pt x="134" y="60"/>
                                </a:cubicBezTo>
                                <a:cubicBezTo>
                                  <a:pt x="109" y="60"/>
                                  <a:pt x="109" y="60"/>
                                  <a:pt x="109" y="60"/>
                                </a:cubicBezTo>
                                <a:cubicBezTo>
                                  <a:pt x="90" y="60"/>
                                  <a:pt x="83" y="62"/>
                                  <a:pt x="78" y="70"/>
                                </a:cubicBezTo>
                                <a:cubicBezTo>
                                  <a:pt x="74" y="77"/>
                                  <a:pt x="73" y="84"/>
                                  <a:pt x="73" y="107"/>
                                </a:cubicBezTo>
                                <a:cubicBezTo>
                                  <a:pt x="73" y="223"/>
                                  <a:pt x="73" y="223"/>
                                  <a:pt x="73" y="223"/>
                                </a:cubicBezTo>
                                <a:cubicBezTo>
                                  <a:pt x="0" y="223"/>
                                  <a:pt x="0" y="223"/>
                                  <a:pt x="0" y="223"/>
                                </a:cubicBezTo>
                                <a:lnTo>
                                  <a:pt x="0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  <wps:wsp>
                        <wps:cNvPr id="62" name="Freeform 10"/>
                        <wps:cNvSpPr>
                          <a:spLocks noEditPoints="1"/>
                        </wps:cNvSpPr>
                        <wps:spPr bwMode="auto">
                          <a:xfrm>
                            <a:off x="1610626" y="132550"/>
                            <a:ext cx="448627" cy="404960"/>
                          </a:xfrm>
                          <a:custGeom>
                            <a:avLst/>
                            <a:gdLst>
                              <a:gd name="T0" fmla="*/ 107 w 247"/>
                              <a:gd name="T1" fmla="*/ 223 h 223"/>
                              <a:gd name="T2" fmla="*/ 14 w 247"/>
                              <a:gd name="T3" fmla="*/ 190 h 223"/>
                              <a:gd name="T4" fmla="*/ 0 w 247"/>
                              <a:gd name="T5" fmla="*/ 114 h 223"/>
                              <a:gd name="T6" fmla="*/ 0 w 247"/>
                              <a:gd name="T7" fmla="*/ 108 h 223"/>
                              <a:gd name="T8" fmla="*/ 20 w 247"/>
                              <a:gd name="T9" fmla="*/ 26 h 223"/>
                              <a:gd name="T10" fmla="*/ 107 w 247"/>
                              <a:gd name="T11" fmla="*/ 0 h 223"/>
                              <a:gd name="T12" fmla="*/ 247 w 247"/>
                              <a:gd name="T13" fmla="*/ 0 h 223"/>
                              <a:gd name="T14" fmla="*/ 247 w 247"/>
                              <a:gd name="T15" fmla="*/ 223 h 223"/>
                              <a:gd name="T16" fmla="*/ 107 w 247"/>
                              <a:gd name="T17" fmla="*/ 223 h 223"/>
                              <a:gd name="T18" fmla="*/ 174 w 247"/>
                              <a:gd name="T19" fmla="*/ 60 h 223"/>
                              <a:gd name="T20" fmla="*/ 113 w 247"/>
                              <a:gd name="T21" fmla="*/ 60 h 223"/>
                              <a:gd name="T22" fmla="*/ 73 w 247"/>
                              <a:gd name="T23" fmla="*/ 108 h 223"/>
                              <a:gd name="T24" fmla="*/ 73 w 247"/>
                              <a:gd name="T25" fmla="*/ 115 h 223"/>
                              <a:gd name="T26" fmla="*/ 113 w 247"/>
                              <a:gd name="T27" fmla="*/ 163 h 223"/>
                              <a:gd name="T28" fmla="*/ 174 w 247"/>
                              <a:gd name="T29" fmla="*/ 163 h 223"/>
                              <a:gd name="T30" fmla="*/ 174 w 247"/>
                              <a:gd name="T31" fmla="*/ 60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47" h="223">
                                <a:moveTo>
                                  <a:pt x="107" y="223"/>
                                </a:moveTo>
                                <a:cubicBezTo>
                                  <a:pt x="58" y="223"/>
                                  <a:pt x="31" y="213"/>
                                  <a:pt x="14" y="190"/>
                                </a:cubicBezTo>
                                <a:cubicBezTo>
                                  <a:pt x="4" y="175"/>
                                  <a:pt x="0" y="152"/>
                                  <a:pt x="0" y="114"/>
                                </a:cubicBezTo>
                                <a:cubicBezTo>
                                  <a:pt x="0" y="108"/>
                                  <a:pt x="0" y="108"/>
                                  <a:pt x="0" y="108"/>
                                </a:cubicBezTo>
                                <a:cubicBezTo>
                                  <a:pt x="0" y="64"/>
                                  <a:pt x="5" y="41"/>
                                  <a:pt x="20" y="26"/>
                                </a:cubicBezTo>
                                <a:cubicBezTo>
                                  <a:pt x="39" y="7"/>
                                  <a:pt x="63" y="0"/>
                                  <a:pt x="107" y="0"/>
                                </a:cubicBezTo>
                                <a:cubicBezTo>
                                  <a:pt x="247" y="0"/>
                                  <a:pt x="247" y="0"/>
                                  <a:pt x="247" y="0"/>
                                </a:cubicBezTo>
                                <a:cubicBezTo>
                                  <a:pt x="247" y="223"/>
                                  <a:pt x="247" y="223"/>
                                  <a:pt x="247" y="223"/>
                                </a:cubicBezTo>
                                <a:lnTo>
                                  <a:pt x="107" y="223"/>
                                </a:lnTo>
                                <a:close/>
                                <a:moveTo>
                                  <a:pt x="174" y="60"/>
                                </a:moveTo>
                                <a:cubicBezTo>
                                  <a:pt x="113" y="60"/>
                                  <a:pt x="113" y="60"/>
                                  <a:pt x="113" y="60"/>
                                </a:cubicBezTo>
                                <a:cubicBezTo>
                                  <a:pt x="78" y="60"/>
                                  <a:pt x="73" y="66"/>
                                  <a:pt x="73" y="108"/>
                                </a:cubicBezTo>
                                <a:cubicBezTo>
                                  <a:pt x="73" y="115"/>
                                  <a:pt x="73" y="115"/>
                                  <a:pt x="73" y="115"/>
                                </a:cubicBezTo>
                                <a:cubicBezTo>
                                  <a:pt x="73" y="157"/>
                                  <a:pt x="78" y="163"/>
                                  <a:pt x="113" y="163"/>
                                </a:cubicBezTo>
                                <a:cubicBezTo>
                                  <a:pt x="174" y="163"/>
                                  <a:pt x="174" y="163"/>
                                  <a:pt x="174" y="163"/>
                                </a:cubicBezTo>
                                <a:lnTo>
                                  <a:pt x="174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254"/>
                          </a:solidFill>
                          <a:ln>
                            <a:noFill/>
                          </a:ln>
                        </wps:spPr>
                        <wps:bodyPr rot="0" vert="horz" wrap="square" lIns="44130" tIns="22064" rIns="44130" bIns="22064" anchor="t" anchorCtr="0" upright="1">
                          <a:noAutofit/>
                        </wps:bodyPr>
                      </wps:wsp>
                    </wpg:wgp>
                  </wpc:wpc>
                </a:graphicData>
              </a:graphic>
            </wp:anchor>
          </w:drawing>
        </mc:Choice>
        <mc:Fallback>
          <w:pict>
            <v:group id="Lienzo 115" o:spid="_x0000_s1026" o:spt="203" style="position:absolute;left:0pt;height:27.8pt;width:106.3pt;mso-position-horizontal:right;mso-position-horizontal-relative:margin;mso-position-vertical:bottom;mso-position-vertical-relative:margin;z-index:251677696;mso-width-relative:page;mso-height-relative:page;" coordsize="1350010,353060" editas="canvas" o:gfxdata="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">
              <o:lock v:ext="edit" aspectratio="f"/>
              <v:shape id="Lienzo 115" o:spid="_x0000_s1026" style="position:absolute;left:0;top:0;height:353060;width:1350010;" filled="f" stroked="f" coordsize="21600,21600" o:gfxdata="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">
                <v:fill on="f" focussize="0,0"/>
                <v:stroke on="f"/>
                <v:imagedata o:title=""/>
                <o:lock v:ext="edit" aspectratio="t"/>
              </v:shape>
              <v:group id="Grupo 57" o:spid="_x0000_s1026" o:spt="203" style="position:absolute;left:0;top:679;height:352381;width:1349375;" coordorigin="9,14" coordsize="2059244,537496" o:gfxdata="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">
                <o:lock v:ext="edit" aspectratio="f"/>
                <v:rect id="Rectangle 6" o:spid="_x0000_s1026" o:spt="1" style="position:absolute;left:9;top:132550;height:404960;width:132520;" fillcolor="#004254" filled="t" stroked="f" coordsize="21600,21600" o:gfxdata="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lvhm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rect>
                <v:shape id="Freeform 7" o:spid="_x0000_s1026" o:spt="100" style="position:absolute;left:234321;top:132550;height:404960;width:433866;" fillcolor="#004254" filled="t" stroked="f" coordsize="239,223" o:gfxdata="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On1AvQAA&#10;ANsAAAAPAAAAAAAAAAEAIAAAACIAAABkcnMvZG93bnJldi54bWxQSwECFAAUAAAACACHTuJAMy8F&#10;njsAAAA5AAAAEAAAAAAAAAABACAAAAAMAQAAZHJzL3NoYXBleG1sLnhtbFBLBQYAAAAABgAGAFsB&#10;AAC2AwAAAAA=&#10;" path="m73,223c0,223,0,223,0,223c0,0,0,0,0,0c156,0,156,0,156,0c194,0,221,14,232,39c237,52,239,70,239,100c239,223,239,223,239,223c166,223,166,223,166,223c166,107,166,107,166,107c166,84,164,77,161,70c156,62,149,60,129,60c73,60,73,60,73,60l73,223xe">
                  <v:path o:connectlocs="132519,404960;0,404960;0,0;283192,0;421158,70822;433866,181596;433866,404960;301346,404960;301346,194308;292269,127117;234178,108957;132519,108957;132519,404960" o:connectangles="0,0,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  <v:shape id="Freeform 8" o:spid="_x0000_s1026" o:spt="100" style="position:absolute;left:755514;top:14;height:537496;width:448305;" fillcolor="#004254" filled="t" stroked="f" coordsize="247,296" o:gfxdata="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dpb3y2AAAA2wAAAA8A&#10;AAAAAAAAAQAgAAAAIgAAAGRycy9kb3ducmV2LnhtbFBLAQIUABQAAAAIAIdO4kAzLwWeOwAAADkA&#10;AAAQAAAAAAAAAAEAIAAAAAUBAABkcnMvc2hhcGV4bWwueG1sUEsFBgAAAAAGAAYAWwEAAK8DAAAA&#10;AA==&#10;" path="m107,296c59,296,31,286,14,263c5,248,0,225,0,187c0,181,0,181,0,181c0,137,6,114,21,99c39,80,64,73,107,73c174,73,174,73,174,73c174,0,174,0,174,0c247,0,247,0,247,0c247,296,247,296,247,296l107,296xm174,133c114,133,114,133,114,133c79,133,74,139,74,181c74,188,74,188,74,188c74,230,79,236,114,236c174,236,174,236,174,236l174,133xe">
                  <v:path o:connectlocs="194205,537496;25410,477572;0,339566;0,328671;38115,179770;194205,132558;315810,132558;315810,0;448305,0;448305,537496;194205,537496;315810,241510;206910,241510;134310,328671;134310,341382;206910,428544;315810,428544;315810,241510" o:connectangles="0,0,0,0,0,0,0,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  <v:shape id="Freeform 9" o:spid="_x0000_s1026" o:spt="100" style="position:absolute;left:1292969;top:132550;height:404960;width:243231;" fillcolor="#004254" filled="t" stroked="f" coordsize="134,223" o:gfxdata="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dUHi8AAAA&#10;2wAAAA8AAAAAAAAAAQAgAAAAIgAAAGRycy9kb3ducmV2LnhtbFBLAQIUABQAAAAIAIdO4kAzLwWe&#10;OwAAADkAAAAQAAAAAAAAAAEAIAAAAAsBAABkcnMvc2hhcGV4bWwueG1sUEsFBgAAAAAGAAYAWwEA&#10;ALUDAAAAAA==&#10;" path="m0,100c0,70,2,52,7,39c18,14,44,0,82,0c134,0,134,0,134,0c134,60,134,60,134,60c109,60,109,60,109,60c90,60,83,62,78,70c74,77,73,84,73,107c73,223,73,223,73,223c0,223,0,223,0,223l0,100xe">
                  <v:path o:connectlocs="0,181596;12706,70822;148842,0;243231,0;243231,108957;197852,108957;141582,127117;132506,194308;132506,404960;0,404960;0,181596" o:connectangles="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  <v:shape id="Freeform 10" o:spid="_x0000_s1026" o:spt="100" style="position:absolute;left:1610626;top:132550;height:404960;width:448627;" fillcolor="#004254" filled="t" stroked="f" coordsize="247,223" o:gfxdata="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xfJpvQAA&#10;ANsAAAAPAAAAAAAAAAEAIAAAACIAAABkcnMvZG93bnJldi54bWxQSwECFAAUAAAACACHTuJAMy8F&#10;njsAAAA5AAAAEAAAAAAAAAABACAAAAAMAQAAZHJzL3NoYXBleG1sLnhtbFBLBQYAAAAABgAGAFsB&#10;AAC2AwAAAAA=&#10;" path="m107,223c58,223,31,213,14,190c4,175,0,152,0,114c0,108,0,108,0,108c0,64,5,41,20,26c39,7,63,0,107,0c247,0,247,0,247,0c247,223,247,223,247,223l107,223xm174,60c113,60,113,60,113,60c78,60,73,66,73,108c73,115,73,115,73,115c73,157,78,163,113,163c174,163,174,163,174,163l174,60xe">
                  <v:path o:connectlocs="194344,404960;25428,345033;0,207019;0,196124;36326,47215;194344,0;448627,0;448627,404960;194344,404960;316036,108957;205242,108957;132590,196124;132590,208835;205242,296002;316036,296002;316036,108957" o:connectangles="0,0,0,0,0,0,0,0,0,0,0,0,0,0,0,0"/>
                  <v:fill on="t" focussize="0,0"/>
                  <v:stroke on="f"/>
                  <v:imagedata o:title=""/>
                  <o:lock v:ext="edit" aspectratio="f"/>
                  <v:textbox inset="3.4748031496063pt,1.73732283464567pt,3.4748031496063pt,1.73732283464567pt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1AD7"/>
    <w:multiLevelType w:val="multilevel"/>
    <w:tmpl w:val="0BE21AD7"/>
    <w:lvl w:ilvl="0" w:tentative="0">
      <w:start w:val="1"/>
      <w:numFmt w:val="bullet"/>
      <w:pStyle w:val="77"/>
      <w:lvlText w:val=""/>
      <w:lvlJc w:val="left"/>
      <w:pPr>
        <w:ind w:left="360" w:hanging="360"/>
      </w:pPr>
      <w:rPr>
        <w:rFonts w:hint="default" w:ascii="Wingdings" w:hAnsi="Wingdings"/>
        <w:b w:val="0"/>
        <w:i w:val="0"/>
        <w:color w:val="004254"/>
        <w:sz w:val="24"/>
      </w:rPr>
    </w:lvl>
    <w:lvl w:ilvl="1" w:tentative="0">
      <w:start w:val="1"/>
      <w:numFmt w:val="bullet"/>
      <w:lvlText w:val=""/>
      <w:lvlJc w:val="left"/>
      <w:pPr>
        <w:tabs>
          <w:tab w:val="left" w:pos="644"/>
        </w:tabs>
        <w:ind w:left="644" w:hanging="360"/>
      </w:pPr>
      <w:rPr>
        <w:rFonts w:hint="default" w:ascii="Wingdings" w:hAnsi="Wingdings"/>
        <w:b w:val="0"/>
        <w:i w:val="0"/>
        <w:color w:val="004254"/>
        <w:sz w:val="24"/>
      </w:rPr>
    </w:lvl>
    <w:lvl w:ilvl="2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4" w:tentative="0">
      <w:start w:val="1"/>
      <w:numFmt w:val="none"/>
      <w:pStyle w:val="83"/>
      <w:suff w:val="nothing"/>
      <w:lvlText w:val=""/>
      <w:lvlJc w:val="left"/>
      <w:pPr>
        <w:ind w:left="0" w:firstLine="0"/>
      </w:pPr>
      <w:rPr>
        <w:rFonts w:hint="default"/>
      </w:rPr>
    </w:lvl>
    <w:lvl w:ilvl="5" w:tentative="0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6" w:tentative="0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7" w:tentative="0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8" w:tentative="0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1">
    <w:nsid w:val="0FFD1A96"/>
    <w:multiLevelType w:val="multilevel"/>
    <w:tmpl w:val="0FFD1A96"/>
    <w:lvl w:ilvl="0" w:tentative="0">
      <w:start w:val="1"/>
      <w:numFmt w:val="decimal"/>
      <w:pStyle w:val="82"/>
      <w:lvlText w:val="%1."/>
      <w:lvlJc w:val="left"/>
      <w:pPr>
        <w:ind w:left="1440" w:hanging="360"/>
      </w:pPr>
      <w:rPr>
        <w:rFonts w:hint="default"/>
        <w:b/>
        <w:i w:val="0"/>
        <w:color w:val="646E78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905163D"/>
    <w:multiLevelType w:val="multilevel"/>
    <w:tmpl w:val="1905163D"/>
    <w:lvl w:ilvl="0" w:tentative="0">
      <w:start w:val="1"/>
      <w:numFmt w:val="decimal"/>
      <w:pStyle w:val="80"/>
      <w:lvlText w:val="%1."/>
      <w:lvlJc w:val="left"/>
      <w:pPr>
        <w:ind w:left="360" w:hanging="360"/>
      </w:pPr>
      <w:rPr>
        <w:rFonts w:hint="default"/>
        <w:b/>
        <w:i w:val="0"/>
        <w:color w:val="004254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decimal"/>
      <w:lvlText w:val="%2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2" w:tentative="0">
      <w:start w:val="1"/>
      <w:numFmt w:val="decimal"/>
      <w:lvlText w:val="%3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3" w:tentative="0">
      <w:start w:val="1"/>
      <w:numFmt w:val="decimal"/>
      <w:lvlText w:val="%4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4" w:tentative="0">
      <w:start w:val="1"/>
      <w:numFmt w:val="none"/>
      <w:pStyle w:val="84"/>
      <w:suff w:val="nothing"/>
      <w:lvlText w:val=""/>
      <w:lvlJc w:val="left"/>
      <w:pPr>
        <w:ind w:left="0" w:firstLine="0"/>
      </w:pPr>
      <w:rPr>
        <w:rFonts w:hint="default"/>
      </w:rPr>
    </w:lvl>
    <w:lvl w:ilvl="5" w:tentative="0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6" w:tentative="0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7" w:tentative="0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  <w:lvl w:ilvl="8" w:tentative="0">
      <w:start w:val="1"/>
      <w:numFmt w:val="none"/>
      <w:suff w:val="nothing"/>
      <w:lvlText w:val=""/>
      <w:lvlJc w:val="left"/>
      <w:pPr>
        <w:ind w:left="2880" w:firstLine="0"/>
      </w:pPr>
      <w:rPr>
        <w:rFonts w:hint="default"/>
      </w:rPr>
    </w:lvl>
  </w:abstractNum>
  <w:abstractNum w:abstractNumId="3">
    <w:nsid w:val="26136A35"/>
    <w:multiLevelType w:val="multilevel"/>
    <w:tmpl w:val="26136A35"/>
    <w:lvl w:ilvl="0" w:tentative="0">
      <w:start w:val="1"/>
      <w:numFmt w:val="bullet"/>
      <w:pStyle w:val="79"/>
      <w:lvlText w:val=""/>
      <w:lvlJc w:val="left"/>
      <w:pPr>
        <w:ind w:left="1440" w:hanging="360"/>
      </w:pPr>
      <w:rPr>
        <w:rFonts w:hint="default" w:ascii="Wingdings" w:hAnsi="Wingdings"/>
        <w:b w:val="0"/>
        <w:i w:val="0"/>
        <w:color w:val="646E78"/>
        <w:sz w:val="24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473F73A8"/>
    <w:multiLevelType w:val="multilevel"/>
    <w:tmpl w:val="473F73A8"/>
    <w:lvl w:ilvl="0" w:tentative="0">
      <w:start w:val="1"/>
      <w:numFmt w:val="bullet"/>
      <w:pStyle w:val="78"/>
      <w:lvlText w:val=""/>
      <w:lvlJc w:val="left"/>
      <w:pPr>
        <w:ind w:left="1060" w:hanging="360"/>
      </w:pPr>
      <w:rPr>
        <w:rFonts w:hint="default" w:ascii="Wingdings" w:hAnsi="Wingdings"/>
        <w:b w:val="0"/>
        <w:i w:val="0"/>
        <w:color w:val="03657C" w:themeColor="text2"/>
        <w:sz w:val="24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lvlText w:val="o"/>
      <w:lvlJc w:val="left"/>
      <w:pPr>
        <w:ind w:left="17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0" w:hanging="360"/>
      </w:pPr>
      <w:rPr>
        <w:rFonts w:hint="default" w:ascii="Wingdings" w:hAnsi="Wingdings"/>
      </w:rPr>
    </w:lvl>
  </w:abstractNum>
  <w:abstractNum w:abstractNumId="5">
    <w:nsid w:val="4FC619B2"/>
    <w:multiLevelType w:val="multilevel"/>
    <w:tmpl w:val="4FC619B2"/>
    <w:lvl w:ilvl="0" w:tentative="0">
      <w:start w:val="1"/>
      <w:numFmt w:val="decimal"/>
      <w:pStyle w:val="2"/>
      <w:lvlText w:val="%1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2" w:tentative="0">
      <w:start w:val="1"/>
      <w:numFmt w:val="decimal"/>
      <w:pStyle w:val="65"/>
      <w:lvlText w:val="%1.%2.%3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3" w:tentative="0">
      <w:start w:val="1"/>
      <w:numFmt w:val="decimal"/>
      <w:pStyle w:val="67"/>
      <w:lvlText w:val="%1.%2.%3.%4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701"/>
        </w:tabs>
        <w:ind w:left="1701" w:hanging="1701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701" w:hanging="1701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6">
    <w:nsid w:val="69522B90"/>
    <w:multiLevelType w:val="multilevel"/>
    <w:tmpl w:val="69522B90"/>
    <w:lvl w:ilvl="0" w:tentative="0">
      <w:start w:val="1"/>
      <w:numFmt w:val="decimal"/>
      <w:pStyle w:val="81"/>
      <w:lvlText w:val="%1."/>
      <w:lvlJc w:val="left"/>
      <w:pPr>
        <w:ind w:left="1060" w:hanging="360"/>
      </w:pPr>
      <w:rPr>
        <w:rFonts w:hint="default"/>
        <w:b/>
        <w:i w:val="0"/>
        <w:color w:val="03657C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780" w:hanging="360"/>
      </w:pPr>
    </w:lvl>
    <w:lvl w:ilvl="2" w:tentative="0">
      <w:start w:val="1"/>
      <w:numFmt w:val="lowerRoman"/>
      <w:lvlText w:val="%3."/>
      <w:lvlJc w:val="right"/>
      <w:pPr>
        <w:ind w:left="2500" w:hanging="180"/>
      </w:pPr>
    </w:lvl>
    <w:lvl w:ilvl="3" w:tentative="0">
      <w:start w:val="1"/>
      <w:numFmt w:val="decimal"/>
      <w:lvlText w:val="%4."/>
      <w:lvlJc w:val="left"/>
      <w:pPr>
        <w:ind w:left="3220" w:hanging="360"/>
      </w:pPr>
    </w:lvl>
    <w:lvl w:ilvl="4" w:tentative="0">
      <w:start w:val="1"/>
      <w:numFmt w:val="lowerLetter"/>
      <w:lvlText w:val="%5."/>
      <w:lvlJc w:val="left"/>
      <w:pPr>
        <w:ind w:left="3940" w:hanging="360"/>
      </w:pPr>
    </w:lvl>
    <w:lvl w:ilvl="5" w:tentative="0">
      <w:start w:val="1"/>
      <w:numFmt w:val="lowerRoman"/>
      <w:lvlText w:val="%6."/>
      <w:lvlJc w:val="right"/>
      <w:pPr>
        <w:ind w:left="4660" w:hanging="180"/>
      </w:pPr>
    </w:lvl>
    <w:lvl w:ilvl="6" w:tentative="0">
      <w:start w:val="1"/>
      <w:numFmt w:val="decimal"/>
      <w:lvlText w:val="%7."/>
      <w:lvlJc w:val="left"/>
      <w:pPr>
        <w:ind w:left="5380" w:hanging="360"/>
      </w:pPr>
    </w:lvl>
    <w:lvl w:ilvl="7" w:tentative="0">
      <w:start w:val="1"/>
      <w:numFmt w:val="lowerLetter"/>
      <w:lvlText w:val="%8."/>
      <w:lvlJc w:val="left"/>
      <w:pPr>
        <w:ind w:left="6100" w:hanging="360"/>
      </w:pPr>
    </w:lvl>
    <w:lvl w:ilvl="8" w:tentative="0">
      <w:start w:val="1"/>
      <w:numFmt w:val="lowerRoman"/>
      <w:lvlText w:val="%9."/>
      <w:lvlJc w:val="right"/>
      <w:pPr>
        <w:ind w:left="6820" w:hanging="180"/>
      </w:pPr>
    </w:lvl>
  </w:abstractNum>
  <w:abstractNum w:abstractNumId="7">
    <w:nsid w:val="69F704D9"/>
    <w:multiLevelType w:val="multilevel"/>
    <w:tmpl w:val="69F704D9"/>
    <w:lvl w:ilvl="0" w:tentative="0">
      <w:start w:val="1"/>
      <w:numFmt w:val="decimal"/>
      <w:lvlText w:val="%1.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tabs>
          <w:tab w:val="left" w:pos="1425"/>
        </w:tabs>
        <w:ind w:left="1425" w:hanging="1425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attachedTemplate r:id="rId1"/>
  <w:documentProtection w:enforcement="0"/>
  <w:defaultTabStop w:val="708"/>
  <w:hyphenationZone w:val="425"/>
  <w:drawingGridHorizontalSpacing w:val="851"/>
  <w:drawingGridVerticalSpacing w:val="68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61"/>
    <w:rsid w:val="000022CE"/>
    <w:rsid w:val="0000380A"/>
    <w:rsid w:val="00017F67"/>
    <w:rsid w:val="00025991"/>
    <w:rsid w:val="00026EDC"/>
    <w:rsid w:val="00031909"/>
    <w:rsid w:val="00040A08"/>
    <w:rsid w:val="00075021"/>
    <w:rsid w:val="000759E3"/>
    <w:rsid w:val="00091E97"/>
    <w:rsid w:val="00092193"/>
    <w:rsid w:val="00095272"/>
    <w:rsid w:val="000A0F21"/>
    <w:rsid w:val="000B374E"/>
    <w:rsid w:val="000B4371"/>
    <w:rsid w:val="000B674F"/>
    <w:rsid w:val="000C71ED"/>
    <w:rsid w:val="000D3438"/>
    <w:rsid w:val="000D380B"/>
    <w:rsid w:val="000D6181"/>
    <w:rsid w:val="000F6A1C"/>
    <w:rsid w:val="000F6E07"/>
    <w:rsid w:val="0011487A"/>
    <w:rsid w:val="001169AA"/>
    <w:rsid w:val="0012102D"/>
    <w:rsid w:val="00132100"/>
    <w:rsid w:val="00157DE6"/>
    <w:rsid w:val="00164685"/>
    <w:rsid w:val="00165A0D"/>
    <w:rsid w:val="001750A7"/>
    <w:rsid w:val="00175EF4"/>
    <w:rsid w:val="00181D6B"/>
    <w:rsid w:val="00182144"/>
    <w:rsid w:val="00185F27"/>
    <w:rsid w:val="00192C68"/>
    <w:rsid w:val="00194B92"/>
    <w:rsid w:val="001A0073"/>
    <w:rsid w:val="001A4437"/>
    <w:rsid w:val="001A7DE7"/>
    <w:rsid w:val="001B48E3"/>
    <w:rsid w:val="001B7E57"/>
    <w:rsid w:val="001C32BB"/>
    <w:rsid w:val="001C741C"/>
    <w:rsid w:val="001C7F1C"/>
    <w:rsid w:val="001D1A90"/>
    <w:rsid w:val="001D6328"/>
    <w:rsid w:val="001F169E"/>
    <w:rsid w:val="00200FCA"/>
    <w:rsid w:val="00213EB7"/>
    <w:rsid w:val="00230778"/>
    <w:rsid w:val="0023208D"/>
    <w:rsid w:val="00243E38"/>
    <w:rsid w:val="00246862"/>
    <w:rsid w:val="00251B1A"/>
    <w:rsid w:val="00261E62"/>
    <w:rsid w:val="00291485"/>
    <w:rsid w:val="002956A8"/>
    <w:rsid w:val="002C2100"/>
    <w:rsid w:val="002C4225"/>
    <w:rsid w:val="002C6C20"/>
    <w:rsid w:val="002C76B6"/>
    <w:rsid w:val="002D5426"/>
    <w:rsid w:val="002E6BD1"/>
    <w:rsid w:val="002E770C"/>
    <w:rsid w:val="003000B4"/>
    <w:rsid w:val="00331119"/>
    <w:rsid w:val="00336627"/>
    <w:rsid w:val="00340207"/>
    <w:rsid w:val="00340A24"/>
    <w:rsid w:val="003478CC"/>
    <w:rsid w:val="00375D0A"/>
    <w:rsid w:val="00375E64"/>
    <w:rsid w:val="00382CD6"/>
    <w:rsid w:val="003859FC"/>
    <w:rsid w:val="00387594"/>
    <w:rsid w:val="00394A33"/>
    <w:rsid w:val="003A0C8E"/>
    <w:rsid w:val="003A1220"/>
    <w:rsid w:val="003A51C0"/>
    <w:rsid w:val="003A654D"/>
    <w:rsid w:val="003D1728"/>
    <w:rsid w:val="003E03F2"/>
    <w:rsid w:val="003E42A0"/>
    <w:rsid w:val="003E4A23"/>
    <w:rsid w:val="003E4E4E"/>
    <w:rsid w:val="003E5660"/>
    <w:rsid w:val="003F0A06"/>
    <w:rsid w:val="003F2DED"/>
    <w:rsid w:val="00406842"/>
    <w:rsid w:val="0042058E"/>
    <w:rsid w:val="004228C9"/>
    <w:rsid w:val="00433CCD"/>
    <w:rsid w:val="00434012"/>
    <w:rsid w:val="00436B8D"/>
    <w:rsid w:val="004609EE"/>
    <w:rsid w:val="00467E3F"/>
    <w:rsid w:val="00481AA3"/>
    <w:rsid w:val="0049683C"/>
    <w:rsid w:val="00496B1F"/>
    <w:rsid w:val="004B08E2"/>
    <w:rsid w:val="004C3608"/>
    <w:rsid w:val="004C4AB7"/>
    <w:rsid w:val="004C53EC"/>
    <w:rsid w:val="004C5C01"/>
    <w:rsid w:val="004D12E2"/>
    <w:rsid w:val="004D408F"/>
    <w:rsid w:val="004D654F"/>
    <w:rsid w:val="004D767B"/>
    <w:rsid w:val="00520064"/>
    <w:rsid w:val="00543BFA"/>
    <w:rsid w:val="0056031B"/>
    <w:rsid w:val="0056069D"/>
    <w:rsid w:val="00584F05"/>
    <w:rsid w:val="00585F88"/>
    <w:rsid w:val="005A6D8D"/>
    <w:rsid w:val="005A72AB"/>
    <w:rsid w:val="005B2AB9"/>
    <w:rsid w:val="005B41AF"/>
    <w:rsid w:val="005D5845"/>
    <w:rsid w:val="005D623B"/>
    <w:rsid w:val="005D75A1"/>
    <w:rsid w:val="005E279E"/>
    <w:rsid w:val="005E31F0"/>
    <w:rsid w:val="005E4257"/>
    <w:rsid w:val="005F1A31"/>
    <w:rsid w:val="005F71AE"/>
    <w:rsid w:val="00602871"/>
    <w:rsid w:val="00603950"/>
    <w:rsid w:val="00614229"/>
    <w:rsid w:val="006201CB"/>
    <w:rsid w:val="0062398A"/>
    <w:rsid w:val="00632053"/>
    <w:rsid w:val="00633152"/>
    <w:rsid w:val="006500A8"/>
    <w:rsid w:val="00655E9F"/>
    <w:rsid w:val="006675F1"/>
    <w:rsid w:val="00676E1D"/>
    <w:rsid w:val="00690EA4"/>
    <w:rsid w:val="00693CBD"/>
    <w:rsid w:val="00695FB0"/>
    <w:rsid w:val="006B3630"/>
    <w:rsid w:val="006C006B"/>
    <w:rsid w:val="006D749A"/>
    <w:rsid w:val="006E51C9"/>
    <w:rsid w:val="006E787C"/>
    <w:rsid w:val="006F3746"/>
    <w:rsid w:val="006F6BC6"/>
    <w:rsid w:val="007000FC"/>
    <w:rsid w:val="00711F1D"/>
    <w:rsid w:val="00724CB0"/>
    <w:rsid w:val="00727B68"/>
    <w:rsid w:val="00730948"/>
    <w:rsid w:val="00733F03"/>
    <w:rsid w:val="00734282"/>
    <w:rsid w:val="00736661"/>
    <w:rsid w:val="00740171"/>
    <w:rsid w:val="007441F8"/>
    <w:rsid w:val="00756AAD"/>
    <w:rsid w:val="0076615E"/>
    <w:rsid w:val="007679B0"/>
    <w:rsid w:val="007747D4"/>
    <w:rsid w:val="00777A24"/>
    <w:rsid w:val="00793E13"/>
    <w:rsid w:val="007A4C7E"/>
    <w:rsid w:val="007A67A3"/>
    <w:rsid w:val="007A736B"/>
    <w:rsid w:val="007B1E72"/>
    <w:rsid w:val="007B5184"/>
    <w:rsid w:val="007C4370"/>
    <w:rsid w:val="007C4BC5"/>
    <w:rsid w:val="007C738F"/>
    <w:rsid w:val="007E2718"/>
    <w:rsid w:val="00816920"/>
    <w:rsid w:val="008203A6"/>
    <w:rsid w:val="008241DE"/>
    <w:rsid w:val="00834B8F"/>
    <w:rsid w:val="008441BC"/>
    <w:rsid w:val="0086419E"/>
    <w:rsid w:val="008814BE"/>
    <w:rsid w:val="0089218D"/>
    <w:rsid w:val="0089289D"/>
    <w:rsid w:val="008A0073"/>
    <w:rsid w:val="008B2530"/>
    <w:rsid w:val="008C1049"/>
    <w:rsid w:val="008C4027"/>
    <w:rsid w:val="008C496E"/>
    <w:rsid w:val="008C6654"/>
    <w:rsid w:val="008D3CAB"/>
    <w:rsid w:val="00905222"/>
    <w:rsid w:val="00922A30"/>
    <w:rsid w:val="00945101"/>
    <w:rsid w:val="009658CD"/>
    <w:rsid w:val="00966876"/>
    <w:rsid w:val="00967AFC"/>
    <w:rsid w:val="00973B20"/>
    <w:rsid w:val="00975E9B"/>
    <w:rsid w:val="009865D0"/>
    <w:rsid w:val="0099007F"/>
    <w:rsid w:val="009C08FA"/>
    <w:rsid w:val="009C1C0F"/>
    <w:rsid w:val="009C41E8"/>
    <w:rsid w:val="009C4C1A"/>
    <w:rsid w:val="009D2D8E"/>
    <w:rsid w:val="009D7A3F"/>
    <w:rsid w:val="009E4AB5"/>
    <w:rsid w:val="009E57D9"/>
    <w:rsid w:val="009F3891"/>
    <w:rsid w:val="00A014B3"/>
    <w:rsid w:val="00A03FE2"/>
    <w:rsid w:val="00A12E62"/>
    <w:rsid w:val="00A2452C"/>
    <w:rsid w:val="00A42A16"/>
    <w:rsid w:val="00A501D0"/>
    <w:rsid w:val="00A53AC2"/>
    <w:rsid w:val="00A716B7"/>
    <w:rsid w:val="00A75448"/>
    <w:rsid w:val="00A90DFA"/>
    <w:rsid w:val="00AB3BE0"/>
    <w:rsid w:val="00AC3383"/>
    <w:rsid w:val="00AD169F"/>
    <w:rsid w:val="00AE313B"/>
    <w:rsid w:val="00AE31D4"/>
    <w:rsid w:val="00AE3E2A"/>
    <w:rsid w:val="00AE6065"/>
    <w:rsid w:val="00B01AB4"/>
    <w:rsid w:val="00B02033"/>
    <w:rsid w:val="00B064E1"/>
    <w:rsid w:val="00B26683"/>
    <w:rsid w:val="00B32A0E"/>
    <w:rsid w:val="00B72861"/>
    <w:rsid w:val="00B73D28"/>
    <w:rsid w:val="00B76ACA"/>
    <w:rsid w:val="00B77680"/>
    <w:rsid w:val="00BA2DBD"/>
    <w:rsid w:val="00BA5ED0"/>
    <w:rsid w:val="00BB4D61"/>
    <w:rsid w:val="00BC2F28"/>
    <w:rsid w:val="00BC32EF"/>
    <w:rsid w:val="00BC40E9"/>
    <w:rsid w:val="00BD1D4E"/>
    <w:rsid w:val="00C16D48"/>
    <w:rsid w:val="00C170DD"/>
    <w:rsid w:val="00C2313A"/>
    <w:rsid w:val="00C23913"/>
    <w:rsid w:val="00C32D37"/>
    <w:rsid w:val="00C45156"/>
    <w:rsid w:val="00C505F2"/>
    <w:rsid w:val="00C61F97"/>
    <w:rsid w:val="00C72AD7"/>
    <w:rsid w:val="00C81163"/>
    <w:rsid w:val="00C87395"/>
    <w:rsid w:val="00CA04F8"/>
    <w:rsid w:val="00CA39B6"/>
    <w:rsid w:val="00CB036B"/>
    <w:rsid w:val="00CC1803"/>
    <w:rsid w:val="00CC69FE"/>
    <w:rsid w:val="00CD619F"/>
    <w:rsid w:val="00CE0C03"/>
    <w:rsid w:val="00CE112D"/>
    <w:rsid w:val="00CE20E8"/>
    <w:rsid w:val="00CF7003"/>
    <w:rsid w:val="00D07424"/>
    <w:rsid w:val="00D117E3"/>
    <w:rsid w:val="00D151B0"/>
    <w:rsid w:val="00D1664C"/>
    <w:rsid w:val="00D22D64"/>
    <w:rsid w:val="00D346DA"/>
    <w:rsid w:val="00D36FC5"/>
    <w:rsid w:val="00D37DE4"/>
    <w:rsid w:val="00D40317"/>
    <w:rsid w:val="00D44E45"/>
    <w:rsid w:val="00D44F95"/>
    <w:rsid w:val="00D45170"/>
    <w:rsid w:val="00D55BA4"/>
    <w:rsid w:val="00D619B4"/>
    <w:rsid w:val="00D65B32"/>
    <w:rsid w:val="00D7311D"/>
    <w:rsid w:val="00D73F92"/>
    <w:rsid w:val="00D9128E"/>
    <w:rsid w:val="00D93D68"/>
    <w:rsid w:val="00D94260"/>
    <w:rsid w:val="00D9641B"/>
    <w:rsid w:val="00DA066C"/>
    <w:rsid w:val="00DA5B65"/>
    <w:rsid w:val="00DA663F"/>
    <w:rsid w:val="00DB4D71"/>
    <w:rsid w:val="00DC6B08"/>
    <w:rsid w:val="00DD2D6F"/>
    <w:rsid w:val="00DF3DEC"/>
    <w:rsid w:val="00E13CCD"/>
    <w:rsid w:val="00E14A96"/>
    <w:rsid w:val="00E2525F"/>
    <w:rsid w:val="00E3132A"/>
    <w:rsid w:val="00E37B86"/>
    <w:rsid w:val="00E4271E"/>
    <w:rsid w:val="00E5551F"/>
    <w:rsid w:val="00E7432B"/>
    <w:rsid w:val="00E768F2"/>
    <w:rsid w:val="00E90396"/>
    <w:rsid w:val="00E909D3"/>
    <w:rsid w:val="00EA4193"/>
    <w:rsid w:val="00EB3973"/>
    <w:rsid w:val="00EB4528"/>
    <w:rsid w:val="00EE1C59"/>
    <w:rsid w:val="00EE3E6D"/>
    <w:rsid w:val="00EF328D"/>
    <w:rsid w:val="00F033D4"/>
    <w:rsid w:val="00F074CC"/>
    <w:rsid w:val="00F10B05"/>
    <w:rsid w:val="00F11CA5"/>
    <w:rsid w:val="00F15A73"/>
    <w:rsid w:val="00F27B98"/>
    <w:rsid w:val="00F36CB1"/>
    <w:rsid w:val="00F40F02"/>
    <w:rsid w:val="00F412A1"/>
    <w:rsid w:val="00F60763"/>
    <w:rsid w:val="00F61724"/>
    <w:rsid w:val="00F62730"/>
    <w:rsid w:val="00F62894"/>
    <w:rsid w:val="00F71522"/>
    <w:rsid w:val="00F722C9"/>
    <w:rsid w:val="00F74C0C"/>
    <w:rsid w:val="00F80471"/>
    <w:rsid w:val="00F838C1"/>
    <w:rsid w:val="00F87264"/>
    <w:rsid w:val="00F91AF8"/>
    <w:rsid w:val="00F92458"/>
    <w:rsid w:val="00F93FEE"/>
    <w:rsid w:val="00F979FC"/>
    <w:rsid w:val="00FA3D95"/>
    <w:rsid w:val="00FB7954"/>
    <w:rsid w:val="00FC313F"/>
    <w:rsid w:val="00FD3FEA"/>
    <w:rsid w:val="00FD4417"/>
    <w:rsid w:val="00FE069C"/>
    <w:rsid w:val="00FE7D0E"/>
    <w:rsid w:val="013A6425"/>
    <w:rsid w:val="02C15D2A"/>
    <w:rsid w:val="03FD04D4"/>
    <w:rsid w:val="05270A1C"/>
    <w:rsid w:val="1521023A"/>
    <w:rsid w:val="20AE711E"/>
    <w:rsid w:val="25602BE9"/>
    <w:rsid w:val="4FAE4233"/>
    <w:rsid w:val="5EF57EAA"/>
    <w:rsid w:val="6B8875A1"/>
    <w:rsid w:val="71B3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3" w:semiHidden="0" w:name="heading 1"/>
    <w:lsdException w:unhideWhenUsed="0" w:uiPriority="4" w:semiHidden="0" w:name="heading 2"/>
    <w:lsdException w:qFormat="1" w:unhideWhenUsed="0" w:uiPriority="5" w:semiHidden="0" w:name="heading 3"/>
    <w:lsdException w:qFormat="1" w:uiPriority="0" w:name="heading 4"/>
    <w:lsdException w:qFormat="1" w:unhideWhenUsed="0" w:uiPriority="0" w:name="heading 5"/>
    <w:lsdException w:qFormat="1" w:unhideWhenUsed="0" w:uiPriority="0" w:name="heading 6"/>
    <w:lsdException w:qFormat="1" w:unhideWhenUsed="0" w:uiPriority="0" w:name="heading 7"/>
    <w:lsdException w:qFormat="1" w:unhideWhenUsed="0" w:uiPriority="0" w:name="heading 8"/>
    <w:lsdException w:qFormat="1" w:unhideWhenUsed="0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1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99" w:semiHidden="0" w:name="footer"/>
    <w:lsdException w:uiPriority="99" w:name="index heading"/>
    <w:lsdException w:qFormat="1" w:unhideWhenUsed="0" w:uiPriority="2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/>
    </w:pPr>
    <w:rPr>
      <w:rFonts w:ascii="Arial" w:hAnsi="Arial" w:eastAsia="Times New Roman" w:cs="Arial"/>
      <w:bCs/>
      <w:color w:val="004254"/>
      <w:kern w:val="32"/>
      <w:sz w:val="22"/>
      <w:szCs w:val="22"/>
      <w:lang w:val="es-ES" w:eastAsia="es-ES" w:bidi="ar-SA"/>
    </w:rPr>
  </w:style>
  <w:style w:type="paragraph" w:styleId="2">
    <w:name w:val="heading 1"/>
    <w:next w:val="3"/>
    <w:link w:val="39"/>
    <w:qFormat/>
    <w:uiPriority w:val="3"/>
    <w:pPr>
      <w:keepNext/>
      <w:keepLines/>
      <w:numPr>
        <w:ilvl w:val="0"/>
        <w:numId w:val="1"/>
      </w:numPr>
      <w:overflowPunct w:val="0"/>
      <w:autoSpaceDE w:val="0"/>
      <w:autoSpaceDN w:val="0"/>
      <w:adjustRightInd w:val="0"/>
      <w:spacing w:after="120"/>
      <w:ind w:left="680" w:hanging="680"/>
      <w:textAlignment w:val="baseline"/>
      <w:outlineLvl w:val="0"/>
    </w:pPr>
    <w:rPr>
      <w:rFonts w:ascii="Georgia" w:hAnsi="Georgia" w:eastAsia="Times New Roman" w:cs="Arial"/>
      <w:color w:val="004254"/>
      <w:kern w:val="32"/>
      <w:sz w:val="40"/>
      <w:szCs w:val="28"/>
      <w:lang w:val="es-ES" w:eastAsia="es-ES" w:bidi="ar-SA"/>
    </w:rPr>
  </w:style>
  <w:style w:type="paragraph" w:styleId="3">
    <w:name w:val="heading 2"/>
    <w:next w:val="1"/>
    <w:link w:val="64"/>
    <w:uiPriority w:val="4"/>
    <w:pPr>
      <w:keepNext/>
      <w:keepLines/>
      <w:numPr>
        <w:ilvl w:val="1"/>
        <w:numId w:val="1"/>
      </w:numPr>
      <w:overflowPunct w:val="0"/>
      <w:autoSpaceDE w:val="0"/>
      <w:autoSpaceDN w:val="0"/>
      <w:adjustRightInd w:val="0"/>
      <w:spacing w:after="120"/>
      <w:ind w:left="680" w:hanging="680"/>
      <w:textAlignment w:val="baseline"/>
      <w:outlineLvl w:val="1"/>
    </w:pPr>
    <w:rPr>
      <w:rFonts w:ascii="Arial" w:hAnsi="Arial" w:eastAsia="Times New Roman" w:cs="Arial"/>
      <w:iCs/>
      <w:color w:val="03657C"/>
      <w:kern w:val="32"/>
      <w:sz w:val="28"/>
      <w:szCs w:val="22"/>
      <w:lang w:val="es-ES" w:eastAsia="es-ES" w:bidi="ar-SA"/>
    </w:rPr>
  </w:style>
  <w:style w:type="paragraph" w:styleId="4">
    <w:name w:val="heading 3"/>
    <w:basedOn w:val="1"/>
    <w:next w:val="1"/>
    <w:link w:val="69"/>
    <w:qFormat/>
    <w:uiPriority w:val="5"/>
    <w:pPr>
      <w:keepNext/>
      <w:numPr>
        <w:ilvl w:val="2"/>
        <w:numId w:val="2"/>
      </w:numPr>
      <w:tabs>
        <w:tab w:val="clear" w:pos="1425"/>
      </w:tabs>
      <w:ind w:left="567" w:hanging="567"/>
      <w:outlineLvl w:val="2"/>
    </w:pPr>
    <w:rPr>
      <w:bCs w:val="0"/>
      <w:sz w:val="24"/>
    </w:rPr>
  </w:style>
  <w:style w:type="paragraph" w:styleId="5">
    <w:name w:val="heading 4"/>
    <w:basedOn w:val="1"/>
    <w:next w:val="1"/>
    <w:link w:val="71"/>
    <w:semiHidden/>
    <w:unhideWhenUsed/>
    <w:qFormat/>
    <w:uiPriority w:val="0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D19504" w:themeColor="accent1" w:themeShade="BF"/>
    </w:rPr>
  </w:style>
  <w:style w:type="paragraph" w:styleId="6">
    <w:name w:val="heading 5"/>
    <w:basedOn w:val="5"/>
    <w:next w:val="1"/>
    <w:link w:val="72"/>
    <w:semiHidden/>
    <w:qFormat/>
    <w:uiPriority w:val="0"/>
    <w:pPr>
      <w:tabs>
        <w:tab w:val="left" w:pos="1134"/>
      </w:tabs>
      <w:overflowPunct w:val="0"/>
      <w:autoSpaceDE w:val="0"/>
      <w:autoSpaceDN w:val="0"/>
      <w:adjustRightInd w:val="0"/>
      <w:spacing w:before="240" w:after="60"/>
      <w:ind w:left="1134" w:hanging="1134"/>
      <w:textAlignment w:val="baseline"/>
      <w:outlineLvl w:val="4"/>
    </w:pPr>
    <w:rPr>
      <w:rFonts w:ascii="Arial" w:hAnsi="Arial"/>
      <w:bCs w:val="0"/>
      <w:i w:val="0"/>
      <w:iCs w:val="0"/>
      <w:color w:val="auto"/>
      <w:kern w:val="0"/>
      <w:szCs w:val="20"/>
      <w:lang w:val="en-GB" w:eastAsia="en-US"/>
    </w:rPr>
  </w:style>
  <w:style w:type="paragraph" w:styleId="7">
    <w:name w:val="heading 6"/>
    <w:basedOn w:val="6"/>
    <w:next w:val="1"/>
    <w:link w:val="73"/>
    <w:semiHidden/>
    <w:qFormat/>
    <w:uiPriority w:val="0"/>
    <w:pPr>
      <w:tabs>
        <w:tab w:val="left" w:pos="1701"/>
        <w:tab w:val="clear" w:pos="1134"/>
      </w:tabs>
      <w:ind w:left="1701" w:hanging="1701"/>
      <w:outlineLvl w:val="5"/>
    </w:pPr>
  </w:style>
  <w:style w:type="paragraph" w:styleId="8">
    <w:name w:val="heading 7"/>
    <w:basedOn w:val="7"/>
    <w:next w:val="1"/>
    <w:link w:val="74"/>
    <w:semiHidden/>
    <w:qFormat/>
    <w:uiPriority w:val="0"/>
    <w:pPr>
      <w:outlineLvl w:val="6"/>
    </w:pPr>
  </w:style>
  <w:style w:type="paragraph" w:styleId="9">
    <w:name w:val="heading 8"/>
    <w:basedOn w:val="8"/>
    <w:next w:val="1"/>
    <w:link w:val="75"/>
    <w:semiHidden/>
    <w:qFormat/>
    <w:uiPriority w:val="0"/>
    <w:pPr>
      <w:tabs>
        <w:tab w:val="left" w:pos="1800"/>
      </w:tabs>
      <w:outlineLvl w:val="7"/>
    </w:pPr>
  </w:style>
  <w:style w:type="paragraph" w:styleId="10">
    <w:name w:val="heading 9"/>
    <w:basedOn w:val="9"/>
    <w:next w:val="1"/>
    <w:link w:val="76"/>
    <w:semiHidden/>
    <w:qFormat/>
    <w:uiPriority w:val="0"/>
    <w:pPr>
      <w:tabs>
        <w:tab w:val="left" w:pos="1584"/>
        <w:tab w:val="clear" w:pos="1800"/>
      </w:tabs>
      <w:ind w:left="1584" w:hanging="1584"/>
      <w:outlineLvl w:val="8"/>
    </w:pPr>
  </w:style>
  <w:style w:type="character" w:default="1" w:styleId="2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44"/>
    <w:semiHidden/>
    <w:unhideWhenUsed/>
    <w:qFormat/>
    <w:uiPriority w:val="99"/>
    <w:pPr>
      <w:spacing w:after="0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link w:val="90"/>
    <w:qFormat/>
    <w:uiPriority w:val="2"/>
    <w:pPr>
      <w:spacing w:after="0"/>
    </w:pPr>
    <w:rPr>
      <w:iCs/>
      <w:color w:val="03657C" w:themeColor="text2"/>
      <w:sz w:val="32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58"/>
    <w:uiPriority w:val="99"/>
    <w:rPr>
      <w:color w:val="A6A6A6"/>
      <w:sz w:val="16"/>
    </w:rPr>
  </w:style>
  <w:style w:type="paragraph" w:styleId="14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  <w:bCs w:val="0"/>
      <w:color w:val="auto"/>
      <w:kern w:val="0"/>
      <w:sz w:val="24"/>
      <w:szCs w:val="24"/>
    </w:rPr>
  </w:style>
  <w:style w:type="paragraph" w:styleId="16">
    <w:name w:val="Normal Indent"/>
    <w:basedOn w:val="1"/>
    <w:qFormat/>
    <w:uiPriority w:val="1"/>
    <w:pPr>
      <w:keepLines/>
      <w:spacing w:before="60" w:after="60"/>
      <w:ind w:left="720"/>
      <w:jc w:val="both"/>
    </w:pPr>
    <w:rPr>
      <w:rFonts w:cs="Times New Roman" w:eastAsiaTheme="minorEastAsia"/>
      <w:bCs w:val="0"/>
      <w:color w:val="auto"/>
      <w:kern w:val="0"/>
      <w:szCs w:val="20"/>
      <w:lang w:val="en-GB" w:eastAsia="zh-CN"/>
    </w:rPr>
  </w:style>
  <w:style w:type="paragraph" w:styleId="17">
    <w:name w:val="Subtitle"/>
    <w:basedOn w:val="1"/>
    <w:next w:val="1"/>
    <w:link w:val="47"/>
    <w:qFormat/>
    <w:uiPriority w:val="11"/>
    <w:pPr>
      <w:spacing w:after="160"/>
      <w:ind w:left="567"/>
    </w:pPr>
    <w:rPr>
      <w:rFonts w:eastAsiaTheme="minorEastAsia" w:cstheme="minorBidi"/>
      <w:color w:val="03657C"/>
      <w:spacing w:val="15"/>
    </w:rPr>
  </w:style>
  <w:style w:type="paragraph" w:styleId="18">
    <w:name w:val="Title"/>
    <w:basedOn w:val="1"/>
    <w:next w:val="1"/>
    <w:link w:val="46"/>
    <w:qFormat/>
    <w:uiPriority w:val="10"/>
    <w:pPr>
      <w:spacing w:after="0"/>
      <w:contextualSpacing/>
    </w:pPr>
    <w:rPr>
      <w:rFonts w:ascii="Georgia" w:hAnsi="Georgia" w:eastAsiaTheme="majorEastAsia" w:cstheme="majorBidi"/>
      <w:spacing w:val="-10"/>
      <w:kern w:val="28"/>
      <w:sz w:val="56"/>
      <w:szCs w:val="56"/>
    </w:rPr>
  </w:style>
  <w:style w:type="paragraph" w:styleId="19">
    <w:name w:val="toc 1"/>
    <w:basedOn w:val="20"/>
    <w:next w:val="1"/>
    <w:qFormat/>
    <w:uiPriority w:val="39"/>
    <w:pPr>
      <w:tabs>
        <w:tab w:val="left" w:pos="480"/>
        <w:tab w:val="right" w:leader="dot" w:pos="8222"/>
      </w:tabs>
      <w:spacing w:before="240" w:after="80"/>
    </w:pPr>
    <w:rPr>
      <w:b/>
      <w:color w:val="004254" w:themeColor="text1"/>
      <w:sz w:val="22"/>
      <w14:textFill>
        <w14:solidFill>
          <w14:schemeClr w14:val="tx1"/>
        </w14:solidFill>
      </w14:textFill>
    </w:rPr>
  </w:style>
  <w:style w:type="paragraph" w:customStyle="1" w:styleId="20">
    <w:name w:val="04_Cuerpo de texto"/>
    <w:basedOn w:val="1"/>
    <w:link w:val="86"/>
    <w:qFormat/>
    <w:uiPriority w:val="0"/>
    <w:pPr>
      <w:spacing w:after="240"/>
    </w:pPr>
    <w:rPr>
      <w:sz w:val="18"/>
    </w:rPr>
  </w:style>
  <w:style w:type="paragraph" w:styleId="21">
    <w:name w:val="toc 2"/>
    <w:basedOn w:val="1"/>
    <w:next w:val="1"/>
    <w:qFormat/>
    <w:uiPriority w:val="39"/>
    <w:pPr>
      <w:tabs>
        <w:tab w:val="left" w:pos="567"/>
        <w:tab w:val="right" w:leader="dot" w:pos="8222"/>
      </w:tabs>
      <w:ind w:left="488"/>
    </w:pPr>
    <w:rPr>
      <w:sz w:val="20"/>
    </w:rPr>
  </w:style>
  <w:style w:type="paragraph" w:styleId="22">
    <w:name w:val="toc 3"/>
    <w:basedOn w:val="1"/>
    <w:next w:val="1"/>
    <w:unhideWhenUsed/>
    <w:uiPriority w:val="39"/>
    <w:pPr>
      <w:tabs>
        <w:tab w:val="left" w:pos="0"/>
        <w:tab w:val="left" w:pos="567"/>
        <w:tab w:val="right" w:leader="dot" w:pos="8222"/>
      </w:tabs>
      <w:spacing w:before="120"/>
    </w:pPr>
  </w:style>
  <w:style w:type="paragraph" w:styleId="23">
    <w:name w:val="toc 4"/>
    <w:basedOn w:val="1"/>
    <w:next w:val="1"/>
    <w:unhideWhenUsed/>
    <w:qFormat/>
    <w:uiPriority w:val="39"/>
    <w:pPr>
      <w:spacing w:after="100"/>
      <w:ind w:left="660"/>
    </w:pPr>
  </w:style>
  <w:style w:type="character" w:styleId="25">
    <w:name w:val="Emphasis"/>
    <w:basedOn w:val="24"/>
    <w:qFormat/>
    <w:uiPriority w:val="20"/>
    <w:rPr>
      <w:i/>
      <w:iCs/>
    </w:rPr>
  </w:style>
  <w:style w:type="character" w:styleId="26">
    <w:name w:val="FollowedHyperlink"/>
    <w:basedOn w:val="24"/>
    <w:semiHidden/>
    <w:unhideWhenUsed/>
    <w:qFormat/>
    <w:uiPriority w:val="99"/>
    <w:rPr>
      <w:color w:val="646E78" w:themeColor="followedHyperlink"/>
      <w:u w:val="single"/>
      <w14:textFill>
        <w14:solidFill>
          <w14:schemeClr w14:val="folHlink"/>
        </w14:solidFill>
      </w14:textFill>
    </w:rPr>
  </w:style>
  <w:style w:type="character" w:styleId="27">
    <w:name w:val="Hyperlink"/>
    <w:basedOn w:val="24"/>
    <w:qFormat/>
    <w:uiPriority w:val="99"/>
    <w:rPr>
      <w:rFonts w:ascii="Arial" w:hAnsi="Arial"/>
      <w:color w:val="03657C" w:themeColor="text2"/>
      <w:u w:val="single"/>
      <w14:textFill>
        <w14:solidFill>
          <w14:schemeClr w14:val="tx2"/>
        </w14:solidFill>
      </w14:textFill>
    </w:rPr>
  </w:style>
  <w:style w:type="character" w:styleId="28">
    <w:name w:val="line number"/>
    <w:basedOn w:val="24"/>
    <w:semiHidden/>
    <w:unhideWhenUsed/>
    <w:qFormat/>
    <w:uiPriority w:val="99"/>
  </w:style>
  <w:style w:type="character" w:styleId="29">
    <w:name w:val="page number"/>
    <w:basedOn w:val="24"/>
    <w:qFormat/>
    <w:uiPriority w:val="0"/>
    <w:rPr>
      <w:rFonts w:ascii="Arial" w:hAnsi="Arial"/>
      <w:sz w:val="20"/>
    </w:rPr>
  </w:style>
  <w:style w:type="character" w:styleId="30">
    <w:name w:val="Strong"/>
    <w:basedOn w:val="24"/>
    <w:qFormat/>
    <w:uiPriority w:val="22"/>
    <w:rPr>
      <w:b/>
      <w:bCs/>
    </w:rPr>
  </w:style>
  <w:style w:type="table" w:styleId="32">
    <w:name w:val="Table Grid"/>
    <w:basedOn w:val="3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3">
    <w:name w:val="Epígrafe"/>
    <w:basedOn w:val="1"/>
    <w:next w:val="1"/>
    <w:qFormat/>
    <w:uiPriority w:val="0"/>
    <w:rPr>
      <w:b/>
      <w:bCs w:val="0"/>
      <w:sz w:val="20"/>
      <w:szCs w:val="20"/>
    </w:rPr>
  </w:style>
  <w:style w:type="paragraph" w:customStyle="1" w:styleId="34">
    <w:name w:val="PORT_tex secundario"/>
    <w:basedOn w:val="1"/>
    <w:qFormat/>
    <w:uiPriority w:val="0"/>
    <w:pPr>
      <w:ind w:left="378"/>
    </w:pPr>
    <w:rPr>
      <w:szCs w:val="20"/>
    </w:rPr>
  </w:style>
  <w:style w:type="paragraph" w:customStyle="1" w:styleId="35">
    <w:name w:val="PORT_Subtitulo portada"/>
    <w:basedOn w:val="1"/>
    <w:qFormat/>
    <w:uiPriority w:val="0"/>
    <w:pPr>
      <w:ind w:left="378"/>
    </w:pPr>
    <w:rPr>
      <w:color w:val="00B0CA"/>
      <w:sz w:val="28"/>
      <w:szCs w:val="20"/>
    </w:rPr>
  </w:style>
  <w:style w:type="paragraph" w:customStyle="1" w:styleId="36">
    <w:name w:val="PORT_TIT.PORTADA"/>
    <w:basedOn w:val="1"/>
    <w:qFormat/>
    <w:uiPriority w:val="0"/>
    <w:pPr>
      <w:ind w:left="378"/>
    </w:pPr>
    <w:rPr>
      <w:b/>
      <w:bCs w:val="0"/>
      <w:caps/>
      <w:color w:val="000000"/>
      <w:sz w:val="56"/>
      <w:szCs w:val="20"/>
    </w:rPr>
  </w:style>
  <w:style w:type="paragraph" w:customStyle="1" w:styleId="37">
    <w:name w:val="Estilo1"/>
    <w:basedOn w:val="1"/>
    <w:qFormat/>
    <w:uiPriority w:val="0"/>
    <w:rPr>
      <w:color w:val="999999"/>
      <w:sz w:val="16"/>
    </w:rPr>
  </w:style>
  <w:style w:type="paragraph" w:customStyle="1" w:styleId="38">
    <w:name w:val="Normal1"/>
    <w:basedOn w:val="1"/>
    <w:qFormat/>
    <w:uiPriority w:val="0"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spacing w:val="-3"/>
      <w:sz w:val="24"/>
      <w:szCs w:val="20"/>
    </w:rPr>
  </w:style>
  <w:style w:type="character" w:customStyle="1" w:styleId="39">
    <w:name w:val="Título 1 Car"/>
    <w:basedOn w:val="24"/>
    <w:link w:val="2"/>
    <w:uiPriority w:val="3"/>
    <w:rPr>
      <w:rFonts w:ascii="Georgia" w:hAnsi="Georgia" w:cs="Arial"/>
      <w:color w:val="004254"/>
      <w:kern w:val="32"/>
      <w:sz w:val="40"/>
      <w:szCs w:val="28"/>
    </w:rPr>
  </w:style>
  <w:style w:type="paragraph" w:customStyle="1" w:styleId="40">
    <w:name w:val="TOC Heading"/>
    <w:next w:val="1"/>
    <w:link w:val="88"/>
    <w:unhideWhenUsed/>
    <w:qFormat/>
    <w:uiPriority w:val="39"/>
    <w:pPr>
      <w:spacing w:before="120" w:after="360"/>
    </w:pPr>
    <w:rPr>
      <w:rFonts w:ascii="Georgia" w:hAnsi="Georgia" w:eastAsia="Times New Roman" w:cs="Arial"/>
      <w:bCs/>
      <w:color w:val="004254" w:themeColor="text1"/>
      <w:spacing w:val="-3"/>
      <w:kern w:val="32"/>
      <w:sz w:val="40"/>
      <w:szCs w:val="28"/>
      <w:lang w:eastAsia="es-ES" w:bidi="ar-SA"/>
      <w14:textFill>
        <w14:solidFill>
          <w14:schemeClr w14:val="tx1"/>
        </w14:solidFill>
      </w14:textFill>
    </w:rPr>
  </w:style>
  <w:style w:type="paragraph" w:customStyle="1" w:styleId="41">
    <w:name w:val="Encabezado de Tabla"/>
    <w:basedOn w:val="1"/>
    <w:qFormat/>
    <w:uiPriority w:val="0"/>
    <w:pPr>
      <w:shd w:val="clear" w:color="auto" w:fill="03657C"/>
      <w:spacing w:before="240" w:after="240"/>
      <w:jc w:val="center"/>
    </w:pPr>
    <w:rPr>
      <w:color w:val="E8E8E8" w:themeColor="background1"/>
      <w14:textFill>
        <w14:solidFill>
          <w14:schemeClr w14:val="bg1"/>
        </w14:solidFill>
      </w14:textFill>
    </w:rPr>
  </w:style>
  <w:style w:type="paragraph" w:customStyle="1" w:styleId="42">
    <w:name w:val="Primera Columna"/>
    <w:basedOn w:val="1"/>
    <w:qFormat/>
    <w:uiPriority w:val="0"/>
    <w:pPr>
      <w:shd w:val="clear" w:color="auto" w:fill="E8E8E8"/>
      <w:spacing w:before="240" w:after="240"/>
      <w:jc w:val="center"/>
    </w:pPr>
    <w:rPr>
      <w:rFonts w:cs="Times New Roman"/>
      <w:bCs w:val="0"/>
      <w:kern w:val="0"/>
      <w:sz w:val="20"/>
      <w:szCs w:val="24"/>
    </w:rPr>
  </w:style>
  <w:style w:type="paragraph" w:customStyle="1" w:styleId="43">
    <w:name w:val="Texto de tabla"/>
    <w:basedOn w:val="1"/>
    <w:qFormat/>
    <w:uiPriority w:val="0"/>
  </w:style>
  <w:style w:type="character" w:customStyle="1" w:styleId="44">
    <w:name w:val="Texto de globo Car"/>
    <w:basedOn w:val="24"/>
    <w:link w:val="11"/>
    <w:semiHidden/>
    <w:qFormat/>
    <w:uiPriority w:val="99"/>
    <w:rPr>
      <w:rFonts w:ascii="Tahoma" w:hAnsi="Tahoma" w:cs="Tahoma"/>
      <w:bCs/>
      <w:kern w:val="32"/>
      <w:sz w:val="16"/>
      <w:szCs w:val="16"/>
    </w:rPr>
  </w:style>
  <w:style w:type="paragraph" w:styleId="45">
    <w:name w:val="No Spacing"/>
    <w:qFormat/>
    <w:uiPriority w:val="1"/>
    <w:pPr>
      <w:ind w:left="567"/>
    </w:pPr>
    <w:rPr>
      <w:rFonts w:ascii="Arial" w:hAnsi="Arial" w:eastAsia="Times New Roman" w:cs="Arial"/>
      <w:bCs/>
      <w:color w:val="004254"/>
      <w:kern w:val="32"/>
      <w:sz w:val="22"/>
      <w:szCs w:val="22"/>
      <w:lang w:val="es-ES" w:eastAsia="es-ES" w:bidi="ar-SA"/>
    </w:rPr>
  </w:style>
  <w:style w:type="character" w:customStyle="1" w:styleId="46">
    <w:name w:val="Título Car"/>
    <w:basedOn w:val="24"/>
    <w:link w:val="18"/>
    <w:qFormat/>
    <w:uiPriority w:val="10"/>
    <w:rPr>
      <w:rFonts w:ascii="Georgia" w:hAnsi="Georgia" w:eastAsiaTheme="majorEastAsia" w:cstheme="majorBidi"/>
      <w:bCs/>
      <w:color w:val="004254"/>
      <w:spacing w:val="-10"/>
      <w:kern w:val="28"/>
      <w:sz w:val="56"/>
      <w:szCs w:val="56"/>
    </w:rPr>
  </w:style>
  <w:style w:type="character" w:customStyle="1" w:styleId="47">
    <w:name w:val="Subtítulo Car"/>
    <w:basedOn w:val="24"/>
    <w:link w:val="17"/>
    <w:qFormat/>
    <w:uiPriority w:val="11"/>
    <w:rPr>
      <w:rFonts w:ascii="Arial" w:hAnsi="Arial" w:eastAsiaTheme="minorEastAsia" w:cstheme="minorBidi"/>
      <w:bCs/>
      <w:color w:val="03657C"/>
      <w:spacing w:val="15"/>
      <w:kern w:val="32"/>
      <w:sz w:val="22"/>
      <w:szCs w:val="22"/>
    </w:rPr>
  </w:style>
  <w:style w:type="character" w:customStyle="1" w:styleId="48">
    <w:name w:val="Subtle Emphasis"/>
    <w:basedOn w:val="24"/>
    <w:qFormat/>
    <w:uiPriority w:val="19"/>
    <w:rPr>
      <w:i/>
      <w:iCs/>
      <w:color w:val="03657C"/>
    </w:rPr>
  </w:style>
  <w:style w:type="character" w:customStyle="1" w:styleId="49">
    <w:name w:val="Intense Emphasis"/>
    <w:basedOn w:val="24"/>
    <w:qFormat/>
    <w:uiPriority w:val="21"/>
    <w:rPr>
      <w:i/>
      <w:iCs/>
      <w:color w:val="FBBB21"/>
    </w:rPr>
  </w:style>
  <w:style w:type="paragraph" w:styleId="50">
    <w:name w:val="Quote"/>
    <w:basedOn w:val="1"/>
    <w:next w:val="1"/>
    <w:link w:val="51"/>
    <w:qFormat/>
    <w:uiPriority w:val="29"/>
    <w:pPr>
      <w:spacing w:before="200" w:after="160"/>
      <w:ind w:left="864" w:right="864"/>
      <w:jc w:val="center"/>
    </w:pPr>
    <w:rPr>
      <w:i/>
      <w:iCs/>
    </w:rPr>
  </w:style>
  <w:style w:type="character" w:customStyle="1" w:styleId="51">
    <w:name w:val="Cita Car"/>
    <w:basedOn w:val="24"/>
    <w:link w:val="50"/>
    <w:qFormat/>
    <w:uiPriority w:val="29"/>
    <w:rPr>
      <w:rFonts w:ascii="Arial" w:hAnsi="Arial" w:cs="Arial"/>
      <w:bCs/>
      <w:i/>
      <w:iCs/>
      <w:color w:val="004254"/>
      <w:kern w:val="32"/>
      <w:sz w:val="22"/>
      <w:szCs w:val="22"/>
    </w:rPr>
  </w:style>
  <w:style w:type="paragraph" w:styleId="52">
    <w:name w:val="Intense Quote"/>
    <w:basedOn w:val="1"/>
    <w:next w:val="1"/>
    <w:link w:val="53"/>
    <w:qFormat/>
    <w:uiPriority w:val="30"/>
    <w:pPr>
      <w:pBdr>
        <w:top w:val="single" w:color="FBBB21" w:themeColor="accent1" w:sz="4" w:space="10"/>
        <w:bottom w:val="single" w:color="FBBB21" w:themeColor="accent1" w:sz="4" w:space="10"/>
      </w:pBdr>
      <w:spacing w:before="360" w:after="360"/>
      <w:ind w:left="864" w:right="864"/>
      <w:jc w:val="center"/>
    </w:pPr>
    <w:rPr>
      <w:i/>
      <w:iCs/>
      <w:color w:val="03657C"/>
    </w:rPr>
  </w:style>
  <w:style w:type="character" w:customStyle="1" w:styleId="53">
    <w:name w:val="Cita destacada Car"/>
    <w:basedOn w:val="24"/>
    <w:link w:val="52"/>
    <w:qFormat/>
    <w:uiPriority w:val="30"/>
    <w:rPr>
      <w:rFonts w:ascii="Arial" w:hAnsi="Arial" w:cs="Arial"/>
      <w:bCs/>
      <w:i/>
      <w:iCs/>
      <w:color w:val="03657C"/>
      <w:kern w:val="32"/>
      <w:sz w:val="22"/>
      <w:szCs w:val="22"/>
    </w:rPr>
  </w:style>
  <w:style w:type="character" w:customStyle="1" w:styleId="54">
    <w:name w:val="Subtle Reference"/>
    <w:basedOn w:val="24"/>
    <w:qFormat/>
    <w:uiPriority w:val="31"/>
    <w:rPr>
      <w:smallCaps/>
      <w:color w:val="03657C"/>
    </w:rPr>
  </w:style>
  <w:style w:type="character" w:customStyle="1" w:styleId="55">
    <w:name w:val="Intense Reference"/>
    <w:basedOn w:val="24"/>
    <w:qFormat/>
    <w:uiPriority w:val="32"/>
    <w:rPr>
      <w:b/>
      <w:bCs/>
      <w:smallCaps/>
      <w:color w:val="03657C"/>
      <w:spacing w:val="5"/>
    </w:rPr>
  </w:style>
  <w:style w:type="character" w:customStyle="1" w:styleId="56">
    <w:name w:val="Book Title"/>
    <w:basedOn w:val="24"/>
    <w:qFormat/>
    <w:uiPriority w:val="33"/>
    <w:rPr>
      <w:b/>
      <w:bCs/>
      <w:i/>
      <w:iCs/>
      <w:spacing w:val="5"/>
    </w:rPr>
  </w:style>
  <w:style w:type="paragraph" w:styleId="57">
    <w:name w:val="List Paragraph"/>
    <w:basedOn w:val="1"/>
    <w:uiPriority w:val="34"/>
    <w:rPr>
      <w:color w:val="03657C" w:themeColor="text2"/>
      <w:sz w:val="24"/>
      <w14:textFill>
        <w14:solidFill>
          <w14:schemeClr w14:val="tx2"/>
        </w14:solidFill>
      </w14:textFill>
    </w:rPr>
  </w:style>
  <w:style w:type="character" w:customStyle="1" w:styleId="58">
    <w:name w:val="Pie de página Car"/>
    <w:basedOn w:val="24"/>
    <w:link w:val="13"/>
    <w:qFormat/>
    <w:uiPriority w:val="99"/>
    <w:rPr>
      <w:rFonts w:ascii="Arial" w:hAnsi="Arial" w:cs="Arial"/>
      <w:bCs/>
      <w:color w:val="A6A6A6"/>
      <w:kern w:val="32"/>
      <w:sz w:val="16"/>
      <w:szCs w:val="22"/>
    </w:rPr>
  </w:style>
  <w:style w:type="paragraph" w:customStyle="1" w:styleId="59">
    <w:name w:val="Pie de página y paginación"/>
    <w:link w:val="60"/>
    <w:qFormat/>
    <w:uiPriority w:val="0"/>
    <w:pPr>
      <w:jc w:val="right"/>
    </w:pPr>
    <w:rPr>
      <w:rFonts w:ascii="Arial" w:hAnsi="Arial" w:eastAsia="Times New Roman" w:cs="Arial"/>
      <w:bCs/>
      <w:color w:val="004254" w:themeColor="text1"/>
      <w:kern w:val="32"/>
      <w:sz w:val="16"/>
      <w:szCs w:val="16"/>
      <w:lang w:val="es-ES" w:eastAsia="es-ES" w:bidi="ar-SA"/>
      <w14:textFill>
        <w14:solidFill>
          <w14:schemeClr w14:val="tx1"/>
        </w14:solidFill>
      </w14:textFill>
    </w:rPr>
  </w:style>
  <w:style w:type="character" w:customStyle="1" w:styleId="60">
    <w:name w:val="Pie de página y paginación Car"/>
    <w:basedOn w:val="24"/>
    <w:link w:val="59"/>
    <w:qFormat/>
    <w:uiPriority w:val="0"/>
    <w:rPr>
      <w:rFonts w:ascii="Arial" w:hAnsi="Arial" w:cs="Arial"/>
      <w:bCs/>
      <w:color w:val="004254" w:themeColor="text1"/>
      <w:kern w:val="32"/>
      <w:sz w:val="16"/>
      <w:szCs w:val="16"/>
      <w14:textFill>
        <w14:solidFill>
          <w14:schemeClr w14:val="tx1"/>
        </w14:solidFill>
      </w14:textFill>
    </w:rPr>
  </w:style>
  <w:style w:type="paragraph" w:customStyle="1" w:styleId="61">
    <w:name w:val="00_Título Nivel 1"/>
    <w:basedOn w:val="2"/>
    <w:next w:val="62"/>
    <w:link w:val="63"/>
    <w:qFormat/>
    <w:uiPriority w:val="0"/>
    <w:pPr>
      <w:spacing w:after="360"/>
    </w:pPr>
  </w:style>
  <w:style w:type="paragraph" w:customStyle="1" w:styleId="62">
    <w:name w:val="01_Subtítulo"/>
    <w:basedOn w:val="3"/>
    <w:next w:val="20"/>
    <w:link w:val="66"/>
    <w:qFormat/>
    <w:uiPriority w:val="0"/>
    <w:pPr>
      <w:spacing w:before="360" w:after="240"/>
    </w:pPr>
  </w:style>
  <w:style w:type="character" w:customStyle="1" w:styleId="63">
    <w:name w:val="00_Título Nivel 1 Car"/>
    <w:basedOn w:val="39"/>
    <w:link w:val="61"/>
    <w:qFormat/>
    <w:uiPriority w:val="0"/>
    <w:rPr>
      <w:rFonts w:ascii="Georgia" w:hAnsi="Georgia" w:cs="Arial"/>
      <w:color w:val="004254"/>
      <w:kern w:val="32"/>
      <w:sz w:val="40"/>
      <w:szCs w:val="28"/>
    </w:rPr>
  </w:style>
  <w:style w:type="character" w:customStyle="1" w:styleId="64">
    <w:name w:val="Título 2 Car"/>
    <w:basedOn w:val="24"/>
    <w:link w:val="3"/>
    <w:qFormat/>
    <w:uiPriority w:val="4"/>
    <w:rPr>
      <w:rFonts w:ascii="Arial" w:hAnsi="Arial" w:cs="Arial"/>
      <w:iCs/>
      <w:color w:val="03657C"/>
      <w:kern w:val="32"/>
      <w:sz w:val="28"/>
      <w:szCs w:val="22"/>
    </w:rPr>
  </w:style>
  <w:style w:type="paragraph" w:customStyle="1" w:styleId="65">
    <w:name w:val="02_Título Nivel 2"/>
    <w:basedOn w:val="4"/>
    <w:next w:val="20"/>
    <w:link w:val="68"/>
    <w:qFormat/>
    <w:uiPriority w:val="0"/>
    <w:pPr>
      <w:keepLines/>
      <w:numPr>
        <w:numId w:val="1"/>
      </w:numPr>
      <w:tabs>
        <w:tab w:val="left" w:pos="1134"/>
      </w:tabs>
      <w:overflowPunct w:val="0"/>
      <w:autoSpaceDE w:val="0"/>
      <w:autoSpaceDN w:val="0"/>
      <w:adjustRightInd w:val="0"/>
      <w:ind w:left="680" w:hanging="680"/>
      <w:textAlignment w:val="baseline"/>
    </w:pPr>
    <w:rPr>
      <w:color w:val="004254" w:themeColor="text1"/>
      <w:sz w:val="22"/>
      <w14:textFill>
        <w14:solidFill>
          <w14:schemeClr w14:val="tx1"/>
        </w14:solidFill>
      </w14:textFill>
    </w:rPr>
  </w:style>
  <w:style w:type="character" w:customStyle="1" w:styleId="66">
    <w:name w:val="01_Subtítulo Car"/>
    <w:basedOn w:val="64"/>
    <w:link w:val="62"/>
    <w:qFormat/>
    <w:uiPriority w:val="0"/>
    <w:rPr>
      <w:rFonts w:ascii="Arial" w:hAnsi="Arial" w:cs="Arial"/>
      <w:color w:val="03657C"/>
      <w:kern w:val="32"/>
      <w:sz w:val="28"/>
      <w:szCs w:val="22"/>
    </w:rPr>
  </w:style>
  <w:style w:type="paragraph" w:customStyle="1" w:styleId="67">
    <w:name w:val="03_Título Nivel 3"/>
    <w:basedOn w:val="20"/>
    <w:next w:val="20"/>
    <w:link w:val="70"/>
    <w:qFormat/>
    <w:uiPriority w:val="0"/>
    <w:pPr>
      <w:numPr>
        <w:ilvl w:val="3"/>
        <w:numId w:val="1"/>
      </w:numPr>
      <w:overflowPunct w:val="0"/>
      <w:autoSpaceDE w:val="0"/>
      <w:autoSpaceDN w:val="0"/>
      <w:adjustRightInd w:val="0"/>
      <w:spacing w:after="120"/>
      <w:ind w:left="680" w:hanging="680"/>
      <w:textAlignment w:val="baseline"/>
      <w:outlineLvl w:val="3"/>
    </w:pPr>
    <w:rPr>
      <w:b/>
      <w:color w:val="03657C" w:themeColor="text2"/>
      <w14:textFill>
        <w14:solidFill>
          <w14:schemeClr w14:val="tx2"/>
        </w14:solidFill>
      </w14:textFill>
    </w:rPr>
  </w:style>
  <w:style w:type="character" w:customStyle="1" w:styleId="68">
    <w:name w:val="02_Título Nivel 2 Car"/>
    <w:basedOn w:val="69"/>
    <w:link w:val="65"/>
    <w:qFormat/>
    <w:uiPriority w:val="0"/>
    <w:rPr>
      <w:rFonts w:ascii="Arial" w:hAnsi="Arial" w:cs="Arial"/>
      <w:color w:val="004254" w:themeColor="text1"/>
      <w:kern w:val="32"/>
      <w:sz w:val="22"/>
      <w:szCs w:val="22"/>
      <w14:textFill>
        <w14:solidFill>
          <w14:schemeClr w14:val="tx1"/>
        </w14:solidFill>
      </w14:textFill>
    </w:rPr>
  </w:style>
  <w:style w:type="character" w:customStyle="1" w:styleId="69">
    <w:name w:val="Título 3 Car"/>
    <w:basedOn w:val="24"/>
    <w:link w:val="4"/>
    <w:qFormat/>
    <w:uiPriority w:val="5"/>
    <w:rPr>
      <w:rFonts w:ascii="Arial" w:hAnsi="Arial" w:cs="Arial"/>
      <w:color w:val="004254"/>
      <w:kern w:val="32"/>
      <w:sz w:val="24"/>
      <w:szCs w:val="22"/>
    </w:rPr>
  </w:style>
  <w:style w:type="character" w:customStyle="1" w:styleId="70">
    <w:name w:val="03_Título Nivel 3 Car"/>
    <w:basedOn w:val="71"/>
    <w:link w:val="67"/>
    <w:qFormat/>
    <w:uiPriority w:val="0"/>
    <w:rPr>
      <w:rFonts w:ascii="Arial" w:hAnsi="Arial" w:cs="Arial" w:eastAsiaTheme="majorEastAsia"/>
      <w:b/>
      <w:i w:val="0"/>
      <w:iCs w:val="0"/>
      <w:color w:val="03657C" w:themeColor="text2"/>
      <w:kern w:val="32"/>
      <w:sz w:val="18"/>
      <w:szCs w:val="22"/>
      <w14:textFill>
        <w14:solidFill>
          <w14:schemeClr w14:val="tx2"/>
        </w14:solidFill>
      </w14:textFill>
    </w:rPr>
  </w:style>
  <w:style w:type="character" w:customStyle="1" w:styleId="71">
    <w:name w:val="Título 4 Car"/>
    <w:basedOn w:val="24"/>
    <w:link w:val="5"/>
    <w:semiHidden/>
    <w:qFormat/>
    <w:uiPriority w:val="0"/>
    <w:rPr>
      <w:rFonts w:asciiTheme="majorHAnsi" w:hAnsiTheme="majorHAnsi" w:eastAsiaTheme="majorEastAsia" w:cstheme="majorBidi"/>
      <w:bCs/>
      <w:i/>
      <w:iCs/>
      <w:color w:val="D19504" w:themeColor="accent1" w:themeShade="BF"/>
      <w:kern w:val="32"/>
      <w:sz w:val="22"/>
      <w:szCs w:val="22"/>
    </w:rPr>
  </w:style>
  <w:style w:type="character" w:customStyle="1" w:styleId="72">
    <w:name w:val="Título 5 Car"/>
    <w:basedOn w:val="24"/>
    <w:link w:val="6"/>
    <w:semiHidden/>
    <w:qFormat/>
    <w:uiPriority w:val="0"/>
    <w:rPr>
      <w:rFonts w:ascii="Arial" w:hAnsi="Arial" w:eastAsiaTheme="majorEastAsia" w:cstheme="majorBidi"/>
      <w:sz w:val="22"/>
      <w:lang w:val="en-GB" w:eastAsia="en-US"/>
    </w:rPr>
  </w:style>
  <w:style w:type="character" w:customStyle="1" w:styleId="73">
    <w:name w:val="Título 6 Car"/>
    <w:basedOn w:val="24"/>
    <w:link w:val="7"/>
    <w:semiHidden/>
    <w:qFormat/>
    <w:uiPriority w:val="0"/>
    <w:rPr>
      <w:rFonts w:ascii="Arial" w:hAnsi="Arial" w:eastAsiaTheme="majorEastAsia" w:cstheme="majorBidi"/>
      <w:sz w:val="22"/>
      <w:lang w:val="en-GB" w:eastAsia="en-US"/>
    </w:rPr>
  </w:style>
  <w:style w:type="character" w:customStyle="1" w:styleId="74">
    <w:name w:val="Título 7 Car"/>
    <w:basedOn w:val="24"/>
    <w:link w:val="8"/>
    <w:semiHidden/>
    <w:qFormat/>
    <w:uiPriority w:val="0"/>
    <w:rPr>
      <w:rFonts w:ascii="Arial" w:hAnsi="Arial" w:eastAsiaTheme="majorEastAsia" w:cstheme="majorBidi"/>
      <w:sz w:val="22"/>
      <w:lang w:val="en-GB" w:eastAsia="en-US"/>
    </w:rPr>
  </w:style>
  <w:style w:type="character" w:customStyle="1" w:styleId="75">
    <w:name w:val="Título 8 Car"/>
    <w:basedOn w:val="24"/>
    <w:link w:val="9"/>
    <w:semiHidden/>
    <w:qFormat/>
    <w:uiPriority w:val="0"/>
    <w:rPr>
      <w:rFonts w:ascii="Arial" w:hAnsi="Arial" w:eastAsiaTheme="majorEastAsia" w:cstheme="majorBidi"/>
      <w:sz w:val="22"/>
      <w:lang w:val="en-GB" w:eastAsia="en-US"/>
    </w:rPr>
  </w:style>
  <w:style w:type="character" w:customStyle="1" w:styleId="76">
    <w:name w:val="Título 9 Car"/>
    <w:basedOn w:val="24"/>
    <w:link w:val="10"/>
    <w:semiHidden/>
    <w:qFormat/>
    <w:uiPriority w:val="0"/>
    <w:rPr>
      <w:rFonts w:ascii="Arial" w:hAnsi="Arial" w:eastAsiaTheme="majorEastAsia" w:cstheme="majorBidi"/>
      <w:sz w:val="22"/>
      <w:lang w:val="en-GB" w:eastAsia="en-US"/>
    </w:rPr>
  </w:style>
  <w:style w:type="paragraph" w:customStyle="1" w:styleId="77">
    <w:name w:val="Lista Nivel 1"/>
    <w:basedOn w:val="20"/>
    <w:qFormat/>
    <w:uiPriority w:val="6"/>
    <w:pPr>
      <w:keepLines/>
      <w:numPr>
        <w:ilvl w:val="0"/>
        <w:numId w:val="3"/>
      </w:numPr>
      <w:spacing w:after="90"/>
      <w:ind w:left="340" w:hanging="340"/>
    </w:pPr>
    <w:rPr>
      <w:rFonts w:cs="Times New Roman" w:eastAsiaTheme="minorEastAsia"/>
      <w:bCs w:val="0"/>
      <w:color w:val="004254" w:themeColor="text1"/>
      <w:kern w:val="0"/>
      <w:szCs w:val="20"/>
      <w:lang w:val="en-GB" w:eastAsia="zh-CN"/>
      <w14:textFill>
        <w14:solidFill>
          <w14:schemeClr w14:val="tx1"/>
        </w14:solidFill>
      </w14:textFill>
    </w:rPr>
  </w:style>
  <w:style w:type="paragraph" w:customStyle="1" w:styleId="78">
    <w:name w:val="Lista Nivel 2"/>
    <w:basedOn w:val="20"/>
    <w:qFormat/>
    <w:uiPriority w:val="7"/>
    <w:pPr>
      <w:keepLines/>
      <w:numPr>
        <w:ilvl w:val="0"/>
        <w:numId w:val="4"/>
      </w:numPr>
      <w:spacing w:after="90"/>
      <w:ind w:left="680" w:hanging="340"/>
    </w:pPr>
    <w:rPr>
      <w:rFonts w:cs="Times New Roman" w:eastAsiaTheme="minorEastAsia"/>
      <w:bCs w:val="0"/>
      <w:color w:val="004254" w:themeColor="text1"/>
      <w:kern w:val="0"/>
      <w:szCs w:val="20"/>
      <w:lang w:val="en-GB" w:eastAsia="zh-CN"/>
      <w14:textFill>
        <w14:solidFill>
          <w14:schemeClr w14:val="tx1"/>
        </w14:solidFill>
      </w14:textFill>
    </w:rPr>
  </w:style>
  <w:style w:type="paragraph" w:customStyle="1" w:styleId="79">
    <w:name w:val="Lista Nivel 3"/>
    <w:basedOn w:val="20"/>
    <w:qFormat/>
    <w:uiPriority w:val="8"/>
    <w:pPr>
      <w:keepLines/>
      <w:numPr>
        <w:ilvl w:val="0"/>
        <w:numId w:val="5"/>
      </w:numPr>
      <w:spacing w:after="90"/>
      <w:ind w:left="1020" w:hanging="340"/>
    </w:pPr>
    <w:rPr>
      <w:rFonts w:cs="Times New Roman" w:eastAsiaTheme="minorEastAsia"/>
      <w:bCs w:val="0"/>
      <w:color w:val="004254" w:themeColor="text1"/>
      <w:kern w:val="0"/>
      <w:szCs w:val="20"/>
      <w:lang w:val="en-GB" w:eastAsia="zh-CN"/>
      <w14:textFill>
        <w14:solidFill>
          <w14:schemeClr w14:val="tx1"/>
        </w14:solidFill>
      </w14:textFill>
    </w:rPr>
  </w:style>
  <w:style w:type="paragraph" w:customStyle="1" w:styleId="80">
    <w:name w:val="List. Num. Niv. 1"/>
    <w:basedOn w:val="20"/>
    <w:qFormat/>
    <w:uiPriority w:val="9"/>
    <w:pPr>
      <w:keepLines/>
      <w:numPr>
        <w:ilvl w:val="0"/>
        <w:numId w:val="6"/>
      </w:numPr>
      <w:spacing w:after="90"/>
      <w:ind w:left="340" w:hanging="340"/>
    </w:pPr>
    <w:rPr>
      <w:rFonts w:cs="Times New Roman" w:eastAsiaTheme="minorEastAsia"/>
      <w:bCs w:val="0"/>
      <w:color w:val="004254" w:themeColor="text1"/>
      <w:kern w:val="0"/>
      <w:szCs w:val="20"/>
      <w:lang w:val="en-GB" w:eastAsia="zh-CN"/>
      <w14:textFill>
        <w14:solidFill>
          <w14:schemeClr w14:val="tx1"/>
        </w14:solidFill>
      </w14:textFill>
    </w:rPr>
  </w:style>
  <w:style w:type="paragraph" w:customStyle="1" w:styleId="81">
    <w:name w:val="List. Num. Niv. 2"/>
    <w:basedOn w:val="20"/>
    <w:qFormat/>
    <w:uiPriority w:val="10"/>
    <w:pPr>
      <w:keepLines/>
      <w:numPr>
        <w:ilvl w:val="0"/>
        <w:numId w:val="7"/>
      </w:numPr>
      <w:spacing w:after="90"/>
      <w:ind w:left="680" w:hanging="340"/>
    </w:pPr>
    <w:rPr>
      <w:rFonts w:cs="Times New Roman" w:eastAsiaTheme="minorEastAsia"/>
      <w:bCs w:val="0"/>
      <w:color w:val="004254" w:themeColor="text1"/>
      <w:kern w:val="0"/>
      <w:szCs w:val="20"/>
      <w:lang w:val="en-GB" w:eastAsia="zh-CN"/>
      <w14:textFill>
        <w14:solidFill>
          <w14:schemeClr w14:val="tx1"/>
        </w14:solidFill>
      </w14:textFill>
    </w:rPr>
  </w:style>
  <w:style w:type="paragraph" w:customStyle="1" w:styleId="82">
    <w:name w:val="List. Num. Niv. 3"/>
    <w:basedOn w:val="20"/>
    <w:qFormat/>
    <w:uiPriority w:val="11"/>
    <w:pPr>
      <w:keepLines/>
      <w:numPr>
        <w:ilvl w:val="0"/>
        <w:numId w:val="8"/>
      </w:numPr>
      <w:spacing w:after="90"/>
      <w:ind w:left="1020" w:hanging="340"/>
    </w:pPr>
    <w:rPr>
      <w:rFonts w:cs="Times New Roman" w:eastAsiaTheme="minorEastAsia"/>
      <w:bCs w:val="0"/>
      <w:color w:val="004254" w:themeColor="text1"/>
      <w:kern w:val="0"/>
      <w:szCs w:val="20"/>
      <w:lang w:val="en-GB" w:eastAsia="zh-CN"/>
      <w14:textFill>
        <w14:solidFill>
          <w14:schemeClr w14:val="tx1"/>
        </w14:solidFill>
      </w14:textFill>
    </w:rPr>
  </w:style>
  <w:style w:type="paragraph" w:customStyle="1" w:styleId="83">
    <w:name w:val="zList endB"/>
    <w:basedOn w:val="1"/>
    <w:next w:val="1"/>
    <w:semiHidden/>
    <w:uiPriority w:val="0"/>
    <w:pPr>
      <w:keepLines/>
      <w:numPr>
        <w:ilvl w:val="4"/>
        <w:numId w:val="3"/>
      </w:numPr>
      <w:spacing w:after="0"/>
      <w:jc w:val="both"/>
    </w:pPr>
    <w:rPr>
      <w:rFonts w:cs="Times New Roman" w:eastAsiaTheme="minorEastAsia"/>
      <w:bCs w:val="0"/>
      <w:color w:val="auto"/>
      <w:kern w:val="0"/>
      <w:szCs w:val="20"/>
      <w:lang w:val="en-GB" w:eastAsia="zh-CN"/>
    </w:rPr>
  </w:style>
  <w:style w:type="paragraph" w:customStyle="1" w:styleId="84">
    <w:name w:val="zList endN"/>
    <w:basedOn w:val="1"/>
    <w:next w:val="1"/>
    <w:semiHidden/>
    <w:qFormat/>
    <w:uiPriority w:val="0"/>
    <w:pPr>
      <w:keepLines/>
      <w:numPr>
        <w:ilvl w:val="4"/>
        <w:numId w:val="6"/>
      </w:numPr>
      <w:spacing w:after="0"/>
      <w:jc w:val="both"/>
    </w:pPr>
    <w:rPr>
      <w:rFonts w:cs="Times New Roman" w:eastAsiaTheme="minorEastAsia"/>
      <w:bCs w:val="0"/>
      <w:color w:val="auto"/>
      <w:kern w:val="0"/>
      <w:szCs w:val="20"/>
      <w:lang w:val="en-GB" w:eastAsia="zh-CN"/>
    </w:rPr>
  </w:style>
  <w:style w:type="paragraph" w:customStyle="1" w:styleId="85">
    <w:name w:val="Portada Título"/>
    <w:basedOn w:val="40"/>
    <w:link w:val="89"/>
    <w:qFormat/>
    <w:uiPriority w:val="0"/>
    <w:rPr>
      <w:sz w:val="52"/>
    </w:rPr>
  </w:style>
  <w:style w:type="character" w:customStyle="1" w:styleId="86">
    <w:name w:val="04_Cuerpo de texto Car"/>
    <w:basedOn w:val="24"/>
    <w:link w:val="20"/>
    <w:qFormat/>
    <w:uiPriority w:val="0"/>
    <w:rPr>
      <w:rFonts w:ascii="Arial" w:hAnsi="Arial" w:cs="Arial"/>
      <w:bCs/>
      <w:color w:val="004254"/>
      <w:kern w:val="32"/>
      <w:sz w:val="18"/>
      <w:szCs w:val="22"/>
    </w:rPr>
  </w:style>
  <w:style w:type="paragraph" w:customStyle="1" w:styleId="87">
    <w:name w:val="Portada Subtítulo"/>
    <w:basedOn w:val="12"/>
    <w:link w:val="91"/>
    <w:qFormat/>
    <w:uiPriority w:val="0"/>
  </w:style>
  <w:style w:type="character" w:customStyle="1" w:styleId="88">
    <w:name w:val="Título TDC Car"/>
    <w:basedOn w:val="24"/>
    <w:link w:val="40"/>
    <w:qFormat/>
    <w:uiPriority w:val="39"/>
    <w:rPr>
      <w:rFonts w:ascii="Georgia" w:hAnsi="Georgia" w:cs="Arial"/>
      <w:bCs/>
      <w:color w:val="004254" w:themeColor="text1"/>
      <w:spacing w:val="-3"/>
      <w:kern w:val="32"/>
      <w:sz w:val="40"/>
      <w:szCs w:val="28"/>
      <w14:textFill>
        <w14:solidFill>
          <w14:schemeClr w14:val="tx1"/>
        </w14:solidFill>
      </w14:textFill>
    </w:rPr>
  </w:style>
  <w:style w:type="character" w:customStyle="1" w:styleId="89">
    <w:name w:val="Portada Título Car"/>
    <w:basedOn w:val="88"/>
    <w:link w:val="85"/>
    <w:qFormat/>
    <w:uiPriority w:val="0"/>
    <w:rPr>
      <w:rFonts w:ascii="Georgia" w:hAnsi="Georgia" w:cs="Arial"/>
      <w:color w:val="004254" w:themeColor="text1"/>
      <w:spacing w:val="-3"/>
      <w:kern w:val="32"/>
      <w:sz w:val="52"/>
      <w:szCs w:val="28"/>
      <w14:textFill>
        <w14:solidFill>
          <w14:schemeClr w14:val="tx1"/>
        </w14:solidFill>
      </w14:textFill>
    </w:rPr>
  </w:style>
  <w:style w:type="character" w:customStyle="1" w:styleId="90">
    <w:name w:val="Descripción Car"/>
    <w:basedOn w:val="24"/>
    <w:link w:val="12"/>
    <w:qFormat/>
    <w:uiPriority w:val="2"/>
    <w:rPr>
      <w:rFonts w:ascii="Arial" w:hAnsi="Arial" w:cs="Arial"/>
      <w:bCs/>
      <w:iCs/>
      <w:color w:val="03657C" w:themeColor="text2"/>
      <w:kern w:val="32"/>
      <w:sz w:val="32"/>
      <w:szCs w:val="18"/>
      <w14:textFill>
        <w14:solidFill>
          <w14:schemeClr w14:val="tx2"/>
        </w14:solidFill>
      </w14:textFill>
    </w:rPr>
  </w:style>
  <w:style w:type="character" w:customStyle="1" w:styleId="91">
    <w:name w:val="Portada Subtítulo Car"/>
    <w:basedOn w:val="90"/>
    <w:link w:val="87"/>
    <w:qFormat/>
    <w:uiPriority w:val="0"/>
    <w:rPr>
      <w:rFonts w:ascii="Arial" w:hAnsi="Arial" w:cs="Arial"/>
      <w:color w:val="03657C" w:themeColor="text2"/>
      <w:kern w:val="32"/>
      <w:sz w:val="32"/>
      <w:szCs w:val="18"/>
      <w14:textFill>
        <w14:solidFill>
          <w14:schemeClr w14:val="tx2"/>
        </w14:solidFill>
      </w14:textFill>
    </w:rPr>
  </w:style>
  <w:style w:type="paragraph" w:customStyle="1" w:styleId="92">
    <w:name w:val="05_Ladillo"/>
    <w:basedOn w:val="20"/>
    <w:link w:val="93"/>
    <w:qFormat/>
    <w:uiPriority w:val="0"/>
    <w:pPr>
      <w:spacing w:before="240" w:after="120"/>
    </w:pPr>
    <w:rPr>
      <w:b/>
    </w:rPr>
  </w:style>
  <w:style w:type="character" w:customStyle="1" w:styleId="93">
    <w:name w:val="05_Ladillo Car"/>
    <w:basedOn w:val="70"/>
    <w:link w:val="92"/>
    <w:qFormat/>
    <w:uiPriority w:val="0"/>
    <w:rPr>
      <w:rFonts w:ascii="Arial" w:hAnsi="Arial" w:cs="Arial" w:eastAsiaTheme="majorEastAsia"/>
      <w:color w:val="004254"/>
      <w:kern w:val="32"/>
      <w:sz w:val="18"/>
      <w:szCs w:val="22"/>
    </w:rPr>
  </w:style>
  <w:style w:type="paragraph" w:customStyle="1" w:styleId="94">
    <w:name w:val="06_Cita"/>
    <w:basedOn w:val="20"/>
    <w:next w:val="20"/>
    <w:link w:val="96"/>
    <w:qFormat/>
    <w:uiPriority w:val="0"/>
    <w:pPr>
      <w:ind w:left="1021" w:right="1021"/>
    </w:pPr>
    <w:rPr>
      <w:i/>
      <w:color w:val="03657C" w:themeColor="text2"/>
      <w14:textFill>
        <w14:solidFill>
          <w14:schemeClr w14:val="tx2"/>
        </w14:solidFill>
      </w14:textFill>
    </w:rPr>
  </w:style>
  <w:style w:type="table" w:customStyle="1" w:styleId="95">
    <w:name w:val="Indra_escala de grises"/>
    <w:basedOn w:val="31"/>
    <w:qFormat/>
    <w:uiPriority w:val="99"/>
    <w:rPr>
      <w:rFonts w:ascii="Arial" w:hAnsi="Arial"/>
      <w:color w:val="004254" w:themeColor="text1"/>
      <w:sz w:val="18"/>
      <w14:textFill>
        <w14:solidFill>
          <w14:schemeClr w14:val="tx1"/>
        </w14:solidFill>
      </w14:textFill>
    </w:rPr>
    <w:tblPr>
      <w:tblBorders>
        <w:top w:val="single" w:color="FFFFFF" w:themeColor="background2" w:sz="24" w:space="0"/>
        <w:left w:val="single" w:color="FFFFFF" w:themeColor="background2" w:sz="24" w:space="0"/>
        <w:bottom w:val="single" w:color="FFFFFF" w:themeColor="background2" w:sz="24" w:space="0"/>
        <w:right w:val="single" w:color="FFFFFF" w:themeColor="background2" w:sz="24" w:space="0"/>
        <w:insideH w:val="single" w:color="FFFFFF" w:themeColor="background2" w:sz="24" w:space="0"/>
        <w:insideV w:val="single" w:color="FFFFFF" w:themeColor="background2" w:sz="24" w:space="0"/>
      </w:tblBorders>
      <w:tblCellMar>
        <w:left w:w="142" w:type="dxa"/>
        <w:right w:w="142" w:type="dxa"/>
      </w:tblCellMar>
    </w:tblPr>
    <w:tcPr>
      <w:shd w:val="clear" w:color="auto" w:fill="E8E8E8" w:themeFill="background1"/>
      <w:vAlign w:val="center"/>
    </w:tcPr>
  </w:style>
  <w:style w:type="character" w:customStyle="1" w:styleId="96">
    <w:name w:val="06_Cita Car"/>
    <w:basedOn w:val="86"/>
    <w:link w:val="94"/>
    <w:qFormat/>
    <w:uiPriority w:val="0"/>
    <w:rPr>
      <w:rFonts w:ascii="Arial" w:hAnsi="Arial" w:cs="Arial"/>
      <w:i/>
      <w:color w:val="03657C" w:themeColor="text2"/>
      <w:kern w:val="32"/>
      <w:sz w:val="18"/>
      <w:szCs w:val="22"/>
      <w14:textFill>
        <w14:solidFill>
          <w14:schemeClr w14:val="tx2"/>
        </w14:solidFill>
      </w14:textFill>
    </w:rPr>
  </w:style>
  <w:style w:type="paragraph" w:customStyle="1" w:styleId="97">
    <w:name w:val="Tabla_Encabezado"/>
    <w:basedOn w:val="20"/>
    <w:link w:val="99"/>
    <w:qFormat/>
    <w:uiPriority w:val="0"/>
    <w:pPr>
      <w:framePr w:hSpace="141" w:wrap="around" w:vAnchor="text" w:hAnchor="margin" w:y="5"/>
      <w:spacing w:before="120" w:after="120"/>
      <w:jc w:val="center"/>
    </w:pPr>
    <w:rPr>
      <w:b/>
      <w:sz w:val="16"/>
    </w:rPr>
  </w:style>
  <w:style w:type="paragraph" w:customStyle="1" w:styleId="98">
    <w:name w:val="Tabla_Datos"/>
    <w:basedOn w:val="20"/>
    <w:link w:val="100"/>
    <w:qFormat/>
    <w:uiPriority w:val="0"/>
    <w:pPr>
      <w:framePr w:hSpace="141" w:wrap="around" w:vAnchor="text" w:hAnchor="margin" w:y="5"/>
      <w:spacing w:before="80" w:after="80"/>
    </w:pPr>
    <w:rPr>
      <w:color w:val="004254" w:themeColor="text1"/>
      <w:sz w:val="16"/>
      <w14:textFill>
        <w14:solidFill>
          <w14:schemeClr w14:val="tx1"/>
        </w14:solidFill>
      </w14:textFill>
    </w:rPr>
  </w:style>
  <w:style w:type="character" w:customStyle="1" w:styleId="99">
    <w:name w:val="Tabla_Encabezado Car"/>
    <w:basedOn w:val="24"/>
    <w:link w:val="97"/>
    <w:qFormat/>
    <w:uiPriority w:val="0"/>
    <w:rPr>
      <w:rFonts w:ascii="Arial" w:hAnsi="Arial" w:cs="Arial"/>
      <w:b/>
      <w:bCs/>
      <w:color w:val="004254"/>
      <w:kern w:val="32"/>
      <w:sz w:val="16"/>
      <w:szCs w:val="22"/>
    </w:rPr>
  </w:style>
  <w:style w:type="character" w:customStyle="1" w:styleId="100">
    <w:name w:val="Tabla_Datos Car"/>
    <w:basedOn w:val="24"/>
    <w:link w:val="98"/>
    <w:uiPriority w:val="0"/>
    <w:rPr>
      <w:rFonts w:ascii="Arial" w:hAnsi="Arial" w:cs="Arial"/>
      <w:bCs/>
      <w:color w:val="004254" w:themeColor="text1"/>
      <w:kern w:val="32"/>
      <w:sz w:val="16"/>
      <w:szCs w:val="22"/>
      <w14:textFill>
        <w14:solidFill>
          <w14:schemeClr w14:val="tx1"/>
        </w14:solidFill>
      </w14:textFill>
    </w:rPr>
  </w:style>
  <w:style w:type="paragraph" w:customStyle="1" w:styleId="101">
    <w:name w:val="Pie de graficos"/>
    <w:basedOn w:val="20"/>
    <w:next w:val="20"/>
    <w:link w:val="102"/>
    <w:qFormat/>
    <w:uiPriority w:val="0"/>
    <w:pPr>
      <w:spacing w:after="0"/>
    </w:pPr>
    <w:rPr>
      <w:color w:val="03657C" w:themeColor="text2"/>
      <w:sz w:val="16"/>
      <w14:textFill>
        <w14:solidFill>
          <w14:schemeClr w14:val="tx2"/>
        </w14:solidFill>
      </w14:textFill>
    </w:rPr>
  </w:style>
  <w:style w:type="character" w:customStyle="1" w:styleId="102">
    <w:name w:val="Pie de graficos Car"/>
    <w:basedOn w:val="86"/>
    <w:link w:val="101"/>
    <w:qFormat/>
    <w:uiPriority w:val="0"/>
    <w:rPr>
      <w:rFonts w:ascii="Arial" w:hAnsi="Arial" w:cs="Arial"/>
      <w:color w:val="03657C" w:themeColor="text2"/>
      <w:kern w:val="32"/>
      <w:sz w:val="16"/>
      <w:szCs w:val="22"/>
      <w14:textFill>
        <w14:solidFill>
          <w14:schemeClr w14:val="tx2"/>
        </w14:solidFill>
      </w14:textFill>
    </w:rPr>
  </w:style>
  <w:style w:type="paragraph" w:customStyle="1" w:styleId="103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104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oraleslo\Downloads\Plantilla_Word_Indra_16112018%20(3).dotx" TargetMode="External"/></Relationships>
</file>

<file path=word/theme/theme1.xml><?xml version="1.0" encoding="utf-8"?>
<a:theme xmlns:a="http://schemas.openxmlformats.org/drawingml/2006/main" name="Tema de Office">
  <a:themeElements>
    <a:clrScheme name="Corporativo Indra">
      <a:dk1>
        <a:srgbClr val="004254"/>
      </a:dk1>
      <a:lt1>
        <a:srgbClr val="E8E8E8"/>
      </a:lt1>
      <a:dk2>
        <a:srgbClr val="03657C"/>
      </a:dk2>
      <a:lt2>
        <a:srgbClr val="FFFFFF"/>
      </a:lt2>
      <a:accent1>
        <a:srgbClr val="FBBB21"/>
      </a:accent1>
      <a:accent2>
        <a:srgbClr val="40717F"/>
      </a:accent2>
      <a:accent3>
        <a:srgbClr val="7FA0A9"/>
      </a:accent3>
      <a:accent4>
        <a:srgbClr val="BED0D4"/>
      </a:accent4>
      <a:accent5>
        <a:srgbClr val="428B9C"/>
      </a:accent5>
      <a:accent6>
        <a:srgbClr val="82B2BE"/>
      </a:accent6>
      <a:hlink>
        <a:srgbClr val="03657C"/>
      </a:hlink>
      <a:folHlink>
        <a:srgbClr val="646E7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720B2B-36DD-4104-9AC5-B4318808B83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Plantilla_Word_Indra_16112018 (3)</Template>
  <Pages>12</Pages>
  <Words>1113</Words>
  <Characters>6122</Characters>
  <Lines>51</Lines>
  <Paragraphs>14</Paragraphs>
  <TotalTime>6</TotalTime>
  <ScaleCrop>false</ScaleCrop>
  <LinksUpToDate>false</LinksUpToDate>
  <CharactersWithSpaces>7221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2020-08-26T12:01:00Z</dcterms:created>
  <dc:creator>Morales López, Alba</dc:creator>
  <cp:lastModifiedBy>google1590818317</cp:lastModifiedBy>
  <cp:lastPrinted>2018-10-15T15:11:00Z</cp:lastPrinted>
  <dcterms:modified xsi:type="dcterms:W3CDTF">2020-09-12T01:46:28Z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