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C06CB" w14:textId="77777777" w:rsidR="0074292A" w:rsidRDefault="00526164">
      <w:r>
        <w:rPr>
          <w:noProof/>
        </w:rPr>
        <w:drawing>
          <wp:anchor distT="0" distB="0" distL="114300" distR="114300" simplePos="0" relativeHeight="251658240" behindDoc="0" locked="0" layoutInCell="1" hidden="1" allowOverlap="1" wp14:anchorId="6B40C38F" wp14:editId="2E9B465A">
            <wp:simplePos x="0" y="0"/>
            <wp:positionH relativeFrom="page">
              <wp:posOffset>0</wp:posOffset>
            </wp:positionH>
            <wp:positionV relativeFrom="margin">
              <wp:posOffset>-509905</wp:posOffset>
            </wp:positionV>
            <wp:extent cx="7538085" cy="10661650"/>
            <wp:effectExtent l="0" t="0" r="5715" b="6350"/>
            <wp:wrapNone/>
            <wp:docPr id="3" name="Imagen 3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hidden="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400" cy="10661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DA5A4" w14:textId="77777777" w:rsidR="0074292A" w:rsidRDefault="0074292A"/>
    <w:p w14:paraId="36F83CDA" w14:textId="77777777" w:rsidR="0074292A" w:rsidRDefault="0074292A"/>
    <w:p w14:paraId="6C433A7B" w14:textId="77777777" w:rsidR="0074292A" w:rsidRDefault="0074292A"/>
    <w:p w14:paraId="6A275EDE" w14:textId="77777777" w:rsidR="0074292A" w:rsidRDefault="0074292A"/>
    <w:p w14:paraId="036F50EE" w14:textId="77777777" w:rsidR="0074292A" w:rsidRDefault="005261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6B8D9" wp14:editId="4F4E219E">
                <wp:simplePos x="0" y="0"/>
                <wp:positionH relativeFrom="column">
                  <wp:posOffset>2700655</wp:posOffset>
                </wp:positionH>
                <wp:positionV relativeFrom="paragraph">
                  <wp:posOffset>126365</wp:posOffset>
                </wp:positionV>
                <wp:extent cx="3773170" cy="4351655"/>
                <wp:effectExtent l="0" t="0" r="0" b="762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254" cy="4351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2AFA5" w14:textId="77777777" w:rsidR="0074292A" w:rsidRDefault="00526164">
                            <w:pPr>
                              <w:pStyle w:val="PortadaSubttul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Tecnologías Avanzadas</w:t>
                            </w:r>
                          </w:p>
                          <w:p w14:paraId="0248FCF9" w14:textId="48136B28" w:rsidR="0074292A" w:rsidRDefault="00526164">
                            <w:pPr>
                              <w:pStyle w:val="PortadaTtulo"/>
                            </w:pPr>
                            <w:r>
                              <w:rPr>
                                <w:szCs w:val="52"/>
                              </w:rPr>
                              <w:t xml:space="preserve">Manual de </w:t>
                            </w:r>
                            <w:r w:rsidR="00CC78AB">
                              <w:rPr>
                                <w:szCs w:val="52"/>
                              </w:rPr>
                              <w:t xml:space="preserve">creación de </w:t>
                            </w:r>
                            <w:r w:rsidR="006478AC">
                              <w:rPr>
                                <w:szCs w:val="52"/>
                              </w:rPr>
                              <w:t>reportes</w:t>
                            </w:r>
                            <w:r w:rsidR="00CC78AB">
                              <w:rPr>
                                <w:szCs w:val="52"/>
                              </w:rPr>
                              <w:t xml:space="preserve"> – </w:t>
                            </w:r>
                            <w:proofErr w:type="spellStart"/>
                            <w:r w:rsidR="00CC78AB">
                              <w:rPr>
                                <w:szCs w:val="52"/>
                              </w:rPr>
                              <w:t>Beck’s</w:t>
                            </w:r>
                            <w:proofErr w:type="spellEnd"/>
                            <w:r w:rsidR="00CC78AB">
                              <w:rPr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CC78AB">
                              <w:rPr>
                                <w:szCs w:val="52"/>
                              </w:rPr>
                              <w:t>Society</w:t>
                            </w:r>
                            <w:proofErr w:type="spellEnd"/>
                            <w:r w:rsidR="00CC78AB">
                              <w:rPr>
                                <w:szCs w:val="5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6B8D9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12.65pt;margin-top:9.95pt;width:297.1pt;height:34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" filled="f" stroked="f" strokeweight=".5pt">
                <v:textbox style="mso-fit-shape-to-text:t" inset="0,0,0,0">
                  <w:txbxContent>
                    <w:p w14:paraId="1DF2AFA5" w14:textId="77777777" w:rsidR="0074292A" w:rsidRDefault="00526164">
                      <w:pPr>
                        <w:pStyle w:val="PortadaSubttul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Tecnologías Avanzadas</w:t>
                      </w:r>
                    </w:p>
                    <w:p w14:paraId="0248FCF9" w14:textId="48136B28" w:rsidR="0074292A" w:rsidRDefault="00526164">
                      <w:pPr>
                        <w:pStyle w:val="PortadaTtulo"/>
                      </w:pPr>
                      <w:r>
                        <w:rPr>
                          <w:szCs w:val="52"/>
                        </w:rPr>
                        <w:t xml:space="preserve">Manual de </w:t>
                      </w:r>
                      <w:r w:rsidR="00CC78AB">
                        <w:rPr>
                          <w:szCs w:val="52"/>
                        </w:rPr>
                        <w:t xml:space="preserve">creación de </w:t>
                      </w:r>
                      <w:r w:rsidR="006478AC">
                        <w:rPr>
                          <w:szCs w:val="52"/>
                        </w:rPr>
                        <w:t>reportes</w:t>
                      </w:r>
                      <w:r w:rsidR="00CC78AB">
                        <w:rPr>
                          <w:szCs w:val="52"/>
                        </w:rPr>
                        <w:t xml:space="preserve"> – </w:t>
                      </w:r>
                      <w:proofErr w:type="spellStart"/>
                      <w:r w:rsidR="00CC78AB">
                        <w:rPr>
                          <w:szCs w:val="52"/>
                        </w:rPr>
                        <w:t>Beck’s</w:t>
                      </w:r>
                      <w:proofErr w:type="spellEnd"/>
                      <w:r w:rsidR="00CC78AB">
                        <w:rPr>
                          <w:szCs w:val="52"/>
                        </w:rPr>
                        <w:t xml:space="preserve"> </w:t>
                      </w:r>
                      <w:proofErr w:type="spellStart"/>
                      <w:r w:rsidR="00CC78AB">
                        <w:rPr>
                          <w:szCs w:val="52"/>
                        </w:rPr>
                        <w:t>Society</w:t>
                      </w:r>
                      <w:proofErr w:type="spellEnd"/>
                      <w:r w:rsidR="00CC78AB">
                        <w:rPr>
                          <w:szCs w:val="5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0806B9D" w14:textId="77777777" w:rsidR="0074292A" w:rsidRDefault="0074292A"/>
    <w:p w14:paraId="39AD45DF" w14:textId="77777777" w:rsidR="0074292A" w:rsidRDefault="0074292A"/>
    <w:p w14:paraId="475E3BB3" w14:textId="77777777" w:rsidR="0074292A" w:rsidRDefault="0074292A"/>
    <w:p w14:paraId="05252B01" w14:textId="77777777" w:rsidR="0074292A" w:rsidRDefault="0074292A"/>
    <w:p w14:paraId="7DEF8B31" w14:textId="77777777" w:rsidR="0074292A" w:rsidRDefault="0074292A"/>
    <w:p w14:paraId="69BBE217" w14:textId="77777777" w:rsidR="0074292A" w:rsidRDefault="0074292A"/>
    <w:p w14:paraId="67DD7FF8" w14:textId="77777777" w:rsidR="0074292A" w:rsidRDefault="0074292A"/>
    <w:p w14:paraId="37833159" w14:textId="77777777" w:rsidR="0074292A" w:rsidRDefault="0074292A"/>
    <w:p w14:paraId="3F08FE85" w14:textId="77777777" w:rsidR="0074292A" w:rsidRDefault="0074292A"/>
    <w:p w14:paraId="57191054" w14:textId="77777777" w:rsidR="0074292A" w:rsidRDefault="0074292A"/>
    <w:p w14:paraId="77944273" w14:textId="77777777" w:rsidR="0074292A" w:rsidRDefault="0074292A"/>
    <w:p w14:paraId="0DC6311D" w14:textId="77777777" w:rsidR="0074292A" w:rsidRDefault="0074292A"/>
    <w:p w14:paraId="0756D86A" w14:textId="77777777" w:rsidR="0074292A" w:rsidRDefault="0074292A"/>
    <w:p w14:paraId="29B91ACC" w14:textId="77777777" w:rsidR="0074292A" w:rsidRDefault="0074292A"/>
    <w:p w14:paraId="3D45D81B" w14:textId="77777777" w:rsidR="0074292A" w:rsidRDefault="0074292A"/>
    <w:p w14:paraId="3B804F0A" w14:textId="77777777" w:rsidR="0074292A" w:rsidRDefault="0074292A"/>
    <w:p w14:paraId="4464F432" w14:textId="77777777" w:rsidR="0074292A" w:rsidRDefault="0074292A"/>
    <w:p w14:paraId="6FF8F987" w14:textId="77777777" w:rsidR="0074292A" w:rsidRDefault="0074292A"/>
    <w:p w14:paraId="3D89A84E" w14:textId="77777777" w:rsidR="0074292A" w:rsidRDefault="0074292A">
      <w:pPr>
        <w:tabs>
          <w:tab w:val="left" w:pos="2223"/>
        </w:tabs>
      </w:pPr>
    </w:p>
    <w:p w14:paraId="650A8057" w14:textId="77777777" w:rsidR="0074292A" w:rsidRDefault="00526164">
      <w:pPr>
        <w:tabs>
          <w:tab w:val="center" w:pos="5385"/>
          <w:tab w:val="left" w:pos="6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6C7A80" wp14:editId="73A43AA4">
                <wp:simplePos x="0" y="0"/>
                <wp:positionH relativeFrom="column">
                  <wp:posOffset>5715</wp:posOffset>
                </wp:positionH>
                <wp:positionV relativeFrom="paragraph">
                  <wp:posOffset>1494790</wp:posOffset>
                </wp:positionV>
                <wp:extent cx="4316730" cy="1296035"/>
                <wp:effectExtent l="0" t="0" r="8255" b="508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565" cy="1296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2D8EB" w14:textId="77777777" w:rsidR="0074292A" w:rsidRDefault="0074292A">
                            <w:pPr>
                              <w:pStyle w:val="04Cuerpodetexto"/>
                              <w:spacing w:after="80"/>
                              <w:rPr>
                                <w:color w:val="03657C" w:themeColor="text2"/>
                              </w:rPr>
                            </w:pPr>
                          </w:p>
                          <w:p w14:paraId="2E68835E" w14:textId="77777777" w:rsidR="0074292A" w:rsidRDefault="0074292A">
                            <w:pPr>
                              <w:pStyle w:val="04Cuerpodetexto"/>
                              <w:spacing w:after="80"/>
                              <w:rPr>
                                <w:color w:val="03657C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C7A80" id="Cuadro de texto 28" o:spid="_x0000_s1027" type="#_x0000_t202" style="position:absolute;margin-left:.45pt;margin-top:117.7pt;width:339.9pt;height:10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" filled="f" stroked="f" strokeweight=".5pt">
                <v:textbox style="mso-fit-shape-to-text:t" inset="0,0,0,0">
                  <w:txbxContent>
                    <w:p w14:paraId="1CA2D8EB" w14:textId="77777777" w:rsidR="0074292A" w:rsidRDefault="0074292A">
                      <w:pPr>
                        <w:pStyle w:val="04Cuerpodetexto"/>
                        <w:spacing w:after="80"/>
                        <w:rPr>
                          <w:color w:val="03657C" w:themeColor="text2"/>
                        </w:rPr>
                      </w:pPr>
                    </w:p>
                    <w:p w14:paraId="2E68835E" w14:textId="77777777" w:rsidR="0074292A" w:rsidRDefault="0074292A">
                      <w:pPr>
                        <w:pStyle w:val="04Cuerpodetexto"/>
                        <w:spacing w:after="80"/>
                        <w:rPr>
                          <w:color w:val="03657C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EA78CC" w14:textId="77777777" w:rsidR="0074292A" w:rsidRDefault="0074292A"/>
    <w:p w14:paraId="6429193A" w14:textId="77777777" w:rsidR="0074292A" w:rsidRDefault="0074292A"/>
    <w:p w14:paraId="17B9AE39" w14:textId="77777777" w:rsidR="0074292A" w:rsidRDefault="0074292A"/>
    <w:p w14:paraId="495D869D" w14:textId="77777777" w:rsidR="0074292A" w:rsidRDefault="0074292A"/>
    <w:p w14:paraId="240220EF" w14:textId="77777777" w:rsidR="0074292A" w:rsidRDefault="0074292A"/>
    <w:p w14:paraId="00B639E2" w14:textId="77777777" w:rsidR="0074292A" w:rsidRDefault="0074292A"/>
    <w:p w14:paraId="69D74A65" w14:textId="77777777" w:rsidR="0074292A" w:rsidRDefault="0074292A"/>
    <w:p w14:paraId="034E06D9" w14:textId="77777777" w:rsidR="0074292A" w:rsidRDefault="0074292A"/>
    <w:p w14:paraId="63695EF7" w14:textId="77777777" w:rsidR="0074292A" w:rsidRDefault="0074292A"/>
    <w:p w14:paraId="5C6D030C" w14:textId="77777777" w:rsidR="0074292A" w:rsidRDefault="0074292A">
      <w:pPr>
        <w:tabs>
          <w:tab w:val="left" w:pos="2132"/>
        </w:tabs>
        <w:sectPr w:rsidR="0074292A">
          <w:headerReference w:type="even" r:id="rId13"/>
          <w:headerReference w:type="default" r:id="rId14"/>
          <w:footerReference w:type="even" r:id="rId15"/>
          <w:footerReference w:type="default" r:id="rId16"/>
          <w:pgSz w:w="11906" w:h="16838"/>
          <w:pgMar w:top="851" w:right="851" w:bottom="851" w:left="851" w:header="0" w:footer="0" w:gutter="0"/>
          <w:cols w:space="708"/>
          <w:docGrid w:linePitch="360"/>
        </w:sectPr>
      </w:pPr>
    </w:p>
    <w:sdt>
      <w:sdtPr>
        <w:rPr>
          <w:rFonts w:ascii="Georgia" w:eastAsia="SimSun" w:hAnsi="Georgia" w:cs="Georgia"/>
          <w:sz w:val="40"/>
          <w:szCs w:val="40"/>
        </w:rPr>
        <w:id w:val="147463931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D1AC19E" w14:textId="77777777" w:rsidR="0074292A" w:rsidRDefault="00526164">
          <w:pPr>
            <w:spacing w:after="0"/>
            <w:rPr>
              <w:rFonts w:ascii="Georgia" w:hAnsi="Georgia" w:cs="Georgia"/>
              <w:sz w:val="40"/>
              <w:szCs w:val="40"/>
            </w:rPr>
          </w:pPr>
          <w:r>
            <w:rPr>
              <w:rFonts w:ascii="Georgia" w:hAnsi="Georgia" w:cs="Georgia"/>
              <w:sz w:val="40"/>
              <w:szCs w:val="40"/>
              <w:lang w:val="es-ES"/>
            </w:rPr>
            <w:t>Contenido</w:t>
          </w:r>
        </w:p>
        <w:p w14:paraId="6682B791" w14:textId="77777777" w:rsidR="0074292A" w:rsidRDefault="0074292A">
          <w:pPr>
            <w:spacing w:after="0"/>
          </w:pPr>
        </w:p>
        <w:p w14:paraId="70B72922" w14:textId="4440009B" w:rsidR="006868CE" w:rsidRDefault="0052616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kern w:val="0"/>
              <w:lang w:eastAsia="es-CO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66879462" w:history="1">
            <w:r w:rsidR="006868CE" w:rsidRPr="00E7062F">
              <w:rPr>
                <w:rStyle w:val="Hipervnculo"/>
                <w:noProof/>
              </w:rPr>
              <w:t>1</w:t>
            </w:r>
            <w:r w:rsidR="006868CE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kern w:val="0"/>
                <w:lang w:eastAsia="es-CO"/>
              </w:rPr>
              <w:tab/>
            </w:r>
            <w:r w:rsidR="006868CE" w:rsidRPr="00E7062F">
              <w:rPr>
                <w:rStyle w:val="Hipervnculo"/>
                <w:noProof/>
              </w:rPr>
              <w:t>Creación de experiencias</w:t>
            </w:r>
            <w:r w:rsidR="006868CE">
              <w:rPr>
                <w:noProof/>
              </w:rPr>
              <w:tab/>
            </w:r>
            <w:r w:rsidR="006868CE">
              <w:rPr>
                <w:noProof/>
              </w:rPr>
              <w:fldChar w:fldCharType="begin"/>
            </w:r>
            <w:r w:rsidR="006868CE">
              <w:rPr>
                <w:noProof/>
              </w:rPr>
              <w:instrText xml:space="preserve"> PAGEREF _Toc66879462 \h </w:instrText>
            </w:r>
            <w:r w:rsidR="006868CE">
              <w:rPr>
                <w:noProof/>
              </w:rPr>
            </w:r>
            <w:r w:rsidR="006868CE">
              <w:rPr>
                <w:noProof/>
              </w:rPr>
              <w:fldChar w:fldCharType="separate"/>
            </w:r>
            <w:r w:rsidR="006868CE">
              <w:rPr>
                <w:noProof/>
              </w:rPr>
              <w:t>3</w:t>
            </w:r>
            <w:r w:rsidR="006868CE">
              <w:rPr>
                <w:noProof/>
              </w:rPr>
              <w:fldChar w:fldCharType="end"/>
            </w:r>
          </w:hyperlink>
        </w:p>
        <w:p w14:paraId="3DB2025A" w14:textId="627D38D5" w:rsidR="006868CE" w:rsidRDefault="006868CE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CO"/>
            </w:rPr>
          </w:pPr>
          <w:hyperlink w:anchor="_Toc66879463" w:history="1">
            <w:r w:rsidRPr="00E7062F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CO"/>
              </w:rPr>
              <w:tab/>
            </w:r>
            <w:r w:rsidRPr="00E7062F">
              <w:rPr>
                <w:rStyle w:val="Hipervnculo"/>
                <w:noProof/>
              </w:rPr>
              <w:t>Requisitos previos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_Toc66879463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110FA0E" w14:textId="505DCF84" w:rsidR="006868CE" w:rsidRDefault="006868CE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CO"/>
            </w:rPr>
          </w:pPr>
          <w:hyperlink w:anchor="_Toc66879464" w:history="1">
            <w:r w:rsidRPr="00E7062F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CO"/>
              </w:rPr>
              <w:tab/>
            </w:r>
            <w:r w:rsidRPr="00E7062F">
              <w:rPr>
                <w:rStyle w:val="Hipervnculo"/>
                <w:noProof/>
              </w:rPr>
              <w:t>Acceso a generador de reportes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_Toc66879464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355D03E" w14:textId="47A3B4EF" w:rsidR="006868CE" w:rsidRDefault="006868CE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CO"/>
            </w:rPr>
          </w:pPr>
          <w:hyperlink w:anchor="_Toc66879465" w:history="1">
            <w:r w:rsidRPr="00E7062F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CO"/>
              </w:rPr>
              <w:tab/>
            </w:r>
            <w:r w:rsidRPr="00E7062F">
              <w:rPr>
                <w:rStyle w:val="Hipervnculo"/>
                <w:noProof/>
              </w:rPr>
              <w:t>Generación de reporte de usuarios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_Toc66879465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E229663" w14:textId="7E2589C8" w:rsidR="006868CE" w:rsidRDefault="006868CE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CO"/>
            </w:rPr>
          </w:pPr>
          <w:hyperlink w:anchor="_Toc66879466" w:history="1">
            <w:r w:rsidRPr="00E7062F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CO"/>
              </w:rPr>
              <w:tab/>
            </w:r>
            <w:r w:rsidRPr="00E7062F">
              <w:rPr>
                <w:rStyle w:val="Hipervnculo"/>
                <w:noProof/>
              </w:rPr>
              <w:t>Generación de reporte de usuarios por experiencia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_Toc66879466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0FF05931" w14:textId="12F5A6F0" w:rsidR="006868CE" w:rsidRDefault="006868CE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kern w:val="0"/>
              <w:sz w:val="22"/>
              <w:lang w:eastAsia="es-CO"/>
            </w:rPr>
          </w:pPr>
          <w:hyperlink w:anchor="_Toc66879467" w:history="1">
            <w:r w:rsidRPr="00E7062F">
              <w:rPr>
                <w:rStyle w:val="Hipervnculo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kern w:val="0"/>
                <w:sz w:val="22"/>
                <w:lang w:eastAsia="es-CO"/>
              </w:rPr>
              <w:tab/>
            </w:r>
            <w:r w:rsidRPr="00E7062F">
              <w:rPr>
                <w:rStyle w:val="Hipervnculo"/>
                <w:noProof/>
              </w:rPr>
              <w:t>Generación de reporte de experiencias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_Toc66879467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A703B6A" w14:textId="129A5EC8" w:rsidR="0074292A" w:rsidRDefault="00526164">
          <w:r>
            <w:rPr>
              <w:b/>
            </w:rPr>
            <w:fldChar w:fldCharType="end"/>
          </w:r>
        </w:p>
      </w:sdtContent>
    </w:sdt>
    <w:p w14:paraId="4EA429FF" w14:textId="77777777" w:rsidR="0074292A" w:rsidRDefault="00526164">
      <w:pPr>
        <w:pStyle w:val="TDC1"/>
        <w:rPr>
          <w:sz w:val="18"/>
        </w:rPr>
      </w:pPr>
      <w:r>
        <w:br w:type="page"/>
      </w:r>
    </w:p>
    <w:p w14:paraId="0AEC0956" w14:textId="28436955" w:rsidR="0074292A" w:rsidRDefault="00603A54">
      <w:pPr>
        <w:pStyle w:val="00TtuloNivel1"/>
      </w:pPr>
      <w:bookmarkStart w:id="0" w:name="_Toc66879462"/>
      <w:r>
        <w:rPr>
          <w:lang w:val="es-CO"/>
        </w:rPr>
        <w:lastRenderedPageBreak/>
        <w:t>Creación de experiencias</w:t>
      </w:r>
      <w:bookmarkEnd w:id="0"/>
    </w:p>
    <w:p w14:paraId="1C2ED8B9" w14:textId="7DDB71DE" w:rsidR="0074292A" w:rsidRDefault="00526164">
      <w:pPr>
        <w:pStyle w:val="01Subttulo"/>
        <w:rPr>
          <w:lang w:val="es-CO"/>
        </w:rPr>
      </w:pPr>
      <w:bookmarkStart w:id="1" w:name="_Toc66879463"/>
      <w:r>
        <w:rPr>
          <w:lang w:val="es-CO"/>
        </w:rPr>
        <w:t xml:space="preserve">Requisitos </w:t>
      </w:r>
      <w:r w:rsidR="00603A54">
        <w:rPr>
          <w:lang w:val="es-CO"/>
        </w:rPr>
        <w:t>previos</w:t>
      </w:r>
      <w:bookmarkEnd w:id="1"/>
    </w:p>
    <w:p w14:paraId="4C3CF8B0" w14:textId="77777777" w:rsidR="0074292A" w:rsidRDefault="0074292A">
      <w:pPr>
        <w:pStyle w:val="ListNumNiv1"/>
        <w:numPr>
          <w:ilvl w:val="0"/>
          <w:numId w:val="0"/>
        </w:numPr>
      </w:pPr>
    </w:p>
    <w:p w14:paraId="5A1D5CB7" w14:textId="7A5EF084" w:rsidR="0074292A" w:rsidRPr="00603A54" w:rsidRDefault="00603A54">
      <w:pPr>
        <w:pStyle w:val="ListNumNiv1"/>
        <w:rPr>
          <w:lang w:val="es-CO"/>
        </w:rPr>
      </w:pPr>
      <w:r>
        <w:rPr>
          <w:lang w:val="es-CO"/>
        </w:rPr>
        <w:t>Poseer acceso a la ruta donde se encuentra almacenado el administrador de experiencias.</w:t>
      </w:r>
    </w:p>
    <w:p w14:paraId="337ABE16" w14:textId="41146AB0" w:rsidR="0074292A" w:rsidRDefault="00603A54">
      <w:pPr>
        <w:pStyle w:val="ListNumNiv1"/>
      </w:pPr>
      <w:r w:rsidRPr="00603A54">
        <w:rPr>
          <w:lang w:val="es-CO"/>
        </w:rPr>
        <w:t>Poseer</w:t>
      </w:r>
      <w:r>
        <w:t xml:space="preserve"> </w:t>
      </w:r>
      <w:r w:rsidRPr="00603A54">
        <w:rPr>
          <w:lang w:val="es-CO"/>
        </w:rPr>
        <w:t>credenciales</w:t>
      </w:r>
      <w:r>
        <w:t xml:space="preserve"> de </w:t>
      </w:r>
      <w:r w:rsidRPr="00603A54">
        <w:rPr>
          <w:lang w:val="es-CO"/>
        </w:rPr>
        <w:t>acceso</w:t>
      </w:r>
      <w:r w:rsidR="00E0371D">
        <w:rPr>
          <w:lang w:val="es-CO"/>
        </w:rPr>
        <w:t xml:space="preserve"> con rol de administrador</w:t>
      </w:r>
      <w:r>
        <w:t>.</w:t>
      </w:r>
    </w:p>
    <w:p w14:paraId="06DB1129" w14:textId="361BEF80" w:rsidR="0074292A" w:rsidRPr="00603A54" w:rsidRDefault="0074292A" w:rsidP="00603A54">
      <w:pPr>
        <w:pStyle w:val="ListNumNiv1"/>
        <w:numPr>
          <w:ilvl w:val="0"/>
          <w:numId w:val="0"/>
        </w:numPr>
        <w:ind w:left="340"/>
        <w:rPr>
          <w:lang w:val="es-CO"/>
        </w:rPr>
      </w:pPr>
    </w:p>
    <w:p w14:paraId="1D2E0A18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0A45F70A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3922F694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0D5A4B3C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5C04EA80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43A5290F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32250841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51BA7D5B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7A67DA6E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7D33AE03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42A79343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31C95A04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48F1BC7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51297057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3DC7ABA6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3010C451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0E481612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7E835E51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0C648F5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21E9987A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98B4003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0E2375B4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0167403A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7117AFA2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34B9CD65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57095E27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D6DDC6E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AAE2EC5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274507FF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E507F9B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13C191B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499BD256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79E1098D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49385E08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127C43D5" w14:textId="77777777" w:rsidR="0074292A" w:rsidRDefault="0074292A">
      <w:pPr>
        <w:pStyle w:val="ListNumNiv1"/>
        <w:numPr>
          <w:ilvl w:val="0"/>
          <w:numId w:val="0"/>
        </w:numPr>
        <w:rPr>
          <w:lang w:val="es-CO"/>
        </w:rPr>
      </w:pPr>
    </w:p>
    <w:p w14:paraId="66A052AB" w14:textId="14F69483" w:rsidR="00BB4263" w:rsidRDefault="00BB4263" w:rsidP="00BB4263">
      <w:pPr>
        <w:pStyle w:val="01Subttulo"/>
        <w:rPr>
          <w:lang w:val="es-CO"/>
        </w:rPr>
      </w:pPr>
      <w:bookmarkStart w:id="2" w:name="_Toc66879464"/>
      <w:r>
        <w:rPr>
          <w:lang w:val="es-CO"/>
        </w:rPr>
        <w:lastRenderedPageBreak/>
        <w:t xml:space="preserve">Acceso a </w:t>
      </w:r>
      <w:r w:rsidR="008647FE">
        <w:rPr>
          <w:lang w:val="es-CO"/>
        </w:rPr>
        <w:t>generador de reportes</w:t>
      </w:r>
      <w:bookmarkEnd w:id="2"/>
    </w:p>
    <w:p w14:paraId="2F90489B" w14:textId="77777777" w:rsidR="00BB4263" w:rsidRDefault="00BB4263" w:rsidP="00BB4263">
      <w:pPr>
        <w:pStyle w:val="ListNumNiv1"/>
        <w:numPr>
          <w:ilvl w:val="0"/>
          <w:numId w:val="0"/>
        </w:numPr>
        <w:rPr>
          <w:lang w:val="es-CO"/>
        </w:rPr>
      </w:pPr>
    </w:p>
    <w:p w14:paraId="4D3E3E05" w14:textId="01D2974A" w:rsidR="00BB4263" w:rsidRDefault="00BB4263" w:rsidP="00BB4263">
      <w:pPr>
        <w:pStyle w:val="ListNumNiv1"/>
        <w:numPr>
          <w:ilvl w:val="0"/>
          <w:numId w:val="0"/>
        </w:numPr>
        <w:rPr>
          <w:lang w:val="es-CO"/>
        </w:rPr>
      </w:pPr>
      <w:r>
        <w:rPr>
          <w:lang w:val="es-CO"/>
        </w:rPr>
        <w:t xml:space="preserve">Para tener acceso al </w:t>
      </w:r>
      <w:r w:rsidR="008647FE">
        <w:rPr>
          <w:lang w:val="es-CO"/>
        </w:rPr>
        <w:t xml:space="preserve">generador de reportes </w:t>
      </w:r>
      <w:r>
        <w:rPr>
          <w:lang w:val="es-CO"/>
        </w:rPr>
        <w:t xml:space="preserve">de la </w:t>
      </w:r>
      <w:proofErr w:type="spellStart"/>
      <w:r>
        <w:rPr>
          <w:lang w:val="es-CO"/>
        </w:rPr>
        <w:t>Beck’s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Society</w:t>
      </w:r>
      <w:proofErr w:type="spellEnd"/>
      <w:r>
        <w:rPr>
          <w:lang w:val="es-CO"/>
        </w:rPr>
        <w:t xml:space="preserve"> es necesario ingresar al mismo a través del enlace correspondiente para posteriormente ingresar con las credenciales de administrador.</w:t>
      </w:r>
    </w:p>
    <w:p w14:paraId="25CEDDCE" w14:textId="0C1FFCA9" w:rsidR="00B87067" w:rsidRDefault="00B87067" w:rsidP="00BB4263">
      <w:pPr>
        <w:pStyle w:val="ListNumNiv1"/>
        <w:numPr>
          <w:ilvl w:val="0"/>
          <w:numId w:val="0"/>
        </w:numPr>
        <w:rPr>
          <w:lang w:val="es-CO"/>
        </w:rPr>
      </w:pPr>
    </w:p>
    <w:p w14:paraId="422C842F" w14:textId="77777777" w:rsidR="00B87067" w:rsidRDefault="00B87067" w:rsidP="00BB4263">
      <w:pPr>
        <w:pStyle w:val="ListNumNiv1"/>
        <w:numPr>
          <w:ilvl w:val="0"/>
          <w:numId w:val="0"/>
        </w:numPr>
        <w:rPr>
          <w:lang w:val="es-CO"/>
        </w:rPr>
      </w:pPr>
    </w:p>
    <w:p w14:paraId="07CBBBF3" w14:textId="07EE4407" w:rsidR="00BB4263" w:rsidRDefault="00BB4263" w:rsidP="00BB4263">
      <w:pPr>
        <w:tabs>
          <w:tab w:val="left" w:pos="1848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371944" wp14:editId="36D01449">
                <wp:simplePos x="0" y="0"/>
                <wp:positionH relativeFrom="column">
                  <wp:posOffset>2005965</wp:posOffset>
                </wp:positionH>
                <wp:positionV relativeFrom="paragraph">
                  <wp:posOffset>1188742</wp:posOffset>
                </wp:positionV>
                <wp:extent cx="349322" cy="226032"/>
                <wp:effectExtent l="0" t="19050" r="31750" b="41275"/>
                <wp:wrapNone/>
                <wp:docPr id="19" name="Flecha: a l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22" cy="226032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35F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9" o:spid="_x0000_s1026" type="#_x0000_t13" style="position:absolute;margin-left:157.95pt;margin-top:93.6pt;width:27.5pt;height:1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" adj="14612" fillcolor="#00b050" strokecolor="#00b050" strokeweight="1pt"/>
            </w:pict>
          </mc:Fallback>
        </mc:AlternateContent>
      </w:r>
      <w:r w:rsidR="003D1AC7" w:rsidRPr="003D1AC7">
        <w:rPr>
          <w:noProof/>
        </w:rPr>
        <w:drawing>
          <wp:inline distT="0" distB="0" distL="0" distR="0" wp14:anchorId="14179C78" wp14:editId="5C82C328">
            <wp:extent cx="1628774" cy="1929539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3284" cy="195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14D9" w14:textId="39D31C16" w:rsidR="00BB4263" w:rsidRDefault="00BB4263" w:rsidP="00BB4263">
      <w:pPr>
        <w:tabs>
          <w:tab w:val="left" w:pos="1848"/>
        </w:tabs>
        <w:jc w:val="center"/>
      </w:pPr>
    </w:p>
    <w:p w14:paraId="548A8BD1" w14:textId="2C7577BE" w:rsidR="00BB4263" w:rsidRPr="005B5341" w:rsidRDefault="00BB4263" w:rsidP="00BB4263">
      <w:pPr>
        <w:tabs>
          <w:tab w:val="left" w:pos="1848"/>
        </w:tabs>
        <w:jc w:val="both"/>
        <w:rPr>
          <w:rFonts w:eastAsiaTheme="minorEastAsia" w:cs="Times New Roman"/>
          <w:bCs w:val="0"/>
          <w:color w:val="004254" w:themeColor="text1"/>
          <w:kern w:val="0"/>
          <w:sz w:val="18"/>
          <w:szCs w:val="20"/>
          <w:lang w:eastAsia="zh-CN"/>
        </w:rPr>
      </w:pPr>
      <w:r w:rsidRPr="005B5341">
        <w:rPr>
          <w:rFonts w:eastAsiaTheme="minorEastAsia" w:cs="Times New Roman"/>
          <w:bCs w:val="0"/>
          <w:color w:val="004254" w:themeColor="text1"/>
          <w:kern w:val="0"/>
          <w:sz w:val="18"/>
          <w:szCs w:val="20"/>
          <w:lang w:eastAsia="zh-CN"/>
        </w:rPr>
        <w:t>Una vez se ha realizado el log in correctamente, se visualizará la pantalla de</w:t>
      </w:r>
      <w:r w:rsidR="008647FE">
        <w:rPr>
          <w:rFonts w:eastAsiaTheme="minorEastAsia" w:cs="Times New Roman"/>
          <w:bCs w:val="0"/>
          <w:color w:val="004254" w:themeColor="text1"/>
          <w:kern w:val="0"/>
          <w:sz w:val="18"/>
          <w:szCs w:val="20"/>
          <w:lang w:eastAsia="zh-CN"/>
        </w:rPr>
        <w:t xml:space="preserve"> inicio de </w:t>
      </w:r>
      <w:proofErr w:type="spellStart"/>
      <w:r w:rsidR="008647FE">
        <w:rPr>
          <w:rFonts w:eastAsiaTheme="minorEastAsia" w:cs="Times New Roman"/>
          <w:bCs w:val="0"/>
          <w:color w:val="004254" w:themeColor="text1"/>
          <w:kern w:val="0"/>
          <w:sz w:val="18"/>
          <w:szCs w:val="20"/>
          <w:lang w:eastAsia="zh-CN"/>
        </w:rPr>
        <w:t>drupal</w:t>
      </w:r>
      <w:proofErr w:type="spellEnd"/>
      <w:r w:rsidR="008647FE">
        <w:rPr>
          <w:rFonts w:eastAsiaTheme="minorEastAsia" w:cs="Times New Roman"/>
          <w:bCs w:val="0"/>
          <w:color w:val="004254" w:themeColor="text1"/>
          <w:kern w:val="0"/>
          <w:sz w:val="18"/>
          <w:szCs w:val="20"/>
          <w:lang w:eastAsia="zh-CN"/>
        </w:rPr>
        <w:t xml:space="preserve"> , seguido a esto hacer clic en la opción </w:t>
      </w:r>
      <w:r w:rsidR="008647FE" w:rsidRPr="008647FE">
        <w:rPr>
          <w:rFonts w:eastAsiaTheme="minorEastAsia" w:cs="Times New Roman"/>
          <w:bCs w:val="0"/>
          <w:color w:val="004254" w:themeColor="text1"/>
          <w:kern w:val="0"/>
          <w:sz w:val="18"/>
          <w:szCs w:val="20"/>
          <w:lang w:eastAsia="zh-CN"/>
        </w:rPr>
        <w:t>CONFIGURACIÓN</w:t>
      </w:r>
      <w:r w:rsidR="008647FE">
        <w:rPr>
          <w:rFonts w:eastAsiaTheme="minorEastAsia" w:cs="Times New Roman"/>
          <w:bCs w:val="0"/>
          <w:color w:val="004254" w:themeColor="text1"/>
          <w:kern w:val="0"/>
          <w:sz w:val="18"/>
          <w:szCs w:val="20"/>
          <w:lang w:eastAsia="zh-CN"/>
        </w:rPr>
        <w:t xml:space="preserve">. </w:t>
      </w:r>
    </w:p>
    <w:p w14:paraId="34BA6E65" w14:textId="35CF0F52" w:rsidR="00B87067" w:rsidRPr="00B87067" w:rsidRDefault="00B87067" w:rsidP="00BB4263">
      <w:pPr>
        <w:tabs>
          <w:tab w:val="left" w:pos="1848"/>
        </w:tabs>
        <w:jc w:val="both"/>
        <w:rPr>
          <w:u w:val="single"/>
        </w:rPr>
      </w:pPr>
    </w:p>
    <w:p w14:paraId="6222B999" w14:textId="14B24FE0" w:rsidR="00BB4263" w:rsidRDefault="008647FE" w:rsidP="00BB4263">
      <w:pPr>
        <w:tabs>
          <w:tab w:val="left" w:pos="1848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805ED" wp14:editId="670B1DE7">
                <wp:simplePos x="0" y="0"/>
                <wp:positionH relativeFrom="column">
                  <wp:posOffset>1514044</wp:posOffset>
                </wp:positionH>
                <wp:positionV relativeFrom="paragraph">
                  <wp:posOffset>441701</wp:posOffset>
                </wp:positionV>
                <wp:extent cx="426204" cy="123987"/>
                <wp:effectExtent l="17780" t="20320" r="29845" b="10795"/>
                <wp:wrapNone/>
                <wp:docPr id="36" name="Flecha: a la der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6204" cy="123987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BB5CF" id="Flecha: a la derecha 36" o:spid="_x0000_s1026" type="#_x0000_t13" style="position:absolute;margin-left:119.2pt;margin-top:34.8pt;width:33.55pt;height:9.75pt;rotation:-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" adj="18458" fillcolor="#00b050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D8C12" wp14:editId="3BDE3265">
                <wp:simplePos x="0" y="0"/>
                <wp:positionH relativeFrom="column">
                  <wp:posOffset>1553232</wp:posOffset>
                </wp:positionH>
                <wp:positionV relativeFrom="paragraph">
                  <wp:posOffset>116592</wp:posOffset>
                </wp:positionV>
                <wp:extent cx="456898" cy="135137"/>
                <wp:effectExtent l="0" t="0" r="19685" b="1778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98" cy="1351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AE56B" id="Rectángulo 9" o:spid="_x0000_s1026" style="position:absolute;margin-left:122.3pt;margin-top:9.2pt;width:36pt;height:1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" filled="f" strokecolor="#00b050" strokeweight="1pt"/>
            </w:pict>
          </mc:Fallback>
        </mc:AlternateContent>
      </w:r>
      <w:r w:rsidRPr="008647FE">
        <w:rPr>
          <w:noProof/>
        </w:rPr>
        <w:drawing>
          <wp:inline distT="0" distB="0" distL="0" distR="0" wp14:anchorId="5B100877" wp14:editId="4BE06BC1">
            <wp:extent cx="5939790" cy="156527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DA2B" w14:textId="2D3F4DDC" w:rsidR="00BB4263" w:rsidRDefault="00BB4263" w:rsidP="00BB4263">
      <w:pPr>
        <w:tabs>
          <w:tab w:val="left" w:pos="1848"/>
        </w:tabs>
        <w:jc w:val="both"/>
      </w:pPr>
    </w:p>
    <w:p w14:paraId="3F86F007" w14:textId="16952E68" w:rsidR="00BB4263" w:rsidRPr="004829F9" w:rsidRDefault="004829F9" w:rsidP="00BB4263">
      <w:pPr>
        <w:tabs>
          <w:tab w:val="left" w:pos="1848"/>
        </w:tabs>
        <w:jc w:val="both"/>
        <w:rPr>
          <w:rFonts w:eastAsiaTheme="minorEastAsia" w:cs="Times New Roman"/>
          <w:bCs w:val="0"/>
          <w:color w:val="004254" w:themeColor="text1"/>
          <w:kern w:val="0"/>
          <w:sz w:val="18"/>
          <w:szCs w:val="20"/>
          <w:lang w:eastAsia="zh-CN"/>
        </w:rPr>
      </w:pPr>
      <w:r w:rsidRPr="004829F9">
        <w:rPr>
          <w:rFonts w:eastAsiaTheme="minorEastAsia" w:cs="Times New Roman"/>
          <w:bCs w:val="0"/>
          <w:color w:val="004254" w:themeColor="text1"/>
          <w:kern w:val="0"/>
          <w:sz w:val="18"/>
          <w:szCs w:val="20"/>
          <w:lang w:eastAsia="zh-CN"/>
        </w:rPr>
        <w:t xml:space="preserve">Una vez abierto el menú de configuración de </w:t>
      </w:r>
      <w:r>
        <w:rPr>
          <w:rFonts w:eastAsiaTheme="minorEastAsia" w:cs="Times New Roman"/>
          <w:bCs w:val="0"/>
          <w:color w:val="004254" w:themeColor="text1"/>
          <w:kern w:val="0"/>
          <w:sz w:val="18"/>
          <w:szCs w:val="20"/>
          <w:lang w:eastAsia="zh-CN"/>
        </w:rPr>
        <w:t>D</w:t>
      </w:r>
      <w:r w:rsidRPr="004829F9">
        <w:rPr>
          <w:rFonts w:eastAsiaTheme="minorEastAsia" w:cs="Times New Roman"/>
          <w:bCs w:val="0"/>
          <w:color w:val="004254" w:themeColor="text1"/>
          <w:kern w:val="0"/>
          <w:sz w:val="18"/>
          <w:szCs w:val="20"/>
          <w:lang w:eastAsia="zh-CN"/>
        </w:rPr>
        <w:t>rupal, es necesario acceder a la opción “Reporte Experiencias”</w:t>
      </w:r>
      <w:r>
        <w:rPr>
          <w:rFonts w:eastAsiaTheme="minorEastAsia" w:cs="Times New Roman"/>
          <w:bCs w:val="0"/>
          <w:color w:val="004254" w:themeColor="text1"/>
          <w:kern w:val="0"/>
          <w:sz w:val="18"/>
          <w:szCs w:val="20"/>
          <w:lang w:eastAsia="zh-CN"/>
        </w:rPr>
        <w:t xml:space="preserve">, </w:t>
      </w:r>
    </w:p>
    <w:p w14:paraId="3D7A60ED" w14:textId="58B63A04" w:rsidR="004829F9" w:rsidRDefault="004829F9" w:rsidP="00BB4263">
      <w:pPr>
        <w:tabs>
          <w:tab w:val="left" w:pos="1848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ECCC60" wp14:editId="2FD47ED6">
                <wp:simplePos x="0" y="0"/>
                <wp:positionH relativeFrom="column">
                  <wp:posOffset>274621</wp:posOffset>
                </wp:positionH>
                <wp:positionV relativeFrom="paragraph">
                  <wp:posOffset>2010281</wp:posOffset>
                </wp:positionV>
                <wp:extent cx="1526583" cy="294468"/>
                <wp:effectExtent l="0" t="0" r="16510" b="1079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83" cy="2944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21C1E" id="Rectángulo 40" o:spid="_x0000_s1026" style="position:absolute;margin-left:21.6pt;margin-top:158.3pt;width:120.2pt;height:2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" filled="f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716551" wp14:editId="1AE0138C">
                <wp:simplePos x="0" y="0"/>
                <wp:positionH relativeFrom="column">
                  <wp:posOffset>-132209</wp:posOffset>
                </wp:positionH>
                <wp:positionV relativeFrom="paragraph">
                  <wp:posOffset>1980134</wp:posOffset>
                </wp:positionV>
                <wp:extent cx="349322" cy="226032"/>
                <wp:effectExtent l="0" t="19050" r="31750" b="41275"/>
                <wp:wrapNone/>
                <wp:docPr id="39" name="Flecha: a la der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22" cy="226032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21EEE" id="Flecha: a la derecha 39" o:spid="_x0000_s1026" type="#_x0000_t13" style="position:absolute;margin-left:-10.4pt;margin-top:155.9pt;width:27.5pt;height:17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" adj="14612" fillcolor="#00b050" strokecolor="#00b050" strokeweight="1pt"/>
            </w:pict>
          </mc:Fallback>
        </mc:AlternateContent>
      </w:r>
      <w:r>
        <w:t xml:space="preserve"> </w:t>
      </w:r>
      <w:r w:rsidRPr="004829F9">
        <w:drawing>
          <wp:inline distT="0" distB="0" distL="0" distR="0" wp14:anchorId="04032EE6" wp14:editId="4944176C">
            <wp:extent cx="5936832" cy="2193011"/>
            <wp:effectExtent l="0" t="0" r="698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6501" b="20417"/>
                    <a:stretch/>
                  </pic:blipFill>
                  <pic:spPr bwMode="auto">
                    <a:xfrm>
                      <a:off x="0" y="0"/>
                      <a:ext cx="5981499" cy="2209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C8571" w14:textId="6CE09FA7" w:rsidR="004829F9" w:rsidRDefault="004829F9" w:rsidP="004829F9">
      <w:pPr>
        <w:pStyle w:val="04Cuerpodetexto"/>
        <w:jc w:val="both"/>
      </w:pPr>
    </w:p>
    <w:p w14:paraId="0059CD2C" w14:textId="580FDAA1" w:rsidR="004829F9" w:rsidRDefault="004829F9" w:rsidP="004829F9">
      <w:pPr>
        <w:pStyle w:val="04Cuerpodetexto"/>
        <w:jc w:val="both"/>
      </w:pPr>
      <w:r>
        <w:lastRenderedPageBreak/>
        <w:t>A continuación se mostrará la pantalla de generación de reportes, esta contará con los siguientes tipos de reporte:</w:t>
      </w:r>
    </w:p>
    <w:p w14:paraId="45978293" w14:textId="209DC7E5" w:rsidR="004829F9" w:rsidRDefault="004829F9" w:rsidP="004829F9">
      <w:pPr>
        <w:pStyle w:val="04Cuerpodetexto"/>
        <w:numPr>
          <w:ilvl w:val="0"/>
          <w:numId w:val="12"/>
        </w:numPr>
        <w:jc w:val="both"/>
      </w:pPr>
      <w:r>
        <w:t>Reporte de usuarios</w:t>
      </w:r>
    </w:p>
    <w:p w14:paraId="600A580F" w14:textId="09E1B4C2" w:rsidR="004829F9" w:rsidRDefault="004829F9" w:rsidP="004829F9">
      <w:pPr>
        <w:pStyle w:val="04Cuerpodetexto"/>
        <w:numPr>
          <w:ilvl w:val="0"/>
          <w:numId w:val="12"/>
        </w:numPr>
        <w:jc w:val="both"/>
      </w:pPr>
      <w:r>
        <w:t>Reporte de usuarios por experiencia</w:t>
      </w:r>
    </w:p>
    <w:p w14:paraId="32E035F1" w14:textId="06D1C268" w:rsidR="004829F9" w:rsidRDefault="004829F9" w:rsidP="004829F9">
      <w:pPr>
        <w:pStyle w:val="04Cuerpodetexto"/>
        <w:numPr>
          <w:ilvl w:val="0"/>
          <w:numId w:val="12"/>
        </w:numPr>
        <w:jc w:val="both"/>
      </w:pPr>
      <w:r>
        <w:t>Reporte de experiencias</w:t>
      </w:r>
    </w:p>
    <w:p w14:paraId="381BC4D5" w14:textId="1C5AE9EF" w:rsidR="004829F9" w:rsidRDefault="004829F9" w:rsidP="004829F9">
      <w:pPr>
        <w:pStyle w:val="04Cuerpodetexto"/>
        <w:jc w:val="both"/>
      </w:pPr>
    </w:p>
    <w:p w14:paraId="1D2CF554" w14:textId="5C483743" w:rsidR="004829F9" w:rsidRDefault="004829F9" w:rsidP="004829F9">
      <w:pPr>
        <w:pStyle w:val="04Cuerpodetexto"/>
        <w:jc w:val="both"/>
      </w:pPr>
      <w:r w:rsidRPr="004829F9">
        <w:drawing>
          <wp:inline distT="0" distB="0" distL="0" distR="0" wp14:anchorId="41ECB3B9" wp14:editId="1BD883E2">
            <wp:extent cx="5939790" cy="2343150"/>
            <wp:effectExtent l="0" t="0" r="381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38B2" w14:textId="431D6D86" w:rsidR="00BB4263" w:rsidRDefault="004829F9">
      <w:pPr>
        <w:pStyle w:val="01Subttulo"/>
        <w:rPr>
          <w:lang w:val="es-CO"/>
        </w:rPr>
      </w:pPr>
      <w:bookmarkStart w:id="3" w:name="_Toc66879465"/>
      <w:r>
        <w:rPr>
          <w:lang w:val="es-CO"/>
        </w:rPr>
        <w:t>Generación de reporte de usuarios</w:t>
      </w:r>
      <w:bookmarkEnd w:id="3"/>
    </w:p>
    <w:p w14:paraId="6C414292" w14:textId="2AD962A6" w:rsidR="004829F9" w:rsidRDefault="004829F9" w:rsidP="0018236F">
      <w:pPr>
        <w:pStyle w:val="04Cuerpodetexto"/>
        <w:jc w:val="both"/>
      </w:pPr>
      <w:r>
        <w:t xml:space="preserve">Para generar el reporte de usuarios asociados a la </w:t>
      </w:r>
      <w:proofErr w:type="spellStart"/>
      <w:r>
        <w:t>Beck’s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 haga clic en la opción Usuarios ubicada en la parte superior del menú de reportes y siga los siguientes pasos:</w:t>
      </w:r>
    </w:p>
    <w:p w14:paraId="3061C482" w14:textId="63557AC1" w:rsidR="007424E8" w:rsidRDefault="004829F9" w:rsidP="004829F9">
      <w:pPr>
        <w:pStyle w:val="04Cuerpodetexto"/>
        <w:numPr>
          <w:ilvl w:val="0"/>
          <w:numId w:val="13"/>
        </w:numPr>
        <w:jc w:val="both"/>
      </w:pPr>
      <w:r>
        <w:t>Ingrese el estado de los usuarios que desea consultar (todos, activos, inactivos).</w:t>
      </w:r>
    </w:p>
    <w:p w14:paraId="7E393CCD" w14:textId="19E9FAF0" w:rsidR="004829F9" w:rsidRDefault="004829F9" w:rsidP="004829F9">
      <w:pPr>
        <w:pStyle w:val="04Cuerpodetexto"/>
        <w:numPr>
          <w:ilvl w:val="0"/>
          <w:numId w:val="13"/>
        </w:numPr>
        <w:jc w:val="both"/>
      </w:pPr>
      <w:r>
        <w:t>Ingrese la fecha de inicio desde la cual desea generar el reporte.</w:t>
      </w:r>
    </w:p>
    <w:p w14:paraId="404C7CF7" w14:textId="7640A8F3" w:rsidR="004829F9" w:rsidRDefault="004829F9" w:rsidP="004829F9">
      <w:pPr>
        <w:pStyle w:val="04Cuerpodetexto"/>
        <w:numPr>
          <w:ilvl w:val="0"/>
          <w:numId w:val="13"/>
        </w:numPr>
        <w:jc w:val="both"/>
      </w:pPr>
      <w:r>
        <w:t>Ingrese la fecha de fin del registro.</w:t>
      </w:r>
    </w:p>
    <w:p w14:paraId="299E67C4" w14:textId="074A83D0" w:rsidR="004829F9" w:rsidRDefault="004829F9" w:rsidP="004829F9">
      <w:pPr>
        <w:pStyle w:val="04Cuerpodetexto"/>
        <w:numPr>
          <w:ilvl w:val="0"/>
          <w:numId w:val="13"/>
        </w:numPr>
        <w:jc w:val="both"/>
      </w:pPr>
      <w:r>
        <w:t>Clic en “Generar reporte usuarios”.</w:t>
      </w:r>
    </w:p>
    <w:p w14:paraId="50AF6448" w14:textId="3226ECA0" w:rsidR="004829F9" w:rsidRDefault="004829F9" w:rsidP="004829F9">
      <w:pPr>
        <w:pStyle w:val="04Cuerpodetexto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D19C6E" wp14:editId="7E738E4C">
                <wp:simplePos x="0" y="0"/>
                <wp:positionH relativeFrom="column">
                  <wp:posOffset>2064310</wp:posOffset>
                </wp:positionH>
                <wp:positionV relativeFrom="paragraph">
                  <wp:posOffset>1413737</wp:posOffset>
                </wp:positionV>
                <wp:extent cx="449451" cy="201478"/>
                <wp:effectExtent l="0" t="19050" r="46355" b="46355"/>
                <wp:wrapNone/>
                <wp:docPr id="44" name="Flecha: a la der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451" cy="201478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48FDF" id="Flecha: a la derecha 44" o:spid="_x0000_s1026" type="#_x0000_t13" style="position:absolute;margin-left:162.55pt;margin-top:111.3pt;width:35.4pt;height:15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" adj="16759" fillcolor="#00b050" strokecolor="#00b050" strokeweight="1pt"/>
            </w:pict>
          </mc:Fallback>
        </mc:AlternateContent>
      </w:r>
      <w:r w:rsidRPr="004829F9">
        <w:drawing>
          <wp:inline distT="0" distB="0" distL="0" distR="0" wp14:anchorId="1301AF34" wp14:editId="3D802BFA">
            <wp:extent cx="3599038" cy="1386840"/>
            <wp:effectExtent l="0" t="0" r="1905" b="381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5849" cy="139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8913" w14:textId="4698D267" w:rsidR="004829F9" w:rsidRDefault="004829F9" w:rsidP="004829F9">
      <w:pPr>
        <w:pStyle w:val="04Cuerpodetexto"/>
        <w:ind w:left="720"/>
        <w:jc w:val="center"/>
      </w:pPr>
    </w:p>
    <w:p w14:paraId="6FCC9547" w14:textId="5EFB857B" w:rsidR="004829F9" w:rsidRDefault="004829F9" w:rsidP="004829F9">
      <w:pPr>
        <w:pStyle w:val="04Cuerpodetexto"/>
        <w:jc w:val="both"/>
      </w:pPr>
      <w:r>
        <w:t xml:space="preserve">Una vez haga clic en “Generar reporte usuarios” se </w:t>
      </w:r>
      <w:r w:rsidR="00E21B14">
        <w:t>iniciará la descarga del archivo de extensión .</w:t>
      </w:r>
      <w:proofErr w:type="spellStart"/>
      <w:r w:rsidR="00E21B14">
        <w:t>CSV</w:t>
      </w:r>
      <w:proofErr w:type="spellEnd"/>
      <w:r w:rsidR="00E21B14">
        <w:t xml:space="preserve"> en su navegador.</w:t>
      </w:r>
      <w:r w:rsidR="00E21B14" w:rsidRPr="00E21B14">
        <w:t xml:space="preserve"> </w:t>
      </w:r>
      <w:r w:rsidR="00E21B14" w:rsidRPr="00E21B14">
        <w:drawing>
          <wp:inline distT="0" distB="0" distL="0" distR="0" wp14:anchorId="3CE5A4C0" wp14:editId="7350943E">
            <wp:extent cx="5939790" cy="403225"/>
            <wp:effectExtent l="0" t="0" r="381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F1B2" w14:textId="54382778" w:rsidR="00BE1B6C" w:rsidRDefault="00BE1B6C" w:rsidP="007424E8">
      <w:pPr>
        <w:pStyle w:val="04Cuerpodetexto"/>
        <w:jc w:val="center"/>
      </w:pPr>
    </w:p>
    <w:p w14:paraId="56ED7827" w14:textId="274ECEB2" w:rsidR="00B87067" w:rsidRDefault="003B4D84" w:rsidP="00B87067">
      <w:pPr>
        <w:pStyle w:val="04Cuerpodetexto"/>
      </w:pPr>
      <w:r>
        <w:lastRenderedPageBreak/>
        <w:t xml:space="preserve">Este </w:t>
      </w:r>
      <w:r w:rsidR="00E21B14">
        <w:t>reporte contará con los siguientes campos</w:t>
      </w:r>
      <w:r>
        <w:t>:</w:t>
      </w:r>
    </w:p>
    <w:p w14:paraId="78FC45B2" w14:textId="77777777" w:rsidR="00E21B14" w:rsidRDefault="00E21B14" w:rsidP="00E21B14">
      <w:pPr>
        <w:pStyle w:val="04Cuerpodetexto"/>
        <w:numPr>
          <w:ilvl w:val="0"/>
          <w:numId w:val="14"/>
        </w:numPr>
        <w:jc w:val="both"/>
        <w:rPr>
          <w:b/>
          <w:bCs w:val="0"/>
        </w:rPr>
      </w:pPr>
      <w:proofErr w:type="spellStart"/>
      <w:r w:rsidRPr="00E21B14">
        <w:rPr>
          <w:b/>
          <w:bCs w:val="0"/>
        </w:rPr>
        <w:t>UID</w:t>
      </w:r>
      <w:proofErr w:type="spellEnd"/>
      <w:r w:rsidRPr="00E21B14">
        <w:rPr>
          <w:b/>
          <w:bCs w:val="0"/>
        </w:rPr>
        <w:tab/>
      </w:r>
    </w:p>
    <w:p w14:paraId="14A139B5" w14:textId="77777777" w:rsidR="00E21B14" w:rsidRDefault="00E21B14" w:rsidP="00E21B14">
      <w:pPr>
        <w:pStyle w:val="04Cuerpodetexto"/>
        <w:numPr>
          <w:ilvl w:val="0"/>
          <w:numId w:val="14"/>
        </w:numPr>
        <w:jc w:val="both"/>
        <w:rPr>
          <w:b/>
          <w:bCs w:val="0"/>
        </w:rPr>
      </w:pPr>
      <w:r w:rsidRPr="00E21B14">
        <w:rPr>
          <w:b/>
          <w:bCs w:val="0"/>
        </w:rPr>
        <w:t>Fecha registro</w:t>
      </w:r>
      <w:r w:rsidRPr="00E21B14">
        <w:rPr>
          <w:b/>
          <w:bCs w:val="0"/>
        </w:rPr>
        <w:tab/>
      </w:r>
    </w:p>
    <w:p w14:paraId="25169F40" w14:textId="77777777" w:rsidR="00E21B14" w:rsidRDefault="00E21B14" w:rsidP="00E21B14">
      <w:pPr>
        <w:pStyle w:val="04Cuerpodetexto"/>
        <w:numPr>
          <w:ilvl w:val="0"/>
          <w:numId w:val="14"/>
        </w:numPr>
        <w:jc w:val="both"/>
        <w:rPr>
          <w:b/>
          <w:bCs w:val="0"/>
        </w:rPr>
      </w:pPr>
      <w:r w:rsidRPr="00E21B14">
        <w:rPr>
          <w:b/>
          <w:bCs w:val="0"/>
        </w:rPr>
        <w:t>Nombre/Apellido</w:t>
      </w:r>
      <w:r w:rsidRPr="00E21B14">
        <w:rPr>
          <w:b/>
          <w:bCs w:val="0"/>
        </w:rPr>
        <w:tab/>
      </w:r>
    </w:p>
    <w:p w14:paraId="3A0D98FF" w14:textId="77777777" w:rsidR="00E21B14" w:rsidRDefault="00E21B14" w:rsidP="00E21B14">
      <w:pPr>
        <w:pStyle w:val="04Cuerpodetexto"/>
        <w:numPr>
          <w:ilvl w:val="0"/>
          <w:numId w:val="14"/>
        </w:numPr>
        <w:jc w:val="both"/>
        <w:rPr>
          <w:b/>
          <w:bCs w:val="0"/>
        </w:rPr>
      </w:pPr>
      <w:r w:rsidRPr="00E21B14">
        <w:rPr>
          <w:b/>
          <w:bCs w:val="0"/>
        </w:rPr>
        <w:t>Celular</w:t>
      </w:r>
      <w:r w:rsidRPr="00E21B14">
        <w:rPr>
          <w:b/>
          <w:bCs w:val="0"/>
        </w:rPr>
        <w:tab/>
      </w:r>
    </w:p>
    <w:p w14:paraId="18A52E56" w14:textId="77777777" w:rsidR="00E21B14" w:rsidRDefault="00E21B14" w:rsidP="00E21B14">
      <w:pPr>
        <w:pStyle w:val="04Cuerpodetexto"/>
        <w:numPr>
          <w:ilvl w:val="0"/>
          <w:numId w:val="14"/>
        </w:numPr>
        <w:jc w:val="both"/>
        <w:rPr>
          <w:b/>
          <w:bCs w:val="0"/>
        </w:rPr>
      </w:pPr>
      <w:r w:rsidRPr="00E21B14">
        <w:rPr>
          <w:b/>
          <w:bCs w:val="0"/>
        </w:rPr>
        <w:t>Correo</w:t>
      </w:r>
      <w:r w:rsidRPr="00E21B14">
        <w:rPr>
          <w:b/>
          <w:bCs w:val="0"/>
        </w:rPr>
        <w:tab/>
      </w:r>
    </w:p>
    <w:p w14:paraId="622A94CD" w14:textId="77777777" w:rsidR="00E21B14" w:rsidRDefault="00E21B14" w:rsidP="00E21B14">
      <w:pPr>
        <w:pStyle w:val="04Cuerpodetexto"/>
        <w:numPr>
          <w:ilvl w:val="0"/>
          <w:numId w:val="14"/>
        </w:numPr>
        <w:jc w:val="both"/>
        <w:rPr>
          <w:b/>
          <w:bCs w:val="0"/>
        </w:rPr>
      </w:pPr>
      <w:r w:rsidRPr="00E21B14">
        <w:rPr>
          <w:b/>
          <w:bCs w:val="0"/>
        </w:rPr>
        <w:t>Ciudad</w:t>
      </w:r>
      <w:r w:rsidRPr="00E21B14">
        <w:rPr>
          <w:b/>
          <w:bCs w:val="0"/>
        </w:rPr>
        <w:tab/>
      </w:r>
    </w:p>
    <w:p w14:paraId="64335FBA" w14:textId="77777777" w:rsidR="00E21B14" w:rsidRDefault="00E21B14" w:rsidP="00E21B14">
      <w:pPr>
        <w:pStyle w:val="04Cuerpodetexto"/>
        <w:numPr>
          <w:ilvl w:val="0"/>
          <w:numId w:val="14"/>
        </w:numPr>
        <w:jc w:val="both"/>
        <w:rPr>
          <w:b/>
          <w:bCs w:val="0"/>
        </w:rPr>
      </w:pPr>
      <w:proofErr w:type="spellStart"/>
      <w:r w:rsidRPr="00E21B14">
        <w:rPr>
          <w:b/>
          <w:bCs w:val="0"/>
        </w:rPr>
        <w:t>T&amp;CC</w:t>
      </w:r>
      <w:proofErr w:type="spellEnd"/>
      <w:r w:rsidRPr="00E21B14">
        <w:rPr>
          <w:b/>
          <w:bCs w:val="0"/>
        </w:rPr>
        <w:tab/>
      </w:r>
    </w:p>
    <w:p w14:paraId="025171BB" w14:textId="77777777" w:rsidR="00E21B14" w:rsidRDefault="00E21B14" w:rsidP="00E21B14">
      <w:pPr>
        <w:pStyle w:val="04Cuerpodetexto"/>
        <w:numPr>
          <w:ilvl w:val="0"/>
          <w:numId w:val="14"/>
        </w:numPr>
        <w:jc w:val="both"/>
        <w:rPr>
          <w:b/>
          <w:bCs w:val="0"/>
        </w:rPr>
      </w:pPr>
      <w:proofErr w:type="spellStart"/>
      <w:r w:rsidRPr="00E21B14">
        <w:rPr>
          <w:b/>
          <w:bCs w:val="0"/>
        </w:rPr>
        <w:t>OPT</w:t>
      </w:r>
      <w:proofErr w:type="spellEnd"/>
      <w:r w:rsidRPr="00E21B14">
        <w:rPr>
          <w:b/>
          <w:bCs w:val="0"/>
        </w:rPr>
        <w:t xml:space="preserve"> IN MARKETING</w:t>
      </w:r>
      <w:r w:rsidRPr="00E21B14">
        <w:rPr>
          <w:b/>
          <w:bCs w:val="0"/>
        </w:rPr>
        <w:tab/>
      </w:r>
    </w:p>
    <w:p w14:paraId="3473A392" w14:textId="49941065" w:rsidR="00F5166B" w:rsidRPr="00E21B14" w:rsidRDefault="00E21B14" w:rsidP="00B87067">
      <w:pPr>
        <w:pStyle w:val="04Cuerpodetexto"/>
        <w:numPr>
          <w:ilvl w:val="0"/>
          <w:numId w:val="14"/>
        </w:numPr>
        <w:jc w:val="both"/>
        <w:rPr>
          <w:b/>
          <w:bCs w:val="0"/>
        </w:rPr>
      </w:pPr>
      <w:r w:rsidRPr="00E21B14">
        <w:rPr>
          <w:b/>
          <w:bCs w:val="0"/>
        </w:rPr>
        <w:t xml:space="preserve">Cuenta activa </w:t>
      </w:r>
      <w:proofErr w:type="spellStart"/>
      <w:r w:rsidRPr="00E21B14">
        <w:rPr>
          <w:b/>
          <w:bCs w:val="0"/>
        </w:rPr>
        <w:t>merqueo</w:t>
      </w:r>
      <w:proofErr w:type="spellEnd"/>
      <w:r w:rsidRPr="00E21B14">
        <w:rPr>
          <w:b/>
          <w:bCs w:val="0"/>
        </w:rPr>
        <w:t>/no</w:t>
      </w:r>
    </w:p>
    <w:p w14:paraId="4442FD93" w14:textId="1E8B1F78" w:rsidR="0074292A" w:rsidRPr="00E21B14" w:rsidRDefault="00E21B14" w:rsidP="00E21B14">
      <w:pPr>
        <w:pStyle w:val="01Subttulo"/>
        <w:rPr>
          <w:lang w:val="es-CO"/>
        </w:rPr>
      </w:pPr>
      <w:bookmarkStart w:id="4" w:name="_Toc66879466"/>
      <w:r>
        <w:rPr>
          <w:lang w:val="es-CO"/>
        </w:rPr>
        <w:t>Generación de reporte de usuarios</w:t>
      </w:r>
      <w:r>
        <w:rPr>
          <w:lang w:val="es-CO"/>
        </w:rPr>
        <w:t xml:space="preserve"> por experiencia</w:t>
      </w:r>
      <w:bookmarkEnd w:id="4"/>
      <w:r>
        <w:rPr>
          <w:lang w:val="es-CO"/>
        </w:rPr>
        <w:t xml:space="preserve"> </w:t>
      </w:r>
    </w:p>
    <w:p w14:paraId="320575FA" w14:textId="4D5D2A64" w:rsidR="00E21B14" w:rsidRDefault="00E21B14" w:rsidP="00E21B14">
      <w:pPr>
        <w:pStyle w:val="04Cuerpodetexto"/>
        <w:jc w:val="both"/>
      </w:pPr>
      <w:r>
        <w:t xml:space="preserve">Para generar el reporte de usuarios </w:t>
      </w:r>
      <w:r>
        <w:t xml:space="preserve">por experiencia </w:t>
      </w:r>
      <w:r>
        <w:t>haga clic en la opción Usuarios</w:t>
      </w:r>
      <w:r>
        <w:t xml:space="preserve"> x Experiencia</w:t>
      </w:r>
      <w:r>
        <w:t xml:space="preserve"> ubicada en la parte superior del menú de reportes y siga los siguientes pasos:</w:t>
      </w:r>
    </w:p>
    <w:p w14:paraId="09FD5457" w14:textId="48285538" w:rsidR="00E21B14" w:rsidRDefault="00E21B14" w:rsidP="00E21B14">
      <w:pPr>
        <w:pStyle w:val="04Cuerpodetexto"/>
        <w:numPr>
          <w:ilvl w:val="0"/>
          <w:numId w:val="15"/>
        </w:numPr>
        <w:jc w:val="both"/>
      </w:pPr>
      <w:r>
        <w:t xml:space="preserve">Ingrese la fecha de </w:t>
      </w:r>
      <w:r>
        <w:t>registro-</w:t>
      </w:r>
      <w:r>
        <w:t>inicio desde la cual desea generar el reporte.</w:t>
      </w:r>
    </w:p>
    <w:p w14:paraId="5699528A" w14:textId="4DFBEDE0" w:rsidR="00E21B14" w:rsidRDefault="00E21B14" w:rsidP="00E21B14">
      <w:pPr>
        <w:pStyle w:val="04Cuerpodetexto"/>
        <w:numPr>
          <w:ilvl w:val="0"/>
          <w:numId w:val="15"/>
        </w:numPr>
        <w:jc w:val="both"/>
      </w:pPr>
      <w:r>
        <w:t>Ingrese la fecha de registro</w:t>
      </w:r>
      <w:r>
        <w:t>-</w:t>
      </w:r>
      <w:r>
        <w:t>fin del registro.</w:t>
      </w:r>
    </w:p>
    <w:p w14:paraId="5300562B" w14:textId="261AED3F" w:rsidR="00E21B14" w:rsidRDefault="00E21B14" w:rsidP="00E21B14">
      <w:pPr>
        <w:pStyle w:val="04Cuerpodetexto"/>
        <w:numPr>
          <w:ilvl w:val="0"/>
          <w:numId w:val="15"/>
        </w:numPr>
        <w:jc w:val="both"/>
      </w:pPr>
      <w:r>
        <w:t>Clic en “Generar reporte usuarios</w:t>
      </w:r>
      <w:r>
        <w:t xml:space="preserve"> x experiencia</w:t>
      </w:r>
      <w:r>
        <w:t>”.</w:t>
      </w:r>
    </w:p>
    <w:p w14:paraId="4EF687E3" w14:textId="6FC39546" w:rsidR="00E21B14" w:rsidRDefault="00E21B14" w:rsidP="00E21B14">
      <w:pPr>
        <w:pStyle w:val="04Cuerpodetexto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6186A6" wp14:editId="1A3AE947">
                <wp:simplePos x="0" y="0"/>
                <wp:positionH relativeFrom="margin">
                  <wp:posOffset>2403981</wp:posOffset>
                </wp:positionH>
                <wp:positionV relativeFrom="paragraph">
                  <wp:posOffset>1382266</wp:posOffset>
                </wp:positionV>
                <wp:extent cx="449451" cy="201478"/>
                <wp:effectExtent l="0" t="19050" r="46355" b="46355"/>
                <wp:wrapNone/>
                <wp:docPr id="46" name="Flecha: a la der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451" cy="201478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2A645" id="Flecha: a la derecha 46" o:spid="_x0000_s1026" type="#_x0000_t13" style="position:absolute;margin-left:189.3pt;margin-top:108.85pt;width:35.4pt;height:15.8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" adj="16759" fillcolor="#00b050" strokecolor="#00b050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1C1FCD" wp14:editId="28C2462D">
                <wp:simplePos x="0" y="0"/>
                <wp:positionH relativeFrom="margin">
                  <wp:posOffset>379590</wp:posOffset>
                </wp:positionH>
                <wp:positionV relativeFrom="paragraph">
                  <wp:posOffset>731649</wp:posOffset>
                </wp:positionV>
                <wp:extent cx="449451" cy="201478"/>
                <wp:effectExtent l="0" t="19050" r="46355" b="46355"/>
                <wp:wrapNone/>
                <wp:docPr id="49" name="Flecha: a la der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451" cy="201478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FD4A3" id="Flecha: a la derecha 49" o:spid="_x0000_s1026" type="#_x0000_t13" style="position:absolute;margin-left:29.9pt;margin-top:57.6pt;width:35.4pt;height:15.8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" adj="16759" fillcolor="#00b050" strokecolor="#00b050" strokeweight="1pt">
                <w10:wrap anchorx="margin"/>
              </v:shape>
            </w:pict>
          </mc:Fallback>
        </mc:AlternateContent>
      </w:r>
      <w:r w:rsidRPr="00E21B14">
        <w:drawing>
          <wp:inline distT="0" distB="0" distL="0" distR="0" wp14:anchorId="6149D4E8" wp14:editId="6879A20B">
            <wp:extent cx="4906060" cy="183858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E841" w14:textId="0518E71C" w:rsidR="00E21B14" w:rsidRDefault="00E21B14" w:rsidP="00E21B14">
      <w:pPr>
        <w:pStyle w:val="04Cuerpodetexto"/>
        <w:ind w:left="720"/>
        <w:jc w:val="center"/>
      </w:pPr>
    </w:p>
    <w:p w14:paraId="48F3D3EA" w14:textId="4E0DFD4E" w:rsidR="00A36742" w:rsidRDefault="00E21B14" w:rsidP="00E21B14">
      <w:pPr>
        <w:pStyle w:val="04Cuerpodetexto"/>
        <w:jc w:val="both"/>
      </w:pPr>
      <w:r>
        <w:t>Una vez haga clic en “Generar reporte usuarios</w:t>
      </w:r>
      <w:r w:rsidR="00A36742">
        <w:t xml:space="preserve"> x experiencia</w:t>
      </w:r>
      <w:r>
        <w:t>” se iniciará la descarga del archivo de extensión .</w:t>
      </w:r>
      <w:proofErr w:type="spellStart"/>
      <w:r>
        <w:t>CSV</w:t>
      </w:r>
      <w:proofErr w:type="spellEnd"/>
      <w:r>
        <w:t xml:space="preserve"> en su navegador.</w:t>
      </w:r>
      <w:r w:rsidRPr="00E21B14">
        <w:t xml:space="preserve"> </w:t>
      </w:r>
    </w:p>
    <w:p w14:paraId="202E2DBE" w14:textId="77777777" w:rsidR="006868CE" w:rsidRDefault="006868CE" w:rsidP="00E21B14">
      <w:pPr>
        <w:pStyle w:val="04Cuerpodetexto"/>
        <w:jc w:val="both"/>
      </w:pPr>
    </w:p>
    <w:p w14:paraId="2A25E8D2" w14:textId="59C5694B" w:rsidR="00E21B14" w:rsidRDefault="006868CE" w:rsidP="00E21B14">
      <w:pPr>
        <w:pStyle w:val="04Cuerpodetexto"/>
        <w:jc w:val="both"/>
      </w:pPr>
      <w:r w:rsidRPr="006868CE">
        <w:drawing>
          <wp:inline distT="0" distB="0" distL="0" distR="0" wp14:anchorId="79E61505" wp14:editId="3D61269D">
            <wp:extent cx="5939790" cy="325464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1017"/>
                    <a:stretch/>
                  </pic:blipFill>
                  <pic:spPr bwMode="auto">
                    <a:xfrm>
                      <a:off x="0" y="0"/>
                      <a:ext cx="5939790" cy="32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541DC" w14:textId="189C3FB5" w:rsidR="006868CE" w:rsidRDefault="006868CE" w:rsidP="00E21B14">
      <w:pPr>
        <w:pStyle w:val="04Cuerpodetexto"/>
        <w:jc w:val="both"/>
      </w:pPr>
    </w:p>
    <w:p w14:paraId="3D44D1BB" w14:textId="142EB7A5" w:rsidR="006868CE" w:rsidRDefault="006868CE" w:rsidP="00E21B14">
      <w:pPr>
        <w:pStyle w:val="04Cuerpodetexto"/>
        <w:jc w:val="both"/>
      </w:pPr>
    </w:p>
    <w:p w14:paraId="4C579838" w14:textId="77777777" w:rsidR="006868CE" w:rsidRDefault="006868CE" w:rsidP="006868CE">
      <w:pPr>
        <w:pStyle w:val="04Cuerpodetexto"/>
      </w:pPr>
    </w:p>
    <w:p w14:paraId="7C0957C4" w14:textId="5B7C5862" w:rsidR="006868CE" w:rsidRDefault="006868CE" w:rsidP="006868CE">
      <w:pPr>
        <w:pStyle w:val="04Cuerpodetexto"/>
      </w:pPr>
      <w:r>
        <w:lastRenderedPageBreak/>
        <w:t>Este reporte contará con los siguientes campos:</w:t>
      </w:r>
    </w:p>
    <w:p w14:paraId="0D78FDB5" w14:textId="77777777" w:rsidR="006868CE" w:rsidRPr="006868CE" w:rsidRDefault="006868CE" w:rsidP="006868CE">
      <w:pPr>
        <w:pStyle w:val="Prrafodelista"/>
        <w:numPr>
          <w:ilvl w:val="0"/>
          <w:numId w:val="17"/>
        </w:numPr>
      </w:pPr>
      <w:proofErr w:type="spellStart"/>
      <w:r w:rsidRPr="006868CE">
        <w:rPr>
          <w:b/>
          <w:bCs w:val="0"/>
          <w:sz w:val="18"/>
        </w:rPr>
        <w:t>UID</w:t>
      </w:r>
      <w:proofErr w:type="spellEnd"/>
      <w:r w:rsidRPr="006868CE">
        <w:rPr>
          <w:b/>
          <w:bCs w:val="0"/>
          <w:sz w:val="18"/>
        </w:rPr>
        <w:tab/>
      </w:r>
    </w:p>
    <w:p w14:paraId="75A9B3D6" w14:textId="77777777" w:rsidR="006868CE" w:rsidRPr="006868CE" w:rsidRDefault="006868CE" w:rsidP="006868CE">
      <w:pPr>
        <w:pStyle w:val="Prrafodelista"/>
        <w:numPr>
          <w:ilvl w:val="0"/>
          <w:numId w:val="17"/>
        </w:numPr>
      </w:pPr>
      <w:r w:rsidRPr="006868CE">
        <w:rPr>
          <w:b/>
          <w:bCs w:val="0"/>
          <w:sz w:val="18"/>
        </w:rPr>
        <w:t>Fecha registro</w:t>
      </w:r>
      <w:r w:rsidRPr="006868CE">
        <w:rPr>
          <w:b/>
          <w:bCs w:val="0"/>
          <w:sz w:val="18"/>
        </w:rPr>
        <w:tab/>
      </w:r>
    </w:p>
    <w:p w14:paraId="0A650398" w14:textId="77777777" w:rsidR="006868CE" w:rsidRPr="006868CE" w:rsidRDefault="006868CE" w:rsidP="006868CE">
      <w:pPr>
        <w:pStyle w:val="Prrafodelista"/>
        <w:numPr>
          <w:ilvl w:val="0"/>
          <w:numId w:val="17"/>
        </w:numPr>
      </w:pPr>
      <w:r w:rsidRPr="006868CE">
        <w:rPr>
          <w:b/>
          <w:bCs w:val="0"/>
          <w:sz w:val="18"/>
        </w:rPr>
        <w:t>Nombre/Apellido</w:t>
      </w:r>
      <w:r w:rsidRPr="006868CE">
        <w:rPr>
          <w:b/>
          <w:bCs w:val="0"/>
          <w:sz w:val="18"/>
        </w:rPr>
        <w:tab/>
      </w:r>
    </w:p>
    <w:p w14:paraId="60479298" w14:textId="77777777" w:rsidR="006868CE" w:rsidRPr="006868CE" w:rsidRDefault="006868CE" w:rsidP="006868CE">
      <w:pPr>
        <w:pStyle w:val="Prrafodelista"/>
        <w:numPr>
          <w:ilvl w:val="0"/>
          <w:numId w:val="17"/>
        </w:numPr>
      </w:pPr>
      <w:r w:rsidRPr="006868CE">
        <w:rPr>
          <w:b/>
          <w:bCs w:val="0"/>
          <w:sz w:val="18"/>
        </w:rPr>
        <w:t>Celular</w:t>
      </w:r>
      <w:r w:rsidRPr="006868CE">
        <w:rPr>
          <w:b/>
          <w:bCs w:val="0"/>
          <w:sz w:val="18"/>
        </w:rPr>
        <w:tab/>
      </w:r>
    </w:p>
    <w:p w14:paraId="34CFA9C9" w14:textId="77777777" w:rsidR="006868CE" w:rsidRPr="006868CE" w:rsidRDefault="006868CE" w:rsidP="006868CE">
      <w:pPr>
        <w:pStyle w:val="Prrafodelista"/>
        <w:numPr>
          <w:ilvl w:val="0"/>
          <w:numId w:val="17"/>
        </w:numPr>
      </w:pPr>
      <w:r w:rsidRPr="006868CE">
        <w:rPr>
          <w:b/>
          <w:bCs w:val="0"/>
          <w:sz w:val="18"/>
        </w:rPr>
        <w:t>Correo</w:t>
      </w:r>
      <w:r w:rsidRPr="006868CE">
        <w:rPr>
          <w:b/>
          <w:bCs w:val="0"/>
          <w:sz w:val="18"/>
        </w:rPr>
        <w:tab/>
      </w:r>
    </w:p>
    <w:p w14:paraId="1DB15252" w14:textId="77777777" w:rsidR="006868CE" w:rsidRPr="006868CE" w:rsidRDefault="006868CE" w:rsidP="006868CE">
      <w:pPr>
        <w:pStyle w:val="Prrafodelista"/>
        <w:numPr>
          <w:ilvl w:val="0"/>
          <w:numId w:val="17"/>
        </w:numPr>
      </w:pPr>
      <w:r w:rsidRPr="006868CE">
        <w:rPr>
          <w:b/>
          <w:bCs w:val="0"/>
          <w:sz w:val="18"/>
        </w:rPr>
        <w:t>Ciudad</w:t>
      </w:r>
      <w:r w:rsidRPr="006868CE">
        <w:rPr>
          <w:b/>
          <w:bCs w:val="0"/>
          <w:sz w:val="18"/>
        </w:rPr>
        <w:tab/>
      </w:r>
    </w:p>
    <w:p w14:paraId="36AFE683" w14:textId="77777777" w:rsidR="006868CE" w:rsidRPr="006868CE" w:rsidRDefault="006868CE" w:rsidP="006868CE">
      <w:pPr>
        <w:pStyle w:val="Prrafodelista"/>
        <w:numPr>
          <w:ilvl w:val="0"/>
          <w:numId w:val="17"/>
        </w:numPr>
      </w:pPr>
      <w:r w:rsidRPr="006868CE">
        <w:rPr>
          <w:b/>
          <w:bCs w:val="0"/>
          <w:sz w:val="18"/>
        </w:rPr>
        <w:t xml:space="preserve">Cuenta activa </w:t>
      </w:r>
      <w:proofErr w:type="spellStart"/>
      <w:r w:rsidRPr="006868CE">
        <w:rPr>
          <w:b/>
          <w:bCs w:val="0"/>
          <w:sz w:val="18"/>
        </w:rPr>
        <w:t>merqueo</w:t>
      </w:r>
      <w:proofErr w:type="spellEnd"/>
      <w:r w:rsidRPr="006868CE">
        <w:rPr>
          <w:b/>
          <w:bCs w:val="0"/>
          <w:sz w:val="18"/>
        </w:rPr>
        <w:t>/no</w:t>
      </w:r>
      <w:r w:rsidRPr="006868CE">
        <w:rPr>
          <w:b/>
          <w:bCs w:val="0"/>
          <w:sz w:val="18"/>
        </w:rPr>
        <w:tab/>
      </w:r>
    </w:p>
    <w:p w14:paraId="152AF773" w14:textId="77777777" w:rsidR="006868CE" w:rsidRPr="006868CE" w:rsidRDefault="006868CE" w:rsidP="006868CE">
      <w:pPr>
        <w:pStyle w:val="Prrafodelista"/>
        <w:numPr>
          <w:ilvl w:val="0"/>
          <w:numId w:val="17"/>
        </w:numPr>
      </w:pPr>
      <w:r w:rsidRPr="006868CE">
        <w:rPr>
          <w:b/>
          <w:bCs w:val="0"/>
          <w:sz w:val="18"/>
        </w:rPr>
        <w:t>Fecha en que activo su cuenta</w:t>
      </w:r>
      <w:r w:rsidRPr="006868CE">
        <w:rPr>
          <w:b/>
          <w:bCs w:val="0"/>
          <w:sz w:val="18"/>
        </w:rPr>
        <w:tab/>
      </w:r>
    </w:p>
    <w:p w14:paraId="2C63B1AC" w14:textId="77777777" w:rsidR="006868CE" w:rsidRPr="006868CE" w:rsidRDefault="006868CE" w:rsidP="006868CE">
      <w:pPr>
        <w:pStyle w:val="Prrafodelista"/>
        <w:numPr>
          <w:ilvl w:val="0"/>
          <w:numId w:val="17"/>
        </w:numPr>
      </w:pPr>
      <w:r w:rsidRPr="006868CE">
        <w:rPr>
          <w:b/>
          <w:bCs w:val="0"/>
          <w:sz w:val="18"/>
        </w:rPr>
        <w:t>Fecha fin de activación de su cuenta (30 d</w:t>
      </w:r>
      <w:r>
        <w:rPr>
          <w:b/>
          <w:bCs w:val="0"/>
          <w:sz w:val="18"/>
        </w:rPr>
        <w:t>í</w:t>
      </w:r>
      <w:r w:rsidRPr="006868CE">
        <w:rPr>
          <w:b/>
          <w:bCs w:val="0"/>
          <w:sz w:val="18"/>
        </w:rPr>
        <w:t>as h</w:t>
      </w:r>
      <w:r>
        <w:rPr>
          <w:b/>
          <w:bCs w:val="0"/>
          <w:sz w:val="18"/>
        </w:rPr>
        <w:t>á</w:t>
      </w:r>
      <w:r w:rsidRPr="006868CE">
        <w:rPr>
          <w:b/>
          <w:bCs w:val="0"/>
          <w:sz w:val="18"/>
        </w:rPr>
        <w:t>biles)</w:t>
      </w:r>
      <w:r w:rsidRPr="006868CE">
        <w:rPr>
          <w:b/>
          <w:bCs w:val="0"/>
          <w:sz w:val="18"/>
        </w:rPr>
        <w:tab/>
      </w:r>
    </w:p>
    <w:p w14:paraId="07A3E47C" w14:textId="77777777" w:rsidR="006868CE" w:rsidRPr="006868CE" w:rsidRDefault="006868CE" w:rsidP="006868CE">
      <w:pPr>
        <w:pStyle w:val="Prrafodelista"/>
        <w:numPr>
          <w:ilvl w:val="0"/>
          <w:numId w:val="17"/>
        </w:numPr>
      </w:pPr>
      <w:r w:rsidRPr="006868CE">
        <w:rPr>
          <w:b/>
          <w:bCs w:val="0"/>
          <w:sz w:val="18"/>
        </w:rPr>
        <w:t>Fecha reserva</w:t>
      </w:r>
      <w:r w:rsidRPr="006868CE">
        <w:rPr>
          <w:b/>
          <w:bCs w:val="0"/>
          <w:sz w:val="18"/>
        </w:rPr>
        <w:tab/>
      </w:r>
    </w:p>
    <w:p w14:paraId="35812A16" w14:textId="77777777" w:rsidR="006868CE" w:rsidRPr="006868CE" w:rsidRDefault="006868CE" w:rsidP="006868CE">
      <w:pPr>
        <w:pStyle w:val="Prrafodelista"/>
        <w:numPr>
          <w:ilvl w:val="0"/>
          <w:numId w:val="17"/>
        </w:numPr>
      </w:pPr>
      <w:r w:rsidRPr="006868CE">
        <w:rPr>
          <w:b/>
          <w:bCs w:val="0"/>
          <w:sz w:val="18"/>
        </w:rPr>
        <w:t>Nombre del evento reservado</w:t>
      </w:r>
      <w:r w:rsidRPr="006868CE">
        <w:rPr>
          <w:b/>
          <w:bCs w:val="0"/>
          <w:sz w:val="18"/>
        </w:rPr>
        <w:tab/>
      </w:r>
    </w:p>
    <w:p w14:paraId="37385AF2" w14:textId="77777777" w:rsidR="006868CE" w:rsidRDefault="006868CE" w:rsidP="006868CE">
      <w:pPr>
        <w:pStyle w:val="Prrafodelista"/>
        <w:numPr>
          <w:ilvl w:val="0"/>
          <w:numId w:val="17"/>
        </w:numPr>
      </w:pPr>
      <w:r w:rsidRPr="006868CE">
        <w:rPr>
          <w:b/>
          <w:bCs w:val="0"/>
          <w:sz w:val="18"/>
        </w:rPr>
        <w:t>Ciudad del evento</w:t>
      </w:r>
    </w:p>
    <w:p w14:paraId="0805BE4C" w14:textId="77777777" w:rsidR="006868CE" w:rsidRDefault="006868CE" w:rsidP="006868CE"/>
    <w:p w14:paraId="5F622EEB" w14:textId="77777777" w:rsidR="006868CE" w:rsidRPr="00A36742" w:rsidRDefault="006868CE" w:rsidP="006868CE">
      <w:pPr>
        <w:pStyle w:val="01Subttulo"/>
        <w:rPr>
          <w:lang w:val="es-CO"/>
        </w:rPr>
      </w:pPr>
      <w:bookmarkStart w:id="5" w:name="_Toc66879467"/>
      <w:r>
        <w:rPr>
          <w:lang w:val="es-CO"/>
        </w:rPr>
        <w:t>Generación de reporte de experiencias</w:t>
      </w:r>
      <w:bookmarkEnd w:id="5"/>
    </w:p>
    <w:p w14:paraId="54AEC7E2" w14:textId="77777777" w:rsidR="006868CE" w:rsidRDefault="006868CE" w:rsidP="006868CE">
      <w:pPr>
        <w:pStyle w:val="04Cuerpodetexto"/>
        <w:jc w:val="both"/>
      </w:pPr>
      <w:r>
        <w:t>Para generar el reporte de experiencias haga clic en la opción Experiencias ubicada en la parte inferior del menú de reportes y siga los siguientes pasos:</w:t>
      </w:r>
    </w:p>
    <w:p w14:paraId="50371320" w14:textId="77777777" w:rsidR="006868CE" w:rsidRDefault="006868CE" w:rsidP="006868CE">
      <w:pPr>
        <w:pStyle w:val="04Cuerpodetexto"/>
        <w:numPr>
          <w:ilvl w:val="0"/>
          <w:numId w:val="16"/>
        </w:numPr>
        <w:jc w:val="both"/>
      </w:pPr>
      <w:r>
        <w:t>Ingrese la fecha de registro-inicio desde la cual desea generar el reporte.</w:t>
      </w:r>
    </w:p>
    <w:p w14:paraId="6BE58D49" w14:textId="77777777" w:rsidR="006868CE" w:rsidRDefault="006868CE" w:rsidP="006868CE">
      <w:pPr>
        <w:pStyle w:val="04Cuerpodetexto"/>
        <w:numPr>
          <w:ilvl w:val="0"/>
          <w:numId w:val="16"/>
        </w:numPr>
        <w:jc w:val="both"/>
      </w:pPr>
      <w:r>
        <w:t>Ingrese la fecha de registro-fin del registro.</w:t>
      </w:r>
    </w:p>
    <w:p w14:paraId="62933E2E" w14:textId="30E8F22D" w:rsidR="006868CE" w:rsidRDefault="006868CE" w:rsidP="006868CE">
      <w:pPr>
        <w:pStyle w:val="04Cuerpodetexto"/>
        <w:numPr>
          <w:ilvl w:val="0"/>
          <w:numId w:val="16"/>
        </w:numPr>
        <w:jc w:val="both"/>
      </w:pPr>
      <w:r>
        <w:t>Clic en “Generar reporte usuarios x experiencia”.</w:t>
      </w:r>
    </w:p>
    <w:p w14:paraId="45C54407" w14:textId="77777777" w:rsidR="006868CE" w:rsidRDefault="006868CE" w:rsidP="006868CE">
      <w:pPr>
        <w:pStyle w:val="04Cuerpodetexto"/>
        <w:jc w:val="center"/>
        <w:rPr>
          <w:b/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5E2332" wp14:editId="5F7908EF">
                <wp:simplePos x="0" y="0"/>
                <wp:positionH relativeFrom="column">
                  <wp:posOffset>405956</wp:posOffset>
                </wp:positionH>
                <wp:positionV relativeFrom="paragraph">
                  <wp:posOffset>944880</wp:posOffset>
                </wp:positionV>
                <wp:extent cx="384390" cy="197926"/>
                <wp:effectExtent l="0" t="19050" r="34925" b="31115"/>
                <wp:wrapNone/>
                <wp:docPr id="69" name="Flecha: a la der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390" cy="197926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DCA2D" id="Flecha: a la derecha 69" o:spid="_x0000_s1026" type="#_x0000_t13" style="position:absolute;margin-left:31.95pt;margin-top:74.4pt;width:30.25pt;height:1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" adj="16039" fillcolor="#00b050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589583" wp14:editId="7E6C9083">
                <wp:simplePos x="0" y="0"/>
                <wp:positionH relativeFrom="margin">
                  <wp:posOffset>2355936</wp:posOffset>
                </wp:positionH>
                <wp:positionV relativeFrom="paragraph">
                  <wp:posOffset>1298112</wp:posOffset>
                </wp:positionV>
                <wp:extent cx="449451" cy="201478"/>
                <wp:effectExtent l="0" t="19050" r="46355" b="46355"/>
                <wp:wrapNone/>
                <wp:docPr id="70" name="Flecha: a la der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451" cy="201478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1822B" id="Flecha: a la derecha 70" o:spid="_x0000_s1026" type="#_x0000_t13" style="position:absolute;margin-left:185.5pt;margin-top:102.2pt;width:35.4pt;height:15.85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" adj="16759" fillcolor="#00b050" strokecolor="#00b050" strokeweight="1pt">
                <w10:wrap anchorx="margin"/>
              </v:shape>
            </w:pict>
          </mc:Fallback>
        </mc:AlternateContent>
      </w:r>
      <w:r w:rsidRPr="006868CE">
        <w:rPr>
          <w:b/>
          <w:bCs w:val="0"/>
        </w:rPr>
        <w:drawing>
          <wp:inline distT="0" distB="0" distL="0" distR="0" wp14:anchorId="25F0EE33" wp14:editId="26EED0B4">
            <wp:extent cx="4544059" cy="1876687"/>
            <wp:effectExtent l="0" t="0" r="9525" b="952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87CD" w14:textId="77777777" w:rsidR="006868CE" w:rsidRDefault="006868CE" w:rsidP="006868CE">
      <w:pPr>
        <w:pStyle w:val="04Cuerpodetexto"/>
        <w:jc w:val="both"/>
      </w:pPr>
      <w:r>
        <w:t>Una vez haga clic en “Generar reporte usuarios x experiencia” se iniciará la descarga del archivo de extensión .</w:t>
      </w:r>
      <w:proofErr w:type="spellStart"/>
      <w:r>
        <w:t>CSV</w:t>
      </w:r>
      <w:proofErr w:type="spellEnd"/>
      <w:r>
        <w:t xml:space="preserve"> en su navegador.</w:t>
      </w:r>
      <w:r w:rsidRPr="00E21B14">
        <w:t xml:space="preserve"> </w:t>
      </w:r>
    </w:p>
    <w:p w14:paraId="56B01D3A" w14:textId="77777777" w:rsidR="006868CE" w:rsidRDefault="006868CE" w:rsidP="006868CE">
      <w:pPr>
        <w:tabs>
          <w:tab w:val="left" w:pos="1848"/>
        </w:tabs>
        <w:jc w:val="center"/>
      </w:pPr>
      <w:r w:rsidRPr="006868CE">
        <w:drawing>
          <wp:inline distT="0" distB="0" distL="0" distR="0" wp14:anchorId="32C94961" wp14:editId="6F10ECB8">
            <wp:extent cx="5844110" cy="364490"/>
            <wp:effectExtent l="0" t="0" r="4445" b="0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48439" cy="3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AAAD" w14:textId="77777777" w:rsidR="006868CE" w:rsidRDefault="006868CE" w:rsidP="006868CE">
      <w:pPr>
        <w:pStyle w:val="04Cuerpodetexto"/>
      </w:pPr>
    </w:p>
    <w:p w14:paraId="7FAB246A" w14:textId="77777777" w:rsidR="006868CE" w:rsidRDefault="006868CE">
      <w:pPr>
        <w:spacing w:after="0"/>
        <w:rPr>
          <w:sz w:val="18"/>
        </w:rPr>
      </w:pPr>
      <w:r>
        <w:br w:type="page"/>
      </w:r>
    </w:p>
    <w:p w14:paraId="6C558CC5" w14:textId="71A26FE2" w:rsidR="006868CE" w:rsidRDefault="006868CE" w:rsidP="006868CE">
      <w:pPr>
        <w:pStyle w:val="04Cuerpodetexto"/>
      </w:pPr>
      <w:r>
        <w:lastRenderedPageBreak/>
        <w:t>Este reporte contará con los siguientes campos:</w:t>
      </w:r>
    </w:p>
    <w:p w14:paraId="059ACB5E" w14:textId="77777777" w:rsidR="006868CE" w:rsidRPr="006868CE" w:rsidRDefault="006868CE" w:rsidP="006868CE">
      <w:pPr>
        <w:pStyle w:val="04Cuerpodetexto"/>
        <w:numPr>
          <w:ilvl w:val="0"/>
          <w:numId w:val="18"/>
        </w:numPr>
        <w:jc w:val="both"/>
      </w:pPr>
      <w:r w:rsidRPr="006868CE">
        <w:rPr>
          <w:b/>
          <w:bCs w:val="0"/>
          <w:color w:val="03657C" w:themeColor="text2"/>
        </w:rPr>
        <w:t>Nombre evento</w:t>
      </w:r>
      <w:r w:rsidRPr="006868CE">
        <w:rPr>
          <w:b/>
          <w:bCs w:val="0"/>
          <w:color w:val="03657C" w:themeColor="text2"/>
        </w:rPr>
        <w:tab/>
      </w:r>
    </w:p>
    <w:p w14:paraId="10943A02" w14:textId="77777777" w:rsidR="006868CE" w:rsidRPr="006868CE" w:rsidRDefault="006868CE" w:rsidP="006868CE">
      <w:pPr>
        <w:pStyle w:val="04Cuerpodetexto"/>
        <w:numPr>
          <w:ilvl w:val="0"/>
          <w:numId w:val="18"/>
        </w:numPr>
        <w:jc w:val="both"/>
      </w:pPr>
      <w:r w:rsidRPr="006868CE">
        <w:rPr>
          <w:b/>
          <w:bCs w:val="0"/>
          <w:color w:val="03657C" w:themeColor="text2"/>
        </w:rPr>
        <w:t>Ciudad</w:t>
      </w:r>
      <w:r w:rsidRPr="006868CE">
        <w:rPr>
          <w:b/>
          <w:bCs w:val="0"/>
          <w:color w:val="03657C" w:themeColor="text2"/>
        </w:rPr>
        <w:tab/>
      </w:r>
    </w:p>
    <w:p w14:paraId="258BD79D" w14:textId="77777777" w:rsidR="006868CE" w:rsidRPr="006868CE" w:rsidRDefault="006868CE" w:rsidP="006868CE">
      <w:pPr>
        <w:pStyle w:val="04Cuerpodetexto"/>
        <w:numPr>
          <w:ilvl w:val="0"/>
          <w:numId w:val="18"/>
        </w:numPr>
        <w:jc w:val="both"/>
      </w:pPr>
      <w:r w:rsidRPr="006868CE">
        <w:rPr>
          <w:b/>
          <w:bCs w:val="0"/>
          <w:color w:val="03657C" w:themeColor="text2"/>
        </w:rPr>
        <w:t>Tipo evento</w:t>
      </w:r>
      <w:r w:rsidRPr="006868CE">
        <w:rPr>
          <w:b/>
          <w:bCs w:val="0"/>
          <w:color w:val="03657C" w:themeColor="text2"/>
        </w:rPr>
        <w:tab/>
      </w:r>
    </w:p>
    <w:p w14:paraId="7BD65874" w14:textId="68369366" w:rsidR="006868CE" w:rsidRPr="006868CE" w:rsidRDefault="006868CE" w:rsidP="006868CE">
      <w:pPr>
        <w:pStyle w:val="04Cuerpodetexto"/>
        <w:numPr>
          <w:ilvl w:val="0"/>
          <w:numId w:val="18"/>
        </w:numPr>
        <w:jc w:val="both"/>
      </w:pPr>
      <w:r w:rsidRPr="006868CE">
        <w:rPr>
          <w:b/>
          <w:bCs w:val="0"/>
          <w:color w:val="03657C" w:themeColor="text2"/>
        </w:rPr>
        <w:t>Fecha inicio publicaci</w:t>
      </w:r>
      <w:r>
        <w:rPr>
          <w:b/>
          <w:bCs w:val="0"/>
          <w:color w:val="03657C" w:themeColor="text2"/>
        </w:rPr>
        <w:t>ó</w:t>
      </w:r>
      <w:r w:rsidRPr="006868CE">
        <w:rPr>
          <w:b/>
          <w:bCs w:val="0"/>
          <w:color w:val="03657C" w:themeColor="text2"/>
        </w:rPr>
        <w:t>n evento</w:t>
      </w:r>
      <w:r w:rsidRPr="006868CE">
        <w:rPr>
          <w:b/>
          <w:bCs w:val="0"/>
          <w:color w:val="03657C" w:themeColor="text2"/>
        </w:rPr>
        <w:tab/>
      </w:r>
    </w:p>
    <w:p w14:paraId="1954A64C" w14:textId="5E0C4325" w:rsidR="006868CE" w:rsidRPr="006868CE" w:rsidRDefault="006868CE" w:rsidP="006868CE">
      <w:pPr>
        <w:pStyle w:val="04Cuerpodetexto"/>
        <w:numPr>
          <w:ilvl w:val="0"/>
          <w:numId w:val="18"/>
        </w:numPr>
        <w:jc w:val="both"/>
      </w:pPr>
      <w:r w:rsidRPr="006868CE">
        <w:rPr>
          <w:b/>
          <w:bCs w:val="0"/>
          <w:color w:val="03657C" w:themeColor="text2"/>
        </w:rPr>
        <w:t>Fecha final publicaci</w:t>
      </w:r>
      <w:r>
        <w:rPr>
          <w:b/>
          <w:bCs w:val="0"/>
          <w:color w:val="03657C" w:themeColor="text2"/>
        </w:rPr>
        <w:t>ó</w:t>
      </w:r>
      <w:r w:rsidRPr="006868CE">
        <w:rPr>
          <w:b/>
          <w:bCs w:val="0"/>
          <w:color w:val="03657C" w:themeColor="text2"/>
        </w:rPr>
        <w:t>n evento</w:t>
      </w:r>
      <w:r w:rsidRPr="006868CE">
        <w:rPr>
          <w:b/>
          <w:bCs w:val="0"/>
          <w:color w:val="03657C" w:themeColor="text2"/>
        </w:rPr>
        <w:tab/>
      </w:r>
    </w:p>
    <w:p w14:paraId="417E3754" w14:textId="77777777" w:rsidR="006868CE" w:rsidRPr="006868CE" w:rsidRDefault="006868CE" w:rsidP="006868CE">
      <w:pPr>
        <w:pStyle w:val="04Cuerpodetexto"/>
        <w:numPr>
          <w:ilvl w:val="0"/>
          <w:numId w:val="18"/>
        </w:numPr>
        <w:jc w:val="both"/>
      </w:pPr>
      <w:r w:rsidRPr="006868CE">
        <w:rPr>
          <w:b/>
          <w:bCs w:val="0"/>
          <w:color w:val="03657C" w:themeColor="text2"/>
        </w:rPr>
        <w:t>Fecha inicio evento</w:t>
      </w:r>
      <w:r w:rsidRPr="006868CE">
        <w:rPr>
          <w:b/>
          <w:bCs w:val="0"/>
          <w:color w:val="03657C" w:themeColor="text2"/>
        </w:rPr>
        <w:tab/>
      </w:r>
    </w:p>
    <w:p w14:paraId="5EBD6771" w14:textId="77777777" w:rsidR="006868CE" w:rsidRPr="006868CE" w:rsidRDefault="006868CE" w:rsidP="006868CE">
      <w:pPr>
        <w:pStyle w:val="04Cuerpodetexto"/>
        <w:numPr>
          <w:ilvl w:val="0"/>
          <w:numId w:val="18"/>
        </w:numPr>
        <w:jc w:val="both"/>
      </w:pPr>
      <w:r w:rsidRPr="006868CE">
        <w:rPr>
          <w:b/>
          <w:bCs w:val="0"/>
          <w:color w:val="03657C" w:themeColor="text2"/>
        </w:rPr>
        <w:t>Fecha final evento</w:t>
      </w:r>
      <w:r w:rsidRPr="006868CE">
        <w:rPr>
          <w:b/>
          <w:bCs w:val="0"/>
          <w:color w:val="03657C" w:themeColor="text2"/>
        </w:rPr>
        <w:tab/>
      </w:r>
    </w:p>
    <w:p w14:paraId="75F22FA3" w14:textId="04BFD53F" w:rsidR="006868CE" w:rsidRPr="006868CE" w:rsidRDefault="006868CE" w:rsidP="006868CE">
      <w:pPr>
        <w:pStyle w:val="04Cuerpodetexto"/>
        <w:numPr>
          <w:ilvl w:val="0"/>
          <w:numId w:val="18"/>
        </w:numPr>
        <w:jc w:val="both"/>
      </w:pPr>
      <w:r w:rsidRPr="006868CE">
        <w:rPr>
          <w:b/>
          <w:bCs w:val="0"/>
          <w:color w:val="03657C" w:themeColor="text2"/>
        </w:rPr>
        <w:t># d</w:t>
      </w:r>
      <w:r>
        <w:rPr>
          <w:b/>
          <w:bCs w:val="0"/>
          <w:color w:val="03657C" w:themeColor="text2"/>
        </w:rPr>
        <w:t>í</w:t>
      </w:r>
      <w:r w:rsidRPr="006868CE">
        <w:rPr>
          <w:b/>
          <w:bCs w:val="0"/>
          <w:color w:val="03657C" w:themeColor="text2"/>
        </w:rPr>
        <w:t>as evento</w:t>
      </w:r>
      <w:r w:rsidRPr="006868CE">
        <w:rPr>
          <w:b/>
          <w:bCs w:val="0"/>
          <w:color w:val="03657C" w:themeColor="text2"/>
        </w:rPr>
        <w:tab/>
      </w:r>
    </w:p>
    <w:p w14:paraId="7E3C0082" w14:textId="77777777" w:rsidR="006868CE" w:rsidRPr="006868CE" w:rsidRDefault="006868CE" w:rsidP="006868CE">
      <w:pPr>
        <w:pStyle w:val="04Cuerpodetexto"/>
        <w:numPr>
          <w:ilvl w:val="0"/>
          <w:numId w:val="18"/>
        </w:numPr>
        <w:jc w:val="both"/>
      </w:pPr>
      <w:r w:rsidRPr="006868CE">
        <w:rPr>
          <w:b/>
          <w:bCs w:val="0"/>
          <w:color w:val="03657C" w:themeColor="text2"/>
        </w:rPr>
        <w:t>Fecha evento</w:t>
      </w:r>
      <w:r w:rsidRPr="006868CE">
        <w:rPr>
          <w:b/>
          <w:bCs w:val="0"/>
          <w:color w:val="03657C" w:themeColor="text2"/>
        </w:rPr>
        <w:tab/>
      </w:r>
    </w:p>
    <w:p w14:paraId="3259107F" w14:textId="77777777" w:rsidR="006868CE" w:rsidRPr="006868CE" w:rsidRDefault="006868CE" w:rsidP="006868CE">
      <w:pPr>
        <w:pStyle w:val="04Cuerpodetexto"/>
        <w:numPr>
          <w:ilvl w:val="0"/>
          <w:numId w:val="18"/>
        </w:numPr>
        <w:jc w:val="both"/>
      </w:pPr>
      <w:r w:rsidRPr="006868CE">
        <w:rPr>
          <w:b/>
          <w:bCs w:val="0"/>
          <w:color w:val="03657C" w:themeColor="text2"/>
        </w:rPr>
        <w:t># cupos totales evento</w:t>
      </w:r>
      <w:r w:rsidRPr="006868CE">
        <w:rPr>
          <w:b/>
          <w:bCs w:val="0"/>
          <w:color w:val="03657C" w:themeColor="text2"/>
        </w:rPr>
        <w:tab/>
      </w:r>
    </w:p>
    <w:p w14:paraId="6AC22BCA" w14:textId="77777777" w:rsidR="006868CE" w:rsidRPr="006868CE" w:rsidRDefault="006868CE" w:rsidP="006868CE">
      <w:pPr>
        <w:pStyle w:val="04Cuerpodetexto"/>
        <w:numPr>
          <w:ilvl w:val="0"/>
          <w:numId w:val="18"/>
        </w:numPr>
        <w:jc w:val="both"/>
      </w:pPr>
      <w:r w:rsidRPr="006868CE">
        <w:rPr>
          <w:b/>
          <w:bCs w:val="0"/>
          <w:color w:val="03657C" w:themeColor="text2"/>
        </w:rPr>
        <w:t># cupos diarios</w:t>
      </w:r>
      <w:r w:rsidRPr="006868CE">
        <w:rPr>
          <w:b/>
          <w:bCs w:val="0"/>
          <w:color w:val="03657C" w:themeColor="text2"/>
        </w:rPr>
        <w:tab/>
      </w:r>
    </w:p>
    <w:p w14:paraId="26E784B1" w14:textId="77777777" w:rsidR="006868CE" w:rsidRPr="006868CE" w:rsidRDefault="006868CE" w:rsidP="006868CE">
      <w:pPr>
        <w:pStyle w:val="04Cuerpodetexto"/>
        <w:numPr>
          <w:ilvl w:val="0"/>
          <w:numId w:val="18"/>
        </w:numPr>
        <w:jc w:val="both"/>
      </w:pPr>
      <w:r w:rsidRPr="006868CE">
        <w:rPr>
          <w:b/>
          <w:bCs w:val="0"/>
          <w:color w:val="03657C" w:themeColor="text2"/>
        </w:rPr>
        <w:t># cupos diarios reservados</w:t>
      </w:r>
      <w:r w:rsidRPr="006868CE">
        <w:rPr>
          <w:b/>
          <w:bCs w:val="0"/>
          <w:color w:val="03657C" w:themeColor="text2"/>
        </w:rPr>
        <w:tab/>
      </w:r>
    </w:p>
    <w:p w14:paraId="0DF79379" w14:textId="59F40268" w:rsidR="00F039E6" w:rsidRDefault="006868CE" w:rsidP="006868CE">
      <w:pPr>
        <w:pStyle w:val="04Cuerpodetexto"/>
        <w:numPr>
          <w:ilvl w:val="0"/>
          <w:numId w:val="18"/>
        </w:numPr>
        <w:jc w:val="both"/>
      </w:pPr>
      <w:r w:rsidRPr="006868CE">
        <w:rPr>
          <w:b/>
          <w:bCs w:val="0"/>
          <w:color w:val="03657C" w:themeColor="text2"/>
        </w:rPr>
        <w:t>Estado del evento al finalizar d</w:t>
      </w:r>
      <w:r>
        <w:rPr>
          <w:b/>
          <w:bCs w:val="0"/>
          <w:color w:val="03657C" w:themeColor="text2"/>
        </w:rPr>
        <w:t>í</w:t>
      </w:r>
      <w:r w:rsidRPr="006868CE">
        <w:rPr>
          <w:b/>
          <w:bCs w:val="0"/>
          <w:color w:val="03657C" w:themeColor="text2"/>
        </w:rPr>
        <w:t>a</w:t>
      </w:r>
    </w:p>
    <w:p w14:paraId="73E8CF7E" w14:textId="77777777" w:rsidR="006868CE" w:rsidRDefault="006868CE" w:rsidP="006868CE">
      <w:pPr>
        <w:pStyle w:val="04Cuerpodetexto"/>
        <w:jc w:val="center"/>
      </w:pPr>
    </w:p>
    <w:p w14:paraId="0229EAD5" w14:textId="77777777" w:rsidR="006868CE" w:rsidRDefault="006868CE" w:rsidP="006868CE">
      <w:pPr>
        <w:pStyle w:val="04Cuerpodetexto"/>
        <w:jc w:val="center"/>
      </w:pPr>
    </w:p>
    <w:p w14:paraId="56450EED" w14:textId="77777777" w:rsidR="006868CE" w:rsidRDefault="006868CE" w:rsidP="006868CE">
      <w:pPr>
        <w:pStyle w:val="04Cuerpodetexto"/>
        <w:jc w:val="center"/>
      </w:pPr>
    </w:p>
    <w:p w14:paraId="57462002" w14:textId="77777777" w:rsidR="006868CE" w:rsidRDefault="006868CE" w:rsidP="006868CE">
      <w:pPr>
        <w:pStyle w:val="04Cuerpodetexto"/>
        <w:jc w:val="center"/>
      </w:pPr>
    </w:p>
    <w:p w14:paraId="0FA0EA51" w14:textId="77777777" w:rsidR="006868CE" w:rsidRDefault="006868CE" w:rsidP="006868CE">
      <w:pPr>
        <w:pStyle w:val="04Cuerpodetexto"/>
        <w:jc w:val="center"/>
      </w:pPr>
    </w:p>
    <w:p w14:paraId="492A3D93" w14:textId="77777777" w:rsidR="006868CE" w:rsidRDefault="006868CE" w:rsidP="006868CE">
      <w:pPr>
        <w:pStyle w:val="04Cuerpodetexto"/>
        <w:jc w:val="center"/>
      </w:pPr>
    </w:p>
    <w:p w14:paraId="49CAADA4" w14:textId="77777777" w:rsidR="006868CE" w:rsidRDefault="006868CE" w:rsidP="006868CE">
      <w:pPr>
        <w:pStyle w:val="04Cuerpodetexto"/>
        <w:jc w:val="center"/>
      </w:pPr>
    </w:p>
    <w:p w14:paraId="2C22B882" w14:textId="77777777" w:rsidR="006868CE" w:rsidRDefault="006868CE" w:rsidP="006868CE">
      <w:pPr>
        <w:pStyle w:val="04Cuerpodetexto"/>
        <w:jc w:val="center"/>
      </w:pPr>
    </w:p>
    <w:p w14:paraId="51A3CC93" w14:textId="77777777" w:rsidR="006868CE" w:rsidRDefault="006868CE" w:rsidP="006868CE">
      <w:pPr>
        <w:pStyle w:val="04Cuerpodetexto"/>
        <w:jc w:val="center"/>
      </w:pPr>
    </w:p>
    <w:p w14:paraId="5F92C2DE" w14:textId="77777777" w:rsidR="006868CE" w:rsidRDefault="006868CE" w:rsidP="006868CE">
      <w:pPr>
        <w:pStyle w:val="04Cuerpodetexto"/>
        <w:jc w:val="center"/>
      </w:pPr>
    </w:p>
    <w:p w14:paraId="75194175" w14:textId="77777777" w:rsidR="006868CE" w:rsidRDefault="006868CE" w:rsidP="006868CE">
      <w:pPr>
        <w:pStyle w:val="04Cuerpodetexto"/>
        <w:jc w:val="center"/>
      </w:pPr>
    </w:p>
    <w:p w14:paraId="0AEF972B" w14:textId="1C4A9A97" w:rsidR="006868CE" w:rsidRDefault="006868CE" w:rsidP="006868CE">
      <w:pPr>
        <w:pStyle w:val="04Cuerpodetexto"/>
        <w:jc w:val="center"/>
        <w:sectPr w:rsidR="006868CE">
          <w:headerReference w:type="default" r:id="rId27"/>
          <w:footerReference w:type="default" r:id="rId28"/>
          <w:pgSz w:w="11906" w:h="16838"/>
          <w:pgMar w:top="1542" w:right="1276" w:bottom="1542" w:left="1276" w:header="737" w:footer="737" w:gutter="0"/>
          <w:cols w:space="708"/>
          <w:docGrid w:linePitch="360"/>
        </w:sectPr>
      </w:pPr>
    </w:p>
    <w:p w14:paraId="05416E0E" w14:textId="64F124F4" w:rsidR="00BB4263" w:rsidRDefault="00BB4263" w:rsidP="006868CE">
      <w:pPr>
        <w:tabs>
          <w:tab w:val="left" w:pos="1848"/>
        </w:tabs>
        <w:jc w:val="center"/>
      </w:pPr>
    </w:p>
    <w:p w14:paraId="1885C2B4" w14:textId="5E8B1FBF" w:rsidR="006868CE" w:rsidRDefault="006868CE" w:rsidP="006868CE">
      <w:pPr>
        <w:tabs>
          <w:tab w:val="left" w:pos="1848"/>
        </w:tabs>
        <w:jc w:val="center"/>
      </w:pPr>
    </w:p>
    <w:p w14:paraId="1A4DD09C" w14:textId="77777777" w:rsidR="006868CE" w:rsidRDefault="006868CE" w:rsidP="006868CE">
      <w:pPr>
        <w:tabs>
          <w:tab w:val="left" w:pos="1848"/>
        </w:tabs>
        <w:jc w:val="center"/>
      </w:pPr>
    </w:p>
    <w:p w14:paraId="2473A810" w14:textId="77777777" w:rsidR="00BB4263" w:rsidRDefault="00BB4263" w:rsidP="00327B17">
      <w:pPr>
        <w:tabs>
          <w:tab w:val="left" w:pos="1848"/>
        </w:tabs>
        <w:jc w:val="both"/>
      </w:pPr>
    </w:p>
    <w:p w14:paraId="67E4F7AD" w14:textId="2FE52822" w:rsidR="00327B17" w:rsidRDefault="00327B17" w:rsidP="00327B17">
      <w:pPr>
        <w:tabs>
          <w:tab w:val="left" w:pos="1848"/>
        </w:tabs>
        <w:jc w:val="both"/>
      </w:pPr>
      <w:r>
        <w:t xml:space="preserve"> </w:t>
      </w:r>
    </w:p>
    <w:sectPr w:rsidR="00327B17">
      <w:headerReference w:type="default" r:id="rId29"/>
      <w:footerReference w:type="default" r:id="rId30"/>
      <w:type w:val="continuous"/>
      <w:pgSz w:w="11906" w:h="16838"/>
      <w:pgMar w:top="851" w:right="851" w:bottom="851" w:left="851" w:header="340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3DE00" w14:textId="77777777" w:rsidR="00153896" w:rsidRDefault="00153896">
      <w:pPr>
        <w:spacing w:after="0"/>
      </w:pPr>
      <w:r>
        <w:separator/>
      </w:r>
    </w:p>
  </w:endnote>
  <w:endnote w:type="continuationSeparator" w:id="0">
    <w:p w14:paraId="6E5C2F4A" w14:textId="77777777" w:rsidR="00153896" w:rsidRDefault="001538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E094D" w14:textId="77777777" w:rsidR="0074292A" w:rsidRDefault="00526164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0E7A4EB" w14:textId="77777777" w:rsidR="0074292A" w:rsidRDefault="0074292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C25DF" w14:textId="77777777" w:rsidR="0074292A" w:rsidRDefault="0052616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D84E8B7" wp14:editId="7EE08327">
              <wp:simplePos x="0" y="0"/>
              <wp:positionH relativeFrom="column">
                <wp:posOffset>49530</wp:posOffset>
              </wp:positionH>
              <wp:positionV relativeFrom="paragraph">
                <wp:posOffset>-3290570</wp:posOffset>
              </wp:positionV>
              <wp:extent cx="2124075" cy="288290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000" cy="288000"/>
                      </a:xfrm>
                      <a:prstGeom prst="rect">
                        <a:avLst/>
                      </a:prstGeom>
                      <a:solidFill>
                        <a:srgbClr val="FBBB2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4B4BEA" id="Rectángulo 10" o:spid="_x0000_s1026" style="position:absolute;margin-left:3.9pt;margin-top:-259.1pt;width:167.25pt;height:22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" fillcolor="#fbbb21" stroked="f" strokeweight="1pt"/>
          </w:pict>
        </mc:Fallback>
      </mc:AlternateContent>
    </w:r>
    <w:r>
      <w:rPr>
        <w:noProof/>
      </w:rPr>
      <mc:AlternateContent>
        <mc:Choice Requires="wpc">
          <w:drawing>
            <wp:anchor distT="0" distB="0" distL="114300" distR="114300" simplePos="0" relativeHeight="251669504" behindDoc="0" locked="0" layoutInCell="1" allowOverlap="1" wp14:anchorId="061464BC" wp14:editId="5769339F">
              <wp:simplePos x="0" y="0"/>
              <wp:positionH relativeFrom="margin">
                <wp:align>right</wp:align>
              </wp:positionH>
              <wp:positionV relativeFrom="margin">
                <wp:align>bottom</wp:align>
              </wp:positionV>
              <wp:extent cx="1350010" cy="353060"/>
              <wp:effectExtent l="0" t="0" r="3175" b="8890"/>
              <wp:wrapNone/>
              <wp:docPr id="43" name="Lienzo 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6" name="Grupo 16"/>
                      <wpg:cNvGrpSpPr/>
                      <wpg:grpSpPr>
                        <a:xfrm>
                          <a:off x="5" y="9"/>
                          <a:ext cx="1349651" cy="352381"/>
                          <a:chOff x="9" y="14"/>
                          <a:chExt cx="2059244" cy="537496"/>
                        </a:xfrm>
                      </wpg:grpSpPr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" y="132550"/>
                            <a:ext cx="132520" cy="404960"/>
                          </a:xfrm>
                          <a:prstGeom prst="rect">
                            <a:avLst/>
                          </a:pr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1" name="Freeform 7"/>
                        <wps:cNvSpPr/>
                        <wps:spPr bwMode="auto">
                          <a:xfrm>
                            <a:off x="234321" y="132550"/>
                            <a:ext cx="433866" cy="404960"/>
                          </a:xfrm>
                          <a:custGeom>
                            <a:avLst/>
                            <a:gdLst>
                              <a:gd name="T0" fmla="*/ 73 w 239"/>
                              <a:gd name="T1" fmla="*/ 223 h 223"/>
                              <a:gd name="T2" fmla="*/ 0 w 239"/>
                              <a:gd name="T3" fmla="*/ 223 h 223"/>
                              <a:gd name="T4" fmla="*/ 0 w 239"/>
                              <a:gd name="T5" fmla="*/ 0 h 223"/>
                              <a:gd name="T6" fmla="*/ 156 w 239"/>
                              <a:gd name="T7" fmla="*/ 0 h 223"/>
                              <a:gd name="T8" fmla="*/ 232 w 239"/>
                              <a:gd name="T9" fmla="*/ 39 h 223"/>
                              <a:gd name="T10" fmla="*/ 239 w 239"/>
                              <a:gd name="T11" fmla="*/ 100 h 223"/>
                              <a:gd name="T12" fmla="*/ 239 w 239"/>
                              <a:gd name="T13" fmla="*/ 223 h 223"/>
                              <a:gd name="T14" fmla="*/ 166 w 239"/>
                              <a:gd name="T15" fmla="*/ 223 h 223"/>
                              <a:gd name="T16" fmla="*/ 166 w 239"/>
                              <a:gd name="T17" fmla="*/ 107 h 223"/>
                              <a:gd name="T18" fmla="*/ 161 w 239"/>
                              <a:gd name="T19" fmla="*/ 70 h 223"/>
                              <a:gd name="T20" fmla="*/ 129 w 239"/>
                              <a:gd name="T21" fmla="*/ 60 h 223"/>
                              <a:gd name="T22" fmla="*/ 73 w 239"/>
                              <a:gd name="T23" fmla="*/ 60 h 223"/>
                              <a:gd name="T24" fmla="*/ 73 w 239"/>
                              <a:gd name="T25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39" h="223">
                                <a:moveTo>
                                  <a:pt x="73" y="223"/>
                                </a:move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56" y="0"/>
                                  <a:pt x="156" y="0"/>
                                  <a:pt x="156" y="0"/>
                                </a:cubicBezTo>
                                <a:cubicBezTo>
                                  <a:pt x="194" y="0"/>
                                  <a:pt x="221" y="14"/>
                                  <a:pt x="232" y="39"/>
                                </a:cubicBezTo>
                                <a:cubicBezTo>
                                  <a:pt x="237" y="52"/>
                                  <a:pt x="239" y="70"/>
                                  <a:pt x="239" y="100"/>
                                </a:cubicBezTo>
                                <a:cubicBezTo>
                                  <a:pt x="239" y="223"/>
                                  <a:pt x="239" y="223"/>
                                  <a:pt x="239" y="223"/>
                                </a:cubicBezTo>
                                <a:cubicBezTo>
                                  <a:pt x="166" y="223"/>
                                  <a:pt x="166" y="223"/>
                                  <a:pt x="166" y="223"/>
                                </a:cubicBezTo>
                                <a:cubicBezTo>
                                  <a:pt x="166" y="107"/>
                                  <a:pt x="166" y="107"/>
                                  <a:pt x="166" y="107"/>
                                </a:cubicBezTo>
                                <a:cubicBezTo>
                                  <a:pt x="166" y="84"/>
                                  <a:pt x="164" y="77"/>
                                  <a:pt x="161" y="70"/>
                                </a:cubicBezTo>
                                <a:cubicBezTo>
                                  <a:pt x="156" y="62"/>
                                  <a:pt x="149" y="60"/>
                                  <a:pt x="129" y="60"/>
                                </a:cubicBez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lnTo>
                                  <a:pt x="73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2" name="Freeform 8"/>
                        <wps:cNvSpPr>
                          <a:spLocks noEditPoints="1"/>
                        </wps:cNvSpPr>
                        <wps:spPr bwMode="auto">
                          <a:xfrm>
                            <a:off x="755514" y="14"/>
                            <a:ext cx="448305" cy="537496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96 h 296"/>
                              <a:gd name="T2" fmla="*/ 14 w 247"/>
                              <a:gd name="T3" fmla="*/ 263 h 296"/>
                              <a:gd name="T4" fmla="*/ 0 w 247"/>
                              <a:gd name="T5" fmla="*/ 187 h 296"/>
                              <a:gd name="T6" fmla="*/ 0 w 247"/>
                              <a:gd name="T7" fmla="*/ 181 h 296"/>
                              <a:gd name="T8" fmla="*/ 21 w 247"/>
                              <a:gd name="T9" fmla="*/ 99 h 296"/>
                              <a:gd name="T10" fmla="*/ 107 w 247"/>
                              <a:gd name="T11" fmla="*/ 73 h 296"/>
                              <a:gd name="T12" fmla="*/ 174 w 247"/>
                              <a:gd name="T13" fmla="*/ 73 h 296"/>
                              <a:gd name="T14" fmla="*/ 174 w 247"/>
                              <a:gd name="T15" fmla="*/ 0 h 296"/>
                              <a:gd name="T16" fmla="*/ 247 w 247"/>
                              <a:gd name="T17" fmla="*/ 0 h 296"/>
                              <a:gd name="T18" fmla="*/ 247 w 247"/>
                              <a:gd name="T19" fmla="*/ 296 h 296"/>
                              <a:gd name="T20" fmla="*/ 107 w 247"/>
                              <a:gd name="T21" fmla="*/ 296 h 296"/>
                              <a:gd name="T22" fmla="*/ 174 w 247"/>
                              <a:gd name="T23" fmla="*/ 133 h 296"/>
                              <a:gd name="T24" fmla="*/ 114 w 247"/>
                              <a:gd name="T25" fmla="*/ 133 h 296"/>
                              <a:gd name="T26" fmla="*/ 74 w 247"/>
                              <a:gd name="T27" fmla="*/ 181 h 296"/>
                              <a:gd name="T28" fmla="*/ 74 w 247"/>
                              <a:gd name="T29" fmla="*/ 188 h 296"/>
                              <a:gd name="T30" fmla="*/ 114 w 247"/>
                              <a:gd name="T31" fmla="*/ 236 h 296"/>
                              <a:gd name="T32" fmla="*/ 174 w 247"/>
                              <a:gd name="T33" fmla="*/ 236 h 296"/>
                              <a:gd name="T34" fmla="*/ 174 w 247"/>
                              <a:gd name="T35" fmla="*/ 133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47" h="296">
                                <a:moveTo>
                                  <a:pt x="107" y="296"/>
                                </a:moveTo>
                                <a:cubicBezTo>
                                  <a:pt x="59" y="296"/>
                                  <a:pt x="31" y="286"/>
                                  <a:pt x="14" y="263"/>
                                </a:cubicBezTo>
                                <a:cubicBezTo>
                                  <a:pt x="5" y="248"/>
                                  <a:pt x="0" y="225"/>
                                  <a:pt x="0" y="187"/>
                                </a:cubicBezTo>
                                <a:cubicBezTo>
                                  <a:pt x="0" y="181"/>
                                  <a:pt x="0" y="181"/>
                                  <a:pt x="0" y="181"/>
                                </a:cubicBezTo>
                                <a:cubicBezTo>
                                  <a:pt x="0" y="137"/>
                                  <a:pt x="6" y="114"/>
                                  <a:pt x="21" y="99"/>
                                </a:cubicBezTo>
                                <a:cubicBezTo>
                                  <a:pt x="39" y="80"/>
                                  <a:pt x="64" y="73"/>
                                  <a:pt x="107" y="73"/>
                                </a:cubicBezTo>
                                <a:cubicBezTo>
                                  <a:pt x="174" y="73"/>
                                  <a:pt x="174" y="73"/>
                                  <a:pt x="174" y="73"/>
                                </a:cubicBezTo>
                                <a:cubicBezTo>
                                  <a:pt x="174" y="0"/>
                                  <a:pt x="174" y="0"/>
                                  <a:pt x="174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96"/>
                                  <a:pt x="247" y="296"/>
                                  <a:pt x="247" y="296"/>
                                </a:cubicBezTo>
                                <a:lnTo>
                                  <a:pt x="107" y="296"/>
                                </a:lnTo>
                                <a:close/>
                                <a:moveTo>
                                  <a:pt x="174" y="133"/>
                                </a:moveTo>
                                <a:cubicBezTo>
                                  <a:pt x="114" y="133"/>
                                  <a:pt x="114" y="133"/>
                                  <a:pt x="114" y="133"/>
                                </a:cubicBezTo>
                                <a:cubicBezTo>
                                  <a:pt x="79" y="133"/>
                                  <a:pt x="74" y="139"/>
                                  <a:pt x="74" y="181"/>
                                </a:cubicBezTo>
                                <a:cubicBezTo>
                                  <a:pt x="74" y="188"/>
                                  <a:pt x="74" y="188"/>
                                  <a:pt x="74" y="188"/>
                                </a:cubicBezTo>
                                <a:cubicBezTo>
                                  <a:pt x="74" y="230"/>
                                  <a:pt x="79" y="236"/>
                                  <a:pt x="114" y="236"/>
                                </a:cubicBezTo>
                                <a:cubicBezTo>
                                  <a:pt x="174" y="236"/>
                                  <a:pt x="174" y="236"/>
                                  <a:pt x="174" y="236"/>
                                </a:cubicBezTo>
                                <a:lnTo>
                                  <a:pt x="174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3" name="Freeform 9"/>
                        <wps:cNvSpPr/>
                        <wps:spPr bwMode="auto">
                          <a:xfrm>
                            <a:off x="1292969" y="132550"/>
                            <a:ext cx="243231" cy="404960"/>
                          </a:xfrm>
                          <a:custGeom>
                            <a:avLst/>
                            <a:gdLst>
                              <a:gd name="T0" fmla="*/ 0 w 134"/>
                              <a:gd name="T1" fmla="*/ 100 h 223"/>
                              <a:gd name="T2" fmla="*/ 7 w 134"/>
                              <a:gd name="T3" fmla="*/ 39 h 223"/>
                              <a:gd name="T4" fmla="*/ 82 w 134"/>
                              <a:gd name="T5" fmla="*/ 0 h 223"/>
                              <a:gd name="T6" fmla="*/ 134 w 134"/>
                              <a:gd name="T7" fmla="*/ 0 h 223"/>
                              <a:gd name="T8" fmla="*/ 134 w 134"/>
                              <a:gd name="T9" fmla="*/ 60 h 223"/>
                              <a:gd name="T10" fmla="*/ 109 w 134"/>
                              <a:gd name="T11" fmla="*/ 60 h 223"/>
                              <a:gd name="T12" fmla="*/ 78 w 134"/>
                              <a:gd name="T13" fmla="*/ 70 h 223"/>
                              <a:gd name="T14" fmla="*/ 73 w 134"/>
                              <a:gd name="T15" fmla="*/ 107 h 223"/>
                              <a:gd name="T16" fmla="*/ 73 w 134"/>
                              <a:gd name="T17" fmla="*/ 223 h 223"/>
                              <a:gd name="T18" fmla="*/ 0 w 134"/>
                              <a:gd name="T19" fmla="*/ 223 h 223"/>
                              <a:gd name="T20" fmla="*/ 0 w 134"/>
                              <a:gd name="T21" fmla="*/ 10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223">
                                <a:moveTo>
                                  <a:pt x="0" y="100"/>
                                </a:moveTo>
                                <a:cubicBezTo>
                                  <a:pt x="0" y="70"/>
                                  <a:pt x="2" y="52"/>
                                  <a:pt x="7" y="39"/>
                                </a:cubicBezTo>
                                <a:cubicBezTo>
                                  <a:pt x="18" y="14"/>
                                  <a:pt x="44" y="0"/>
                                  <a:pt x="82" y="0"/>
                                </a:cubicBez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4" y="60"/>
                                  <a:pt x="134" y="60"/>
                                  <a:pt x="134" y="60"/>
                                </a:cubicBezTo>
                                <a:cubicBezTo>
                                  <a:pt x="109" y="60"/>
                                  <a:pt x="109" y="60"/>
                                  <a:pt x="109" y="60"/>
                                </a:cubicBezTo>
                                <a:cubicBezTo>
                                  <a:pt x="90" y="60"/>
                                  <a:pt x="83" y="62"/>
                                  <a:pt x="78" y="70"/>
                                </a:cubicBezTo>
                                <a:cubicBezTo>
                                  <a:pt x="74" y="77"/>
                                  <a:pt x="73" y="84"/>
                                  <a:pt x="73" y="107"/>
                                </a:cubicBezTo>
                                <a:cubicBezTo>
                                  <a:pt x="73" y="223"/>
                                  <a:pt x="73" y="223"/>
                                  <a:pt x="73" y="223"/>
                                </a:cubicBez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4" name="Freeform 10"/>
                        <wps:cNvSpPr>
                          <a:spLocks noEditPoints="1"/>
                        </wps:cNvSpPr>
                        <wps:spPr bwMode="auto">
                          <a:xfrm>
                            <a:off x="1610626" y="132550"/>
                            <a:ext cx="448627" cy="404960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23 h 223"/>
                              <a:gd name="T2" fmla="*/ 14 w 247"/>
                              <a:gd name="T3" fmla="*/ 190 h 223"/>
                              <a:gd name="T4" fmla="*/ 0 w 247"/>
                              <a:gd name="T5" fmla="*/ 114 h 223"/>
                              <a:gd name="T6" fmla="*/ 0 w 247"/>
                              <a:gd name="T7" fmla="*/ 108 h 223"/>
                              <a:gd name="T8" fmla="*/ 20 w 247"/>
                              <a:gd name="T9" fmla="*/ 26 h 223"/>
                              <a:gd name="T10" fmla="*/ 107 w 247"/>
                              <a:gd name="T11" fmla="*/ 0 h 223"/>
                              <a:gd name="T12" fmla="*/ 247 w 247"/>
                              <a:gd name="T13" fmla="*/ 0 h 223"/>
                              <a:gd name="T14" fmla="*/ 247 w 247"/>
                              <a:gd name="T15" fmla="*/ 223 h 223"/>
                              <a:gd name="T16" fmla="*/ 107 w 247"/>
                              <a:gd name="T17" fmla="*/ 223 h 223"/>
                              <a:gd name="T18" fmla="*/ 174 w 247"/>
                              <a:gd name="T19" fmla="*/ 60 h 223"/>
                              <a:gd name="T20" fmla="*/ 113 w 247"/>
                              <a:gd name="T21" fmla="*/ 60 h 223"/>
                              <a:gd name="T22" fmla="*/ 73 w 247"/>
                              <a:gd name="T23" fmla="*/ 108 h 223"/>
                              <a:gd name="T24" fmla="*/ 73 w 247"/>
                              <a:gd name="T25" fmla="*/ 115 h 223"/>
                              <a:gd name="T26" fmla="*/ 113 w 247"/>
                              <a:gd name="T27" fmla="*/ 163 h 223"/>
                              <a:gd name="T28" fmla="*/ 174 w 247"/>
                              <a:gd name="T29" fmla="*/ 163 h 223"/>
                              <a:gd name="T30" fmla="*/ 174 w 247"/>
                              <a:gd name="T31" fmla="*/ 6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7" h="223">
                                <a:moveTo>
                                  <a:pt x="107" y="223"/>
                                </a:moveTo>
                                <a:cubicBezTo>
                                  <a:pt x="58" y="223"/>
                                  <a:pt x="31" y="213"/>
                                  <a:pt x="14" y="190"/>
                                </a:cubicBezTo>
                                <a:cubicBezTo>
                                  <a:pt x="4" y="175"/>
                                  <a:pt x="0" y="152"/>
                                  <a:pt x="0" y="114"/>
                                </a:cubicBezTo>
                                <a:cubicBezTo>
                                  <a:pt x="0" y="108"/>
                                  <a:pt x="0" y="108"/>
                                  <a:pt x="0" y="108"/>
                                </a:cubicBezTo>
                                <a:cubicBezTo>
                                  <a:pt x="0" y="64"/>
                                  <a:pt x="5" y="41"/>
                                  <a:pt x="20" y="26"/>
                                </a:cubicBezTo>
                                <a:cubicBezTo>
                                  <a:pt x="39" y="7"/>
                                  <a:pt x="63" y="0"/>
                                  <a:pt x="107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23"/>
                                  <a:pt x="247" y="223"/>
                                  <a:pt x="247" y="223"/>
                                </a:cubicBezTo>
                                <a:lnTo>
                                  <a:pt x="107" y="223"/>
                                </a:lnTo>
                                <a:close/>
                                <a:moveTo>
                                  <a:pt x="174" y="60"/>
                                </a:moveTo>
                                <a:cubicBezTo>
                                  <a:pt x="113" y="60"/>
                                  <a:pt x="113" y="60"/>
                                  <a:pt x="113" y="60"/>
                                </a:cubicBezTo>
                                <a:cubicBezTo>
                                  <a:pt x="78" y="60"/>
                                  <a:pt x="73" y="66"/>
                                  <a:pt x="73" y="108"/>
                                </a:cubicBezTo>
                                <a:cubicBezTo>
                                  <a:pt x="73" y="115"/>
                                  <a:pt x="73" y="115"/>
                                  <a:pt x="73" y="115"/>
                                </a:cubicBezTo>
                                <a:cubicBezTo>
                                  <a:pt x="73" y="157"/>
                                  <a:pt x="78" y="163"/>
                                  <a:pt x="113" y="163"/>
                                </a:cubicBezTo>
                                <a:cubicBezTo>
                                  <a:pt x="174" y="163"/>
                                  <a:pt x="174" y="163"/>
                                  <a:pt x="174" y="163"/>
                                </a:cubicBezTo>
                                <a:lnTo>
                                  <a:pt x="17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</wp:anchor>
          </w:drawing>
        </mc:Choice>
        <mc:Fallback>
          <w:pict>
            <v:group w14:anchorId="3418E214" id="Lienzo 43" o:spid="_x0000_s1026" editas="canvas" style="position:absolute;margin-left:55.1pt;margin-top:0;width:106.3pt;height:27.8pt;z-index:251669504;mso-position-horizontal:right;mso-position-horizontal-relative:margin;mso-position-vertical:bottom;mso-position-vertical-relative:margin" coordsize="13500,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13500;height:3530;visibility:visible;mso-wrap-style:square">
                <v:fill o:detectmouseclick="t"/>
                <v:path o:connecttype="none"/>
              </v:shape>
              <v:group id="Grupo 16" o:spid="_x0000_s1028" style="position:absolute;width:13496;height:3523" coordorigin="" coordsize="20592,5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rect id="Rectangle 6" o:spid="_x0000_s1029" style="position:absolute;top:1325;width:1325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" fillcolor="#004254" stroked="f">
                  <v:textbox inset="1.2258mm,.61289mm,1.2258mm,.61289mm"/>
                </v:rect>
                <v:shape id="Freeform 7" o:spid="_x0000_s1030" style="position:absolute;left:2343;top:1325;width:4338;height:4050;visibility:visible;mso-wrap-style:square;v-text-anchor:top" coordsize="239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" path="m73,223c,223,,223,,223,,,,,,,156,,156,,156,v38,,65,14,76,39c237,52,239,70,239,100v,123,,123,,123c166,223,166,223,166,223v,-116,,-116,,-116c166,84,164,77,161,70,156,62,149,60,129,60v-56,,-56,,-56,l73,223xe" fillcolor="#004254" stroked="f">
                  <v:path arrowok="t" o:connecttype="custom" o:connectlocs="132520,404960;0,404960;0,0;283193,0;421159,70823;433866,181596;433866,404960;301346,404960;301346,194308;292270,127117;234179,108958;132520,108958;132520,404960" o:connectangles="0,0,0,0,0,0,0,0,0,0,0,0,0"/>
                </v:shape>
                <v:shape id="Freeform 8" o:spid="_x0000_s1031" style="position:absolute;left:7555;width:4483;height:5375;visibility:visible;mso-wrap-style:square;v-text-anchor:top" coordsize="247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" path="m107,296c59,296,31,286,14,263,5,248,,225,,187v,-6,,-6,,-6c,137,6,114,21,99,39,80,64,73,107,73v67,,67,,67,c174,,174,,174,v73,,73,,73,c247,296,247,296,247,296r-140,xm174,133v-60,,-60,,-60,c79,133,74,139,74,181v,7,,7,,7c74,230,79,236,114,236v60,,60,,60,l174,133xe" fillcolor="#004254" stroked="f">
                  <v:path arrowok="t" o:connecttype="custom" o:connectlocs="194205,537496;25410,477572;0,339567;0,328672;38115,179771;194205,132558;315810,132558;315810,0;448305,0;448305,537496;194205,537496;315810,241510;206910,241510;134310,328672;134310,341383;206910,428544;315810,428544;315810,241510" o:connectangles="0,0,0,0,0,0,0,0,0,0,0,0,0,0,0,0,0,0"/>
                  <o:lock v:ext="edit" verticies="t"/>
                </v:shape>
                <v:shape id="Freeform 9" o:spid="_x0000_s1032" style="position:absolute;left:12929;top:1325;width:2433;height:4050;visibility:visible;mso-wrap-style:square;v-text-anchor:top" coordsize="134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" path="m,100c,70,2,52,7,39,18,14,44,,82,v52,,52,,52,c134,60,134,60,134,60v-25,,-25,,-25,c90,60,83,62,78,70v-4,7,-5,14,-5,37c73,223,73,223,73,223,,223,,223,,223l,100xe" fillcolor="#004254" stroked="f">
                  <v:path arrowok="t" o:connecttype="custom" o:connectlocs="0,181596;12706,70823;148843,0;243231,0;243231,108958;197852,108958;141582,127117;132506,194308;132506,404960;0,404960;0,181596" o:connectangles="0,0,0,0,0,0,0,0,0,0,0"/>
                </v:shape>
                <v:shape id="Freeform 10" o:spid="_x0000_s1033" style="position:absolute;left:16106;top:1325;width:4486;height:4050;visibility:visible;mso-wrap-style:square;v-text-anchor:top" coordsize="247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" path="m107,223c58,223,31,213,14,190,4,175,,152,,114v,-6,,-6,,-6c,64,5,41,20,26,39,7,63,,107,,247,,247,,247,v,223,,223,,223l107,223xm174,60v-61,,-61,,-61,c78,60,73,66,73,108v,7,,7,,7c73,157,78,163,113,163v61,,61,,61,l174,60xe" fillcolor="#004254" stroked="f">
                  <v:path arrowok="t" o:connecttype="custom" o:connectlocs="194344,404960;25428,345033;0,207020;0,196124;36326,47215;194344,0;448627,0;448627,404960;194344,404960;316037,108958;205242,108958;132590,196124;132590,208836;205242,296002;316037,296002;316037,108958" o:connectangles="0,0,0,0,0,0,0,0,0,0,0,0,0,0,0,0"/>
                  <o:lock v:ext="edit" verticies="t"/>
                </v:shape>
              </v:group>
              <w10:wrap anchorx="margin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0CCBB" w14:textId="77777777" w:rsidR="0074292A" w:rsidRDefault="00526164">
    <w:pPr>
      <w:pStyle w:val="Piedepginaypaginacin"/>
    </w:pPr>
    <w:r>
      <w:rPr>
        <w:noProof/>
      </w:rPr>
      <mc:AlternateContent>
        <mc:Choice Requires="wpc">
          <w:drawing>
            <wp:anchor distT="0" distB="0" distL="114300" distR="114300" simplePos="0" relativeHeight="251712512" behindDoc="0" locked="0" layoutInCell="1" allowOverlap="1" wp14:anchorId="79EE44DB" wp14:editId="44D48D8E">
              <wp:simplePos x="0" y="0"/>
              <wp:positionH relativeFrom="margin">
                <wp:posOffset>0</wp:posOffset>
              </wp:positionH>
              <wp:positionV relativeFrom="margin">
                <wp:posOffset>9137015</wp:posOffset>
              </wp:positionV>
              <wp:extent cx="539750" cy="140970"/>
              <wp:effectExtent l="0" t="0" r="0" b="0"/>
              <wp:wrapThrough wrapText="bothSides">
                <wp:wrapPolygon edited="0">
                  <wp:start x="9911" y="0"/>
                  <wp:lineTo x="0" y="2919"/>
                  <wp:lineTo x="0" y="17514"/>
                  <wp:lineTo x="20584" y="17514"/>
                  <wp:lineTo x="20584" y="2919"/>
                  <wp:lineTo x="13722" y="0"/>
                  <wp:lineTo x="9911" y="0"/>
                </wp:wrapPolygon>
              </wp:wrapThrough>
              <wp:docPr id="66" name="Lienzo 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97" name="Grupo 97"/>
                      <wpg:cNvGrpSpPr/>
                      <wpg:grpSpPr>
                        <a:xfrm>
                          <a:off x="0" y="0"/>
                          <a:ext cx="539750" cy="140955"/>
                          <a:chOff x="9" y="14"/>
                          <a:chExt cx="2059244" cy="537496"/>
                        </a:xfrm>
                      </wpg:grpSpPr>
                      <wps:wsp>
                        <wps:cNvPr id="9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" y="132550"/>
                            <a:ext cx="132520" cy="404960"/>
                          </a:xfrm>
                          <a:prstGeom prst="rect">
                            <a:avLst/>
                          </a:pr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99" name="Freeform 7"/>
                        <wps:cNvSpPr/>
                        <wps:spPr bwMode="auto">
                          <a:xfrm>
                            <a:off x="234321" y="132550"/>
                            <a:ext cx="433866" cy="404960"/>
                          </a:xfrm>
                          <a:custGeom>
                            <a:avLst/>
                            <a:gdLst>
                              <a:gd name="T0" fmla="*/ 73 w 239"/>
                              <a:gd name="T1" fmla="*/ 223 h 223"/>
                              <a:gd name="T2" fmla="*/ 0 w 239"/>
                              <a:gd name="T3" fmla="*/ 223 h 223"/>
                              <a:gd name="T4" fmla="*/ 0 w 239"/>
                              <a:gd name="T5" fmla="*/ 0 h 223"/>
                              <a:gd name="T6" fmla="*/ 156 w 239"/>
                              <a:gd name="T7" fmla="*/ 0 h 223"/>
                              <a:gd name="T8" fmla="*/ 232 w 239"/>
                              <a:gd name="T9" fmla="*/ 39 h 223"/>
                              <a:gd name="T10" fmla="*/ 239 w 239"/>
                              <a:gd name="T11" fmla="*/ 100 h 223"/>
                              <a:gd name="T12" fmla="*/ 239 w 239"/>
                              <a:gd name="T13" fmla="*/ 223 h 223"/>
                              <a:gd name="T14" fmla="*/ 166 w 239"/>
                              <a:gd name="T15" fmla="*/ 223 h 223"/>
                              <a:gd name="T16" fmla="*/ 166 w 239"/>
                              <a:gd name="T17" fmla="*/ 107 h 223"/>
                              <a:gd name="T18" fmla="*/ 161 w 239"/>
                              <a:gd name="T19" fmla="*/ 70 h 223"/>
                              <a:gd name="T20" fmla="*/ 129 w 239"/>
                              <a:gd name="T21" fmla="*/ 60 h 223"/>
                              <a:gd name="T22" fmla="*/ 73 w 239"/>
                              <a:gd name="T23" fmla="*/ 60 h 223"/>
                              <a:gd name="T24" fmla="*/ 73 w 239"/>
                              <a:gd name="T25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39" h="223">
                                <a:moveTo>
                                  <a:pt x="73" y="223"/>
                                </a:move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56" y="0"/>
                                  <a:pt x="156" y="0"/>
                                  <a:pt x="156" y="0"/>
                                </a:cubicBezTo>
                                <a:cubicBezTo>
                                  <a:pt x="194" y="0"/>
                                  <a:pt x="221" y="14"/>
                                  <a:pt x="232" y="39"/>
                                </a:cubicBezTo>
                                <a:cubicBezTo>
                                  <a:pt x="237" y="52"/>
                                  <a:pt x="239" y="70"/>
                                  <a:pt x="239" y="100"/>
                                </a:cubicBezTo>
                                <a:cubicBezTo>
                                  <a:pt x="239" y="223"/>
                                  <a:pt x="239" y="223"/>
                                  <a:pt x="239" y="223"/>
                                </a:cubicBezTo>
                                <a:cubicBezTo>
                                  <a:pt x="166" y="223"/>
                                  <a:pt x="166" y="223"/>
                                  <a:pt x="166" y="223"/>
                                </a:cubicBezTo>
                                <a:cubicBezTo>
                                  <a:pt x="166" y="107"/>
                                  <a:pt x="166" y="107"/>
                                  <a:pt x="166" y="107"/>
                                </a:cubicBezTo>
                                <a:cubicBezTo>
                                  <a:pt x="166" y="84"/>
                                  <a:pt x="164" y="77"/>
                                  <a:pt x="161" y="70"/>
                                </a:cubicBezTo>
                                <a:cubicBezTo>
                                  <a:pt x="156" y="62"/>
                                  <a:pt x="149" y="60"/>
                                  <a:pt x="129" y="60"/>
                                </a:cubicBez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lnTo>
                                  <a:pt x="73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05" name="Freeform 8"/>
                        <wps:cNvSpPr>
                          <a:spLocks noEditPoints="1"/>
                        </wps:cNvSpPr>
                        <wps:spPr bwMode="auto">
                          <a:xfrm>
                            <a:off x="755514" y="14"/>
                            <a:ext cx="448305" cy="537496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96 h 296"/>
                              <a:gd name="T2" fmla="*/ 14 w 247"/>
                              <a:gd name="T3" fmla="*/ 263 h 296"/>
                              <a:gd name="T4" fmla="*/ 0 w 247"/>
                              <a:gd name="T5" fmla="*/ 187 h 296"/>
                              <a:gd name="T6" fmla="*/ 0 w 247"/>
                              <a:gd name="T7" fmla="*/ 181 h 296"/>
                              <a:gd name="T8" fmla="*/ 21 w 247"/>
                              <a:gd name="T9" fmla="*/ 99 h 296"/>
                              <a:gd name="T10" fmla="*/ 107 w 247"/>
                              <a:gd name="T11" fmla="*/ 73 h 296"/>
                              <a:gd name="T12" fmla="*/ 174 w 247"/>
                              <a:gd name="T13" fmla="*/ 73 h 296"/>
                              <a:gd name="T14" fmla="*/ 174 w 247"/>
                              <a:gd name="T15" fmla="*/ 0 h 296"/>
                              <a:gd name="T16" fmla="*/ 247 w 247"/>
                              <a:gd name="T17" fmla="*/ 0 h 296"/>
                              <a:gd name="T18" fmla="*/ 247 w 247"/>
                              <a:gd name="T19" fmla="*/ 296 h 296"/>
                              <a:gd name="T20" fmla="*/ 107 w 247"/>
                              <a:gd name="T21" fmla="*/ 296 h 296"/>
                              <a:gd name="T22" fmla="*/ 174 w 247"/>
                              <a:gd name="T23" fmla="*/ 133 h 296"/>
                              <a:gd name="T24" fmla="*/ 114 w 247"/>
                              <a:gd name="T25" fmla="*/ 133 h 296"/>
                              <a:gd name="T26" fmla="*/ 74 w 247"/>
                              <a:gd name="T27" fmla="*/ 181 h 296"/>
                              <a:gd name="T28" fmla="*/ 74 w 247"/>
                              <a:gd name="T29" fmla="*/ 188 h 296"/>
                              <a:gd name="T30" fmla="*/ 114 w 247"/>
                              <a:gd name="T31" fmla="*/ 236 h 296"/>
                              <a:gd name="T32" fmla="*/ 174 w 247"/>
                              <a:gd name="T33" fmla="*/ 236 h 296"/>
                              <a:gd name="T34" fmla="*/ 174 w 247"/>
                              <a:gd name="T35" fmla="*/ 133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47" h="296">
                                <a:moveTo>
                                  <a:pt x="107" y="296"/>
                                </a:moveTo>
                                <a:cubicBezTo>
                                  <a:pt x="59" y="296"/>
                                  <a:pt x="31" y="286"/>
                                  <a:pt x="14" y="263"/>
                                </a:cubicBezTo>
                                <a:cubicBezTo>
                                  <a:pt x="5" y="248"/>
                                  <a:pt x="0" y="225"/>
                                  <a:pt x="0" y="187"/>
                                </a:cubicBezTo>
                                <a:cubicBezTo>
                                  <a:pt x="0" y="181"/>
                                  <a:pt x="0" y="181"/>
                                  <a:pt x="0" y="181"/>
                                </a:cubicBezTo>
                                <a:cubicBezTo>
                                  <a:pt x="0" y="137"/>
                                  <a:pt x="6" y="114"/>
                                  <a:pt x="21" y="99"/>
                                </a:cubicBezTo>
                                <a:cubicBezTo>
                                  <a:pt x="39" y="80"/>
                                  <a:pt x="64" y="73"/>
                                  <a:pt x="107" y="73"/>
                                </a:cubicBezTo>
                                <a:cubicBezTo>
                                  <a:pt x="174" y="73"/>
                                  <a:pt x="174" y="73"/>
                                  <a:pt x="174" y="73"/>
                                </a:cubicBezTo>
                                <a:cubicBezTo>
                                  <a:pt x="174" y="0"/>
                                  <a:pt x="174" y="0"/>
                                  <a:pt x="174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96"/>
                                  <a:pt x="247" y="296"/>
                                  <a:pt x="247" y="296"/>
                                </a:cubicBezTo>
                                <a:lnTo>
                                  <a:pt x="107" y="296"/>
                                </a:lnTo>
                                <a:close/>
                                <a:moveTo>
                                  <a:pt x="174" y="133"/>
                                </a:moveTo>
                                <a:cubicBezTo>
                                  <a:pt x="114" y="133"/>
                                  <a:pt x="114" y="133"/>
                                  <a:pt x="114" y="133"/>
                                </a:cubicBezTo>
                                <a:cubicBezTo>
                                  <a:pt x="79" y="133"/>
                                  <a:pt x="74" y="139"/>
                                  <a:pt x="74" y="181"/>
                                </a:cubicBezTo>
                                <a:cubicBezTo>
                                  <a:pt x="74" y="188"/>
                                  <a:pt x="74" y="188"/>
                                  <a:pt x="74" y="188"/>
                                </a:cubicBezTo>
                                <a:cubicBezTo>
                                  <a:pt x="74" y="230"/>
                                  <a:pt x="79" y="236"/>
                                  <a:pt x="114" y="236"/>
                                </a:cubicBezTo>
                                <a:cubicBezTo>
                                  <a:pt x="174" y="236"/>
                                  <a:pt x="174" y="236"/>
                                  <a:pt x="174" y="236"/>
                                </a:cubicBezTo>
                                <a:lnTo>
                                  <a:pt x="174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06" name="Freeform 9"/>
                        <wps:cNvSpPr/>
                        <wps:spPr bwMode="auto">
                          <a:xfrm>
                            <a:off x="1292969" y="132550"/>
                            <a:ext cx="243231" cy="404960"/>
                          </a:xfrm>
                          <a:custGeom>
                            <a:avLst/>
                            <a:gdLst>
                              <a:gd name="T0" fmla="*/ 0 w 134"/>
                              <a:gd name="T1" fmla="*/ 100 h 223"/>
                              <a:gd name="T2" fmla="*/ 7 w 134"/>
                              <a:gd name="T3" fmla="*/ 39 h 223"/>
                              <a:gd name="T4" fmla="*/ 82 w 134"/>
                              <a:gd name="T5" fmla="*/ 0 h 223"/>
                              <a:gd name="T6" fmla="*/ 134 w 134"/>
                              <a:gd name="T7" fmla="*/ 0 h 223"/>
                              <a:gd name="T8" fmla="*/ 134 w 134"/>
                              <a:gd name="T9" fmla="*/ 60 h 223"/>
                              <a:gd name="T10" fmla="*/ 109 w 134"/>
                              <a:gd name="T11" fmla="*/ 60 h 223"/>
                              <a:gd name="T12" fmla="*/ 78 w 134"/>
                              <a:gd name="T13" fmla="*/ 70 h 223"/>
                              <a:gd name="T14" fmla="*/ 73 w 134"/>
                              <a:gd name="T15" fmla="*/ 107 h 223"/>
                              <a:gd name="T16" fmla="*/ 73 w 134"/>
                              <a:gd name="T17" fmla="*/ 223 h 223"/>
                              <a:gd name="T18" fmla="*/ 0 w 134"/>
                              <a:gd name="T19" fmla="*/ 223 h 223"/>
                              <a:gd name="T20" fmla="*/ 0 w 134"/>
                              <a:gd name="T21" fmla="*/ 10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223">
                                <a:moveTo>
                                  <a:pt x="0" y="100"/>
                                </a:moveTo>
                                <a:cubicBezTo>
                                  <a:pt x="0" y="70"/>
                                  <a:pt x="2" y="52"/>
                                  <a:pt x="7" y="39"/>
                                </a:cubicBezTo>
                                <a:cubicBezTo>
                                  <a:pt x="18" y="14"/>
                                  <a:pt x="44" y="0"/>
                                  <a:pt x="82" y="0"/>
                                </a:cubicBez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4" y="60"/>
                                  <a:pt x="134" y="60"/>
                                  <a:pt x="134" y="60"/>
                                </a:cubicBezTo>
                                <a:cubicBezTo>
                                  <a:pt x="109" y="60"/>
                                  <a:pt x="109" y="60"/>
                                  <a:pt x="109" y="60"/>
                                </a:cubicBezTo>
                                <a:cubicBezTo>
                                  <a:pt x="90" y="60"/>
                                  <a:pt x="83" y="62"/>
                                  <a:pt x="78" y="70"/>
                                </a:cubicBezTo>
                                <a:cubicBezTo>
                                  <a:pt x="74" y="77"/>
                                  <a:pt x="73" y="84"/>
                                  <a:pt x="73" y="107"/>
                                </a:cubicBezTo>
                                <a:cubicBezTo>
                                  <a:pt x="73" y="223"/>
                                  <a:pt x="73" y="223"/>
                                  <a:pt x="73" y="223"/>
                                </a:cubicBez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07" name="Freeform 10"/>
                        <wps:cNvSpPr>
                          <a:spLocks noEditPoints="1"/>
                        </wps:cNvSpPr>
                        <wps:spPr bwMode="auto">
                          <a:xfrm>
                            <a:off x="1610626" y="132550"/>
                            <a:ext cx="448627" cy="404960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23 h 223"/>
                              <a:gd name="T2" fmla="*/ 14 w 247"/>
                              <a:gd name="T3" fmla="*/ 190 h 223"/>
                              <a:gd name="T4" fmla="*/ 0 w 247"/>
                              <a:gd name="T5" fmla="*/ 114 h 223"/>
                              <a:gd name="T6" fmla="*/ 0 w 247"/>
                              <a:gd name="T7" fmla="*/ 108 h 223"/>
                              <a:gd name="T8" fmla="*/ 20 w 247"/>
                              <a:gd name="T9" fmla="*/ 26 h 223"/>
                              <a:gd name="T10" fmla="*/ 107 w 247"/>
                              <a:gd name="T11" fmla="*/ 0 h 223"/>
                              <a:gd name="T12" fmla="*/ 247 w 247"/>
                              <a:gd name="T13" fmla="*/ 0 h 223"/>
                              <a:gd name="T14" fmla="*/ 247 w 247"/>
                              <a:gd name="T15" fmla="*/ 223 h 223"/>
                              <a:gd name="T16" fmla="*/ 107 w 247"/>
                              <a:gd name="T17" fmla="*/ 223 h 223"/>
                              <a:gd name="T18" fmla="*/ 174 w 247"/>
                              <a:gd name="T19" fmla="*/ 60 h 223"/>
                              <a:gd name="T20" fmla="*/ 113 w 247"/>
                              <a:gd name="T21" fmla="*/ 60 h 223"/>
                              <a:gd name="T22" fmla="*/ 73 w 247"/>
                              <a:gd name="T23" fmla="*/ 108 h 223"/>
                              <a:gd name="T24" fmla="*/ 73 w 247"/>
                              <a:gd name="T25" fmla="*/ 115 h 223"/>
                              <a:gd name="T26" fmla="*/ 113 w 247"/>
                              <a:gd name="T27" fmla="*/ 163 h 223"/>
                              <a:gd name="T28" fmla="*/ 174 w 247"/>
                              <a:gd name="T29" fmla="*/ 163 h 223"/>
                              <a:gd name="T30" fmla="*/ 174 w 247"/>
                              <a:gd name="T31" fmla="*/ 6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7" h="223">
                                <a:moveTo>
                                  <a:pt x="107" y="223"/>
                                </a:moveTo>
                                <a:cubicBezTo>
                                  <a:pt x="58" y="223"/>
                                  <a:pt x="31" y="213"/>
                                  <a:pt x="14" y="190"/>
                                </a:cubicBezTo>
                                <a:cubicBezTo>
                                  <a:pt x="4" y="175"/>
                                  <a:pt x="0" y="152"/>
                                  <a:pt x="0" y="114"/>
                                </a:cubicBezTo>
                                <a:cubicBezTo>
                                  <a:pt x="0" y="108"/>
                                  <a:pt x="0" y="108"/>
                                  <a:pt x="0" y="108"/>
                                </a:cubicBezTo>
                                <a:cubicBezTo>
                                  <a:pt x="0" y="64"/>
                                  <a:pt x="5" y="41"/>
                                  <a:pt x="20" y="26"/>
                                </a:cubicBezTo>
                                <a:cubicBezTo>
                                  <a:pt x="39" y="7"/>
                                  <a:pt x="63" y="0"/>
                                  <a:pt x="107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23"/>
                                  <a:pt x="247" y="223"/>
                                  <a:pt x="247" y="223"/>
                                </a:cubicBezTo>
                                <a:lnTo>
                                  <a:pt x="107" y="223"/>
                                </a:lnTo>
                                <a:close/>
                                <a:moveTo>
                                  <a:pt x="174" y="60"/>
                                </a:moveTo>
                                <a:cubicBezTo>
                                  <a:pt x="113" y="60"/>
                                  <a:pt x="113" y="60"/>
                                  <a:pt x="113" y="60"/>
                                </a:cubicBezTo>
                                <a:cubicBezTo>
                                  <a:pt x="78" y="60"/>
                                  <a:pt x="73" y="66"/>
                                  <a:pt x="73" y="108"/>
                                </a:cubicBezTo>
                                <a:cubicBezTo>
                                  <a:pt x="73" y="115"/>
                                  <a:pt x="73" y="115"/>
                                  <a:pt x="73" y="115"/>
                                </a:cubicBezTo>
                                <a:cubicBezTo>
                                  <a:pt x="73" y="157"/>
                                  <a:pt x="78" y="163"/>
                                  <a:pt x="113" y="163"/>
                                </a:cubicBezTo>
                                <a:cubicBezTo>
                                  <a:pt x="174" y="163"/>
                                  <a:pt x="174" y="163"/>
                                  <a:pt x="174" y="163"/>
                                </a:cubicBezTo>
                                <a:lnTo>
                                  <a:pt x="17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</wp:anchor>
          </w:drawing>
        </mc:Choice>
        <mc:Fallback>
          <w:pict>
            <v:group w14:anchorId="4D335828" id="Lienzo 66" o:spid="_x0000_s1026" editas="canvas" style="position:absolute;margin-left:0;margin-top:719.45pt;width:42.5pt;height:11.1pt;z-index:251712512;mso-position-horizontal-relative:margin;mso-position-vertical-relative:margin" coordsize="5397,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397;height:1409;visibility:visible;mso-wrap-style:square">
                <v:fill o:detectmouseclick="t"/>
                <v:path o:connecttype="none"/>
              </v:shape>
              <v:group id="Grupo 97" o:spid="_x0000_s1028" style="position:absolute;width:5397;height:1409" coordorigin="" coordsize="20592,5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<v:rect id="Rectangle 6" o:spid="_x0000_s1029" style="position:absolute;top:1325;width:1325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" fillcolor="#004254" stroked="f">
                  <v:textbox inset="1.2258mm,.61289mm,1.2258mm,.61289mm"/>
                </v:rect>
                <v:shape id="Freeform 7" o:spid="_x0000_s1030" style="position:absolute;left:2343;top:1325;width:4338;height:4050;visibility:visible;mso-wrap-style:square;v-text-anchor:top" coordsize="239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" path="m73,223c,223,,223,,223,,,,,,,156,,156,,156,v38,,65,14,76,39c237,52,239,70,239,100v,123,,123,,123c166,223,166,223,166,223v,-116,,-116,,-116c166,84,164,77,161,70,156,62,149,60,129,60v-56,,-56,,-56,l73,223xe" fillcolor="#004254" stroked="f">
                  <v:path arrowok="t" o:connecttype="custom" o:connectlocs="132520,404960;0,404960;0,0;283193,0;421159,70823;433866,181596;433866,404960;301346,404960;301346,194308;292270,127117;234179,108958;132520,108958;132520,404960" o:connectangles="0,0,0,0,0,0,0,0,0,0,0,0,0"/>
                </v:shape>
                <v:shape id="Freeform 8" o:spid="_x0000_s1031" style="position:absolute;left:7555;width:4483;height:5375;visibility:visible;mso-wrap-style:square;v-text-anchor:top" coordsize="247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" path="m107,296c59,296,31,286,14,263,5,248,,225,,187v,-6,,-6,,-6c,137,6,114,21,99,39,80,64,73,107,73v67,,67,,67,c174,,174,,174,v73,,73,,73,c247,296,247,296,247,296r-140,xm174,133v-60,,-60,,-60,c79,133,74,139,74,181v,7,,7,,7c74,230,79,236,114,236v60,,60,,60,l174,133xe" fillcolor="#004254" stroked="f">
                  <v:path arrowok="t" o:connecttype="custom" o:connectlocs="194205,537496;25410,477572;0,339567;0,328672;38115,179771;194205,132558;315810,132558;315810,0;448305,0;448305,537496;194205,537496;315810,241510;206910,241510;134310,328672;134310,341383;206910,428544;315810,428544;315810,241510" o:connectangles="0,0,0,0,0,0,0,0,0,0,0,0,0,0,0,0,0,0"/>
                  <o:lock v:ext="edit" verticies="t"/>
                </v:shape>
                <v:shape id="Freeform 9" o:spid="_x0000_s1032" style="position:absolute;left:12929;top:1325;width:2433;height:4050;visibility:visible;mso-wrap-style:square;v-text-anchor:top" coordsize="134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" path="m,100c,70,2,52,7,39,18,14,44,,82,v52,,52,,52,c134,60,134,60,134,60v-25,,-25,,-25,c90,60,83,62,78,70v-4,7,-5,14,-5,37c73,223,73,223,73,223,,223,,223,,223l,100xe" fillcolor="#004254" stroked="f">
                  <v:path arrowok="t" o:connecttype="custom" o:connectlocs="0,181596;12706,70823;148843,0;243231,0;243231,108958;197852,108958;141582,127117;132506,194308;132506,404960;0,404960;0,181596" o:connectangles="0,0,0,0,0,0,0,0,0,0,0"/>
                </v:shape>
                <v:shape id="Freeform 10" o:spid="_x0000_s1033" style="position:absolute;left:16106;top:1325;width:4486;height:4050;visibility:visible;mso-wrap-style:square;v-text-anchor:top" coordsize="247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" path="m107,223c58,223,31,213,14,190,4,175,,152,,114v,-6,,-6,,-6c,64,5,41,20,26,39,7,63,,107,,247,,247,,247,v,223,,223,,223l107,223xm174,60v-61,,-61,,-61,c78,60,73,66,73,108v,7,,7,,7c73,157,78,163,113,163v61,,61,,61,l174,60xe" fillcolor="#004254" stroked="f">
                  <v:path arrowok="t" o:connecttype="custom" o:connectlocs="194344,404960;25428,345033;0,207020;0,196124;36326,47215;194344,0;448627,0;448627,404960;194344,404960;316037,108958;205242,108958;132590,196124;132590,208836;205242,296002;316037,296002;316037,108958" o:connectangles="0,0,0,0,0,0,0,0,0,0,0,0,0,0,0,0"/>
                  <o:lock v:ext="edit" verticies="t"/>
                </v:shape>
              </v:group>
              <w10:wrap type="through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9474E23" wp14:editId="2F8D6E7B">
              <wp:simplePos x="0" y="0"/>
              <wp:positionH relativeFrom="column">
                <wp:posOffset>1626870</wp:posOffset>
              </wp:positionH>
              <wp:positionV relativeFrom="paragraph">
                <wp:posOffset>11430</wp:posOffset>
              </wp:positionV>
              <wp:extent cx="3772535" cy="284480"/>
              <wp:effectExtent l="0" t="0" r="18415" b="1270"/>
              <wp:wrapNone/>
              <wp:docPr id="68" name="Text Box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2722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ABA9EB" w14:textId="77777777" w:rsidR="0074292A" w:rsidRDefault="00526164">
                          <w:pPr>
                            <w:pStyle w:val="Piedepginaypaginacin"/>
                          </w:pPr>
                          <w:r>
                            <w:t>Título de documento – Versión 1.0</w:t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9474E23" id="_x0000_t202" coordsize="21600,21600" o:spt="202" path="m,l,21600r21600,l21600,xe">
              <v:stroke joinstyle="miter"/>
              <v:path gradientshapeok="t" o:connecttype="rect"/>
            </v:shapetype>
            <v:shape id="Text Box 289" o:spid="_x0000_s1028" type="#_x0000_t202" style="position:absolute;left:0;text-align:left;margin-left:128.1pt;margin-top:.9pt;width:297.05pt;height:22.4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" filled="f" stroked="f">
              <v:textbox style="mso-fit-shape-to-text:t" inset="0,,0">
                <w:txbxContent>
                  <w:p w14:paraId="07ABA9EB" w14:textId="77777777" w:rsidR="0074292A" w:rsidRDefault="00526164">
                    <w:pPr>
                      <w:pStyle w:val="Piedepginaypaginacin"/>
                    </w:pPr>
                    <w:r>
                      <w:t>Título de documento – Versión 1.0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FD42F63" wp14:editId="6A2AC679">
              <wp:simplePos x="0" y="0"/>
              <wp:positionH relativeFrom="margin">
                <wp:posOffset>-6350</wp:posOffset>
              </wp:positionH>
              <wp:positionV relativeFrom="paragraph">
                <wp:posOffset>-156210</wp:posOffset>
              </wp:positionV>
              <wp:extent cx="539750" cy="0"/>
              <wp:effectExtent l="0" t="0" r="31750" b="19050"/>
              <wp:wrapNone/>
              <wp:docPr id="75" name="AutoShap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FBBB21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C25B5E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91" o:spid="_x0000_s1026" type="#_x0000_t32" style="position:absolute;margin-left:-.5pt;margin-top:-12.3pt;width:42.5pt;height:0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" strokecolor="#fbbb21" strokeweight="2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60D042D" wp14:editId="3C65DB42">
              <wp:simplePos x="0" y="0"/>
              <wp:positionH relativeFrom="margin">
                <wp:align>right</wp:align>
              </wp:positionH>
              <wp:positionV relativeFrom="paragraph">
                <wp:posOffset>-156845</wp:posOffset>
              </wp:positionV>
              <wp:extent cx="5652135" cy="0"/>
              <wp:effectExtent l="0" t="0" r="25400" b="19050"/>
              <wp:wrapNone/>
              <wp:docPr id="83" name="AutoShap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2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D7DBDE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5E73D4" id="AutoShape 291" o:spid="_x0000_s1026" type="#_x0000_t32" style="position:absolute;margin-left:393.85pt;margin-top:-12.35pt;width:445.05pt;height:0;z-index:251705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" strokecolor="#d7dbde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A995390" wp14:editId="572773F5">
              <wp:simplePos x="0" y="0"/>
              <wp:positionH relativeFrom="margin">
                <wp:posOffset>5400040</wp:posOffset>
              </wp:positionH>
              <wp:positionV relativeFrom="paragraph">
                <wp:posOffset>11430</wp:posOffset>
              </wp:positionV>
              <wp:extent cx="540385" cy="284480"/>
              <wp:effectExtent l="0" t="0" r="12700" b="0"/>
              <wp:wrapNone/>
              <wp:docPr id="84" name="Text Box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169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B8AB2F" w14:textId="77777777" w:rsidR="0074292A" w:rsidRDefault="00526164">
                          <w:pPr>
                            <w:pStyle w:val="Piedepginaypaginacin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6800" rIns="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2A995390" id="_x0000_s1029" type="#_x0000_t202" style="position:absolute;left:0;text-align:left;margin-left:425.2pt;margin-top:.9pt;width:42.55pt;height:22.4pt;z-index:2517104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" filled="f" stroked="f">
              <v:textbox style="mso-fit-shape-to-text:t" inset="0,1.3mm,0">
                <w:txbxContent>
                  <w:p w14:paraId="70B8AB2F" w14:textId="77777777" w:rsidR="0074292A" w:rsidRDefault="00526164">
                    <w:pPr>
                      <w:pStyle w:val="Piedepginaypaginacin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690C2" w14:textId="77777777" w:rsidR="0074292A" w:rsidRDefault="0052616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59635AC" wp14:editId="0E95D198">
              <wp:simplePos x="0" y="0"/>
              <wp:positionH relativeFrom="margin">
                <wp:align>left</wp:align>
              </wp:positionH>
              <wp:positionV relativeFrom="paragraph">
                <wp:posOffset>-3683635</wp:posOffset>
              </wp:positionV>
              <wp:extent cx="2159635" cy="266700"/>
              <wp:effectExtent l="38100" t="38100" r="31115" b="38735"/>
              <wp:wrapNone/>
              <wp:docPr id="22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905" cy="266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B7C079" id="Rectángulo 5" o:spid="_x0000_s1026" style="position:absolute;margin-left:0;margin-top:-290.05pt;width:170.05pt;height:21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" fillcolor="#fbbb21 [3204]" strokecolor="#fbbb21 [3204]" strokeweight="6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49659FC" wp14:editId="3706E101">
              <wp:simplePos x="0" y="0"/>
              <wp:positionH relativeFrom="column">
                <wp:posOffset>1270</wp:posOffset>
              </wp:positionH>
              <wp:positionV relativeFrom="paragraph">
                <wp:posOffset>-3302000</wp:posOffset>
              </wp:positionV>
              <wp:extent cx="2163445" cy="435610"/>
              <wp:effectExtent l="0" t="0" r="8255" b="0"/>
              <wp:wrapNone/>
              <wp:docPr id="26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3762" cy="435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B54034" w14:textId="77777777" w:rsidR="0074292A" w:rsidRDefault="00526164">
                          <w:pPr>
                            <w:pStyle w:val="04Cuerpodetexto"/>
                            <w:spacing w:after="0"/>
                            <w:rPr>
                              <w:color w:val="004254" w:themeColor="text1"/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color w:val="004254" w:themeColor="text1"/>
                              <w:sz w:val="22"/>
                            </w:rPr>
                            <w:t>indracompany.com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9659FC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30" type="#_x0000_t202" style="position:absolute;margin-left:.1pt;margin-top:-260pt;width:170.35pt;height:34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" filled="f" stroked="f" strokeweight=".5pt">
              <v:textbox style="mso-fit-shape-to-text:t" inset="0,0,0,0">
                <w:txbxContent>
                  <w:p w14:paraId="53B54034" w14:textId="77777777" w:rsidR="0074292A" w:rsidRDefault="00526164">
                    <w:pPr>
                      <w:pStyle w:val="04Cuerpodetexto"/>
                      <w:spacing w:after="0"/>
                      <w:rPr>
                        <w:color w:val="004254" w:themeColor="text1"/>
                        <w:sz w:val="22"/>
                      </w:rPr>
                    </w:pPr>
                    <w:proofErr w:type="spellStart"/>
                    <w:r>
                      <w:rPr>
                        <w:color w:val="004254" w:themeColor="text1"/>
                        <w:sz w:val="22"/>
                      </w:rPr>
                      <w:t>indracompany.com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10941" w14:textId="77777777" w:rsidR="00153896" w:rsidRDefault="00153896">
      <w:pPr>
        <w:spacing w:after="0"/>
      </w:pPr>
      <w:r>
        <w:separator/>
      </w:r>
    </w:p>
  </w:footnote>
  <w:footnote w:type="continuationSeparator" w:id="0">
    <w:p w14:paraId="00061FB5" w14:textId="77777777" w:rsidR="00153896" w:rsidRDefault="001538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BEABA" w14:textId="77777777" w:rsidR="0074292A" w:rsidRDefault="00526164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08CE11" w14:textId="77777777" w:rsidR="0074292A" w:rsidRDefault="0074292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03618" w14:textId="77777777" w:rsidR="0074292A" w:rsidRDefault="00526164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30ED65" wp14:editId="260FF709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2160270" cy="6928485"/>
              <wp:effectExtent l="38100" t="38100" r="31115" b="4445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0" cy="6928254"/>
                      </a:xfrm>
                      <a:prstGeom prst="rect">
                        <a:avLst/>
                      </a:prstGeom>
                      <a:noFill/>
                      <a:ln w="76200" cap="flat" cmpd="sng" algn="ctr">
                        <a:solidFill>
                          <a:srgbClr val="004254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5AF25A" id="Rectángulo 6" o:spid="_x0000_s1026" style="position:absolute;margin-left:0;margin-top:0;width:170.1pt;height:545.55pt;z-index:251662336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" filled="f" strokecolor="#004254" strokeweight="6pt">
              <w10:wrap anchorx="margin" anchory="margin"/>
            </v:rect>
          </w:pict>
        </mc:Fallback>
      </mc:AlternateContent>
    </w:r>
    <w:r>
      <w:t xml:space="preserve"> 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7F131" w14:textId="0416D061" w:rsidR="0074292A" w:rsidRDefault="00526164">
    <w:pPr>
      <w:pStyle w:val="Piedepginaypaginacin"/>
      <w:jc w:val="left"/>
      <w:rPr>
        <w:color w:val="646E78"/>
        <w:lang w:val="es-CO"/>
      </w:rPr>
    </w:pPr>
    <w:r>
      <w:rPr>
        <w:color w:val="646E78"/>
      </w:rPr>
      <w:t xml:space="preserve">01. </w:t>
    </w:r>
    <w:r>
      <w:rPr>
        <w:color w:val="646E78"/>
        <w:lang w:val="es-CO"/>
      </w:rPr>
      <w:t xml:space="preserve">Web / Manual de </w:t>
    </w:r>
    <w:r w:rsidR="006A2608">
      <w:rPr>
        <w:color w:val="646E78"/>
        <w:lang w:val="es-CO"/>
      </w:rPr>
      <w:t>Creación de Experiencias</w:t>
    </w:r>
  </w:p>
  <w:p w14:paraId="7A44D268" w14:textId="77777777" w:rsidR="006A2608" w:rsidRDefault="006A2608">
    <w:pPr>
      <w:pStyle w:val="Piedepginaypaginacin"/>
      <w:jc w:val="left"/>
      <w:rPr>
        <w:color w:val="646E78"/>
        <w:lang w:val="es-CO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304A8" w14:textId="77777777" w:rsidR="0074292A" w:rsidRDefault="0052616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F986422" wp14:editId="344635EF">
              <wp:simplePos x="0" y="0"/>
              <wp:positionH relativeFrom="margin">
                <wp:align>left</wp:align>
              </wp:positionH>
              <wp:positionV relativeFrom="margin">
                <wp:posOffset>4791075</wp:posOffset>
              </wp:positionV>
              <wp:extent cx="2159635" cy="1306830"/>
              <wp:effectExtent l="38100" t="38100" r="31115" b="46355"/>
              <wp:wrapNone/>
              <wp:docPr id="20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635" cy="1306726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76200" cap="flat" cmpd="sng" algn="ctr">
                        <a:solidFill>
                          <a:schemeClr val="tx2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3AE617" id="Rectángulo 18" o:spid="_x0000_s1026" style="position:absolute;margin-left:0;margin-top:377.25pt;width:170.05pt;height:102.9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" fillcolor="#03657c [3215]" strokecolor="#03657c [3215]" strokeweight="6pt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48FD38A" wp14:editId="1CB31413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2160270" cy="4785995"/>
              <wp:effectExtent l="38100" t="38100" r="31115" b="33655"/>
              <wp:wrapNone/>
              <wp:docPr id="21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0" cy="4786185"/>
                      </a:xfrm>
                      <a:prstGeom prst="rect">
                        <a:avLst/>
                      </a:prstGeom>
                      <a:noFill/>
                      <a:ln w="76200" cap="flat" cmpd="sng" algn="ctr">
                        <a:solidFill>
                          <a:schemeClr val="tx2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6823740" id="Rectángulo 17" o:spid="_x0000_s1026" style="position:absolute;margin-left:0;margin-top:0;width:170.1pt;height:376.85pt;z-index:251686912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" filled="f" strokecolor="#03657c [3215]" strokeweight="6pt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c">
          <w:drawing>
            <wp:anchor distT="0" distB="0" distL="114300" distR="114300" simplePos="0" relativeHeight="251677696" behindDoc="0" locked="0" layoutInCell="1" allowOverlap="1" wp14:anchorId="1D15E68F" wp14:editId="6C3AC4A1">
              <wp:simplePos x="0" y="0"/>
              <wp:positionH relativeFrom="margin">
                <wp:align>right</wp:align>
              </wp:positionH>
              <wp:positionV relativeFrom="margin">
                <wp:align>bottom</wp:align>
              </wp:positionV>
              <wp:extent cx="1350010" cy="353060"/>
              <wp:effectExtent l="0" t="0" r="3175" b="8890"/>
              <wp:wrapNone/>
              <wp:docPr id="115" name="Lienzo 1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57" name="Grupo 57"/>
                      <wpg:cNvGrpSpPr/>
                      <wpg:grpSpPr>
                        <a:xfrm>
                          <a:off x="0" y="679"/>
                          <a:ext cx="1349375" cy="352381"/>
                          <a:chOff x="9" y="14"/>
                          <a:chExt cx="2059244" cy="537496"/>
                        </a:xfrm>
                      </wpg:grpSpPr>
                      <wps:wsp>
                        <wps:cNvPr id="5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" y="132550"/>
                            <a:ext cx="132520" cy="404960"/>
                          </a:xfrm>
                          <a:prstGeom prst="rect">
                            <a:avLst/>
                          </a:pr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59" name="Freeform 7"/>
                        <wps:cNvSpPr/>
                        <wps:spPr bwMode="auto">
                          <a:xfrm>
                            <a:off x="234321" y="132550"/>
                            <a:ext cx="433866" cy="404960"/>
                          </a:xfrm>
                          <a:custGeom>
                            <a:avLst/>
                            <a:gdLst>
                              <a:gd name="T0" fmla="*/ 73 w 239"/>
                              <a:gd name="T1" fmla="*/ 223 h 223"/>
                              <a:gd name="T2" fmla="*/ 0 w 239"/>
                              <a:gd name="T3" fmla="*/ 223 h 223"/>
                              <a:gd name="T4" fmla="*/ 0 w 239"/>
                              <a:gd name="T5" fmla="*/ 0 h 223"/>
                              <a:gd name="T6" fmla="*/ 156 w 239"/>
                              <a:gd name="T7" fmla="*/ 0 h 223"/>
                              <a:gd name="T8" fmla="*/ 232 w 239"/>
                              <a:gd name="T9" fmla="*/ 39 h 223"/>
                              <a:gd name="T10" fmla="*/ 239 w 239"/>
                              <a:gd name="T11" fmla="*/ 100 h 223"/>
                              <a:gd name="T12" fmla="*/ 239 w 239"/>
                              <a:gd name="T13" fmla="*/ 223 h 223"/>
                              <a:gd name="T14" fmla="*/ 166 w 239"/>
                              <a:gd name="T15" fmla="*/ 223 h 223"/>
                              <a:gd name="T16" fmla="*/ 166 w 239"/>
                              <a:gd name="T17" fmla="*/ 107 h 223"/>
                              <a:gd name="T18" fmla="*/ 161 w 239"/>
                              <a:gd name="T19" fmla="*/ 70 h 223"/>
                              <a:gd name="T20" fmla="*/ 129 w 239"/>
                              <a:gd name="T21" fmla="*/ 60 h 223"/>
                              <a:gd name="T22" fmla="*/ 73 w 239"/>
                              <a:gd name="T23" fmla="*/ 60 h 223"/>
                              <a:gd name="T24" fmla="*/ 73 w 239"/>
                              <a:gd name="T25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39" h="223">
                                <a:moveTo>
                                  <a:pt x="73" y="223"/>
                                </a:move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56" y="0"/>
                                  <a:pt x="156" y="0"/>
                                  <a:pt x="156" y="0"/>
                                </a:cubicBezTo>
                                <a:cubicBezTo>
                                  <a:pt x="194" y="0"/>
                                  <a:pt x="221" y="14"/>
                                  <a:pt x="232" y="39"/>
                                </a:cubicBezTo>
                                <a:cubicBezTo>
                                  <a:pt x="237" y="52"/>
                                  <a:pt x="239" y="70"/>
                                  <a:pt x="239" y="100"/>
                                </a:cubicBezTo>
                                <a:cubicBezTo>
                                  <a:pt x="239" y="223"/>
                                  <a:pt x="239" y="223"/>
                                  <a:pt x="239" y="223"/>
                                </a:cubicBezTo>
                                <a:cubicBezTo>
                                  <a:pt x="166" y="223"/>
                                  <a:pt x="166" y="223"/>
                                  <a:pt x="166" y="223"/>
                                </a:cubicBezTo>
                                <a:cubicBezTo>
                                  <a:pt x="166" y="107"/>
                                  <a:pt x="166" y="107"/>
                                  <a:pt x="166" y="107"/>
                                </a:cubicBezTo>
                                <a:cubicBezTo>
                                  <a:pt x="166" y="84"/>
                                  <a:pt x="164" y="77"/>
                                  <a:pt x="161" y="70"/>
                                </a:cubicBezTo>
                                <a:cubicBezTo>
                                  <a:pt x="156" y="62"/>
                                  <a:pt x="149" y="60"/>
                                  <a:pt x="129" y="60"/>
                                </a:cubicBez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lnTo>
                                  <a:pt x="73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60" name="Freeform 8"/>
                        <wps:cNvSpPr>
                          <a:spLocks noEditPoints="1"/>
                        </wps:cNvSpPr>
                        <wps:spPr bwMode="auto">
                          <a:xfrm>
                            <a:off x="755514" y="14"/>
                            <a:ext cx="448305" cy="537496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96 h 296"/>
                              <a:gd name="T2" fmla="*/ 14 w 247"/>
                              <a:gd name="T3" fmla="*/ 263 h 296"/>
                              <a:gd name="T4" fmla="*/ 0 w 247"/>
                              <a:gd name="T5" fmla="*/ 187 h 296"/>
                              <a:gd name="T6" fmla="*/ 0 w 247"/>
                              <a:gd name="T7" fmla="*/ 181 h 296"/>
                              <a:gd name="T8" fmla="*/ 21 w 247"/>
                              <a:gd name="T9" fmla="*/ 99 h 296"/>
                              <a:gd name="T10" fmla="*/ 107 w 247"/>
                              <a:gd name="T11" fmla="*/ 73 h 296"/>
                              <a:gd name="T12" fmla="*/ 174 w 247"/>
                              <a:gd name="T13" fmla="*/ 73 h 296"/>
                              <a:gd name="T14" fmla="*/ 174 w 247"/>
                              <a:gd name="T15" fmla="*/ 0 h 296"/>
                              <a:gd name="T16" fmla="*/ 247 w 247"/>
                              <a:gd name="T17" fmla="*/ 0 h 296"/>
                              <a:gd name="T18" fmla="*/ 247 w 247"/>
                              <a:gd name="T19" fmla="*/ 296 h 296"/>
                              <a:gd name="T20" fmla="*/ 107 w 247"/>
                              <a:gd name="T21" fmla="*/ 296 h 296"/>
                              <a:gd name="T22" fmla="*/ 174 w 247"/>
                              <a:gd name="T23" fmla="*/ 133 h 296"/>
                              <a:gd name="T24" fmla="*/ 114 w 247"/>
                              <a:gd name="T25" fmla="*/ 133 h 296"/>
                              <a:gd name="T26" fmla="*/ 74 w 247"/>
                              <a:gd name="T27" fmla="*/ 181 h 296"/>
                              <a:gd name="T28" fmla="*/ 74 w 247"/>
                              <a:gd name="T29" fmla="*/ 188 h 296"/>
                              <a:gd name="T30" fmla="*/ 114 w 247"/>
                              <a:gd name="T31" fmla="*/ 236 h 296"/>
                              <a:gd name="T32" fmla="*/ 174 w 247"/>
                              <a:gd name="T33" fmla="*/ 236 h 296"/>
                              <a:gd name="T34" fmla="*/ 174 w 247"/>
                              <a:gd name="T35" fmla="*/ 133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47" h="296">
                                <a:moveTo>
                                  <a:pt x="107" y="296"/>
                                </a:moveTo>
                                <a:cubicBezTo>
                                  <a:pt x="59" y="296"/>
                                  <a:pt x="31" y="286"/>
                                  <a:pt x="14" y="263"/>
                                </a:cubicBezTo>
                                <a:cubicBezTo>
                                  <a:pt x="5" y="248"/>
                                  <a:pt x="0" y="225"/>
                                  <a:pt x="0" y="187"/>
                                </a:cubicBezTo>
                                <a:cubicBezTo>
                                  <a:pt x="0" y="181"/>
                                  <a:pt x="0" y="181"/>
                                  <a:pt x="0" y="181"/>
                                </a:cubicBezTo>
                                <a:cubicBezTo>
                                  <a:pt x="0" y="137"/>
                                  <a:pt x="6" y="114"/>
                                  <a:pt x="21" y="99"/>
                                </a:cubicBezTo>
                                <a:cubicBezTo>
                                  <a:pt x="39" y="80"/>
                                  <a:pt x="64" y="73"/>
                                  <a:pt x="107" y="73"/>
                                </a:cubicBezTo>
                                <a:cubicBezTo>
                                  <a:pt x="174" y="73"/>
                                  <a:pt x="174" y="73"/>
                                  <a:pt x="174" y="73"/>
                                </a:cubicBezTo>
                                <a:cubicBezTo>
                                  <a:pt x="174" y="0"/>
                                  <a:pt x="174" y="0"/>
                                  <a:pt x="174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96"/>
                                  <a:pt x="247" y="296"/>
                                  <a:pt x="247" y="296"/>
                                </a:cubicBezTo>
                                <a:lnTo>
                                  <a:pt x="107" y="296"/>
                                </a:lnTo>
                                <a:close/>
                                <a:moveTo>
                                  <a:pt x="174" y="133"/>
                                </a:moveTo>
                                <a:cubicBezTo>
                                  <a:pt x="114" y="133"/>
                                  <a:pt x="114" y="133"/>
                                  <a:pt x="114" y="133"/>
                                </a:cubicBezTo>
                                <a:cubicBezTo>
                                  <a:pt x="79" y="133"/>
                                  <a:pt x="74" y="139"/>
                                  <a:pt x="74" y="181"/>
                                </a:cubicBezTo>
                                <a:cubicBezTo>
                                  <a:pt x="74" y="188"/>
                                  <a:pt x="74" y="188"/>
                                  <a:pt x="74" y="188"/>
                                </a:cubicBezTo>
                                <a:cubicBezTo>
                                  <a:pt x="74" y="230"/>
                                  <a:pt x="79" y="236"/>
                                  <a:pt x="114" y="236"/>
                                </a:cubicBezTo>
                                <a:cubicBezTo>
                                  <a:pt x="174" y="236"/>
                                  <a:pt x="174" y="236"/>
                                  <a:pt x="174" y="236"/>
                                </a:cubicBezTo>
                                <a:lnTo>
                                  <a:pt x="174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61" name="Freeform 9"/>
                        <wps:cNvSpPr/>
                        <wps:spPr bwMode="auto">
                          <a:xfrm>
                            <a:off x="1292969" y="132550"/>
                            <a:ext cx="243231" cy="404960"/>
                          </a:xfrm>
                          <a:custGeom>
                            <a:avLst/>
                            <a:gdLst>
                              <a:gd name="T0" fmla="*/ 0 w 134"/>
                              <a:gd name="T1" fmla="*/ 100 h 223"/>
                              <a:gd name="T2" fmla="*/ 7 w 134"/>
                              <a:gd name="T3" fmla="*/ 39 h 223"/>
                              <a:gd name="T4" fmla="*/ 82 w 134"/>
                              <a:gd name="T5" fmla="*/ 0 h 223"/>
                              <a:gd name="T6" fmla="*/ 134 w 134"/>
                              <a:gd name="T7" fmla="*/ 0 h 223"/>
                              <a:gd name="T8" fmla="*/ 134 w 134"/>
                              <a:gd name="T9" fmla="*/ 60 h 223"/>
                              <a:gd name="T10" fmla="*/ 109 w 134"/>
                              <a:gd name="T11" fmla="*/ 60 h 223"/>
                              <a:gd name="T12" fmla="*/ 78 w 134"/>
                              <a:gd name="T13" fmla="*/ 70 h 223"/>
                              <a:gd name="T14" fmla="*/ 73 w 134"/>
                              <a:gd name="T15" fmla="*/ 107 h 223"/>
                              <a:gd name="T16" fmla="*/ 73 w 134"/>
                              <a:gd name="T17" fmla="*/ 223 h 223"/>
                              <a:gd name="T18" fmla="*/ 0 w 134"/>
                              <a:gd name="T19" fmla="*/ 223 h 223"/>
                              <a:gd name="T20" fmla="*/ 0 w 134"/>
                              <a:gd name="T21" fmla="*/ 10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223">
                                <a:moveTo>
                                  <a:pt x="0" y="100"/>
                                </a:moveTo>
                                <a:cubicBezTo>
                                  <a:pt x="0" y="70"/>
                                  <a:pt x="2" y="52"/>
                                  <a:pt x="7" y="39"/>
                                </a:cubicBezTo>
                                <a:cubicBezTo>
                                  <a:pt x="18" y="14"/>
                                  <a:pt x="44" y="0"/>
                                  <a:pt x="82" y="0"/>
                                </a:cubicBez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4" y="60"/>
                                  <a:pt x="134" y="60"/>
                                  <a:pt x="134" y="60"/>
                                </a:cubicBezTo>
                                <a:cubicBezTo>
                                  <a:pt x="109" y="60"/>
                                  <a:pt x="109" y="60"/>
                                  <a:pt x="109" y="60"/>
                                </a:cubicBezTo>
                                <a:cubicBezTo>
                                  <a:pt x="90" y="60"/>
                                  <a:pt x="83" y="62"/>
                                  <a:pt x="78" y="70"/>
                                </a:cubicBezTo>
                                <a:cubicBezTo>
                                  <a:pt x="74" y="77"/>
                                  <a:pt x="73" y="84"/>
                                  <a:pt x="73" y="107"/>
                                </a:cubicBezTo>
                                <a:cubicBezTo>
                                  <a:pt x="73" y="223"/>
                                  <a:pt x="73" y="223"/>
                                  <a:pt x="73" y="223"/>
                                </a:cubicBez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62" name="Freeform 10"/>
                        <wps:cNvSpPr>
                          <a:spLocks noEditPoints="1"/>
                        </wps:cNvSpPr>
                        <wps:spPr bwMode="auto">
                          <a:xfrm>
                            <a:off x="1610626" y="132550"/>
                            <a:ext cx="448627" cy="404960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23 h 223"/>
                              <a:gd name="T2" fmla="*/ 14 w 247"/>
                              <a:gd name="T3" fmla="*/ 190 h 223"/>
                              <a:gd name="T4" fmla="*/ 0 w 247"/>
                              <a:gd name="T5" fmla="*/ 114 h 223"/>
                              <a:gd name="T6" fmla="*/ 0 w 247"/>
                              <a:gd name="T7" fmla="*/ 108 h 223"/>
                              <a:gd name="T8" fmla="*/ 20 w 247"/>
                              <a:gd name="T9" fmla="*/ 26 h 223"/>
                              <a:gd name="T10" fmla="*/ 107 w 247"/>
                              <a:gd name="T11" fmla="*/ 0 h 223"/>
                              <a:gd name="T12" fmla="*/ 247 w 247"/>
                              <a:gd name="T13" fmla="*/ 0 h 223"/>
                              <a:gd name="T14" fmla="*/ 247 w 247"/>
                              <a:gd name="T15" fmla="*/ 223 h 223"/>
                              <a:gd name="T16" fmla="*/ 107 w 247"/>
                              <a:gd name="T17" fmla="*/ 223 h 223"/>
                              <a:gd name="T18" fmla="*/ 174 w 247"/>
                              <a:gd name="T19" fmla="*/ 60 h 223"/>
                              <a:gd name="T20" fmla="*/ 113 w 247"/>
                              <a:gd name="T21" fmla="*/ 60 h 223"/>
                              <a:gd name="T22" fmla="*/ 73 w 247"/>
                              <a:gd name="T23" fmla="*/ 108 h 223"/>
                              <a:gd name="T24" fmla="*/ 73 w 247"/>
                              <a:gd name="T25" fmla="*/ 115 h 223"/>
                              <a:gd name="T26" fmla="*/ 113 w 247"/>
                              <a:gd name="T27" fmla="*/ 163 h 223"/>
                              <a:gd name="T28" fmla="*/ 174 w 247"/>
                              <a:gd name="T29" fmla="*/ 163 h 223"/>
                              <a:gd name="T30" fmla="*/ 174 w 247"/>
                              <a:gd name="T31" fmla="*/ 6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7" h="223">
                                <a:moveTo>
                                  <a:pt x="107" y="223"/>
                                </a:moveTo>
                                <a:cubicBezTo>
                                  <a:pt x="58" y="223"/>
                                  <a:pt x="31" y="213"/>
                                  <a:pt x="14" y="190"/>
                                </a:cubicBezTo>
                                <a:cubicBezTo>
                                  <a:pt x="4" y="175"/>
                                  <a:pt x="0" y="152"/>
                                  <a:pt x="0" y="114"/>
                                </a:cubicBezTo>
                                <a:cubicBezTo>
                                  <a:pt x="0" y="108"/>
                                  <a:pt x="0" y="108"/>
                                  <a:pt x="0" y="108"/>
                                </a:cubicBezTo>
                                <a:cubicBezTo>
                                  <a:pt x="0" y="64"/>
                                  <a:pt x="5" y="41"/>
                                  <a:pt x="20" y="26"/>
                                </a:cubicBezTo>
                                <a:cubicBezTo>
                                  <a:pt x="39" y="7"/>
                                  <a:pt x="63" y="0"/>
                                  <a:pt x="107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23"/>
                                  <a:pt x="247" y="223"/>
                                  <a:pt x="247" y="223"/>
                                </a:cubicBezTo>
                                <a:lnTo>
                                  <a:pt x="107" y="223"/>
                                </a:lnTo>
                                <a:close/>
                                <a:moveTo>
                                  <a:pt x="174" y="60"/>
                                </a:moveTo>
                                <a:cubicBezTo>
                                  <a:pt x="113" y="60"/>
                                  <a:pt x="113" y="60"/>
                                  <a:pt x="113" y="60"/>
                                </a:cubicBezTo>
                                <a:cubicBezTo>
                                  <a:pt x="78" y="60"/>
                                  <a:pt x="73" y="66"/>
                                  <a:pt x="73" y="108"/>
                                </a:cubicBezTo>
                                <a:cubicBezTo>
                                  <a:pt x="73" y="115"/>
                                  <a:pt x="73" y="115"/>
                                  <a:pt x="73" y="115"/>
                                </a:cubicBezTo>
                                <a:cubicBezTo>
                                  <a:pt x="73" y="157"/>
                                  <a:pt x="78" y="163"/>
                                  <a:pt x="113" y="163"/>
                                </a:cubicBezTo>
                                <a:cubicBezTo>
                                  <a:pt x="174" y="163"/>
                                  <a:pt x="174" y="163"/>
                                  <a:pt x="174" y="163"/>
                                </a:cubicBezTo>
                                <a:lnTo>
                                  <a:pt x="17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</wp:anchor>
          </w:drawing>
        </mc:Choice>
        <mc:Fallback>
          <w:pict>
            <v:group w14:anchorId="2C97318B" id="Lienzo 115" o:spid="_x0000_s1026" editas="canvas" style="position:absolute;margin-left:55.1pt;margin-top:0;width:106.3pt;height:27.8pt;z-index:251677696;mso-position-horizontal:right;mso-position-horizontal-relative:margin;mso-position-vertical:bottom;mso-position-vertical-relative:margin" coordsize="13500,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13500;height:3530;visibility:visible;mso-wrap-style:square">
                <v:fill o:detectmouseclick="t"/>
                <v:path o:connecttype="none"/>
              </v:shape>
              <v:group id="Grupo 57" o:spid="_x0000_s1028" style="position:absolute;top:6;width:13493;height:3524" coordorigin="" coordsize="20592,5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6" o:spid="_x0000_s1029" style="position:absolute;top:1325;width:1325;height:4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" fillcolor="#004254" stroked="f">
                  <v:textbox inset="1.2258mm,.61289mm,1.2258mm,.61289mm"/>
                </v:rect>
                <v:shape id="Freeform 7" o:spid="_x0000_s1030" style="position:absolute;left:2343;top:1325;width:4338;height:4050;visibility:visible;mso-wrap-style:square;v-text-anchor:top" coordsize="239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" path="m73,223c,223,,223,,223,,,,,,,156,,156,,156,v38,,65,14,76,39c237,52,239,70,239,100v,123,,123,,123c166,223,166,223,166,223v,-116,,-116,,-116c166,84,164,77,161,70,156,62,149,60,129,60v-56,,-56,,-56,l73,223xe" fillcolor="#004254" stroked="f">
                  <v:path arrowok="t" o:connecttype="custom" o:connectlocs="132520,404960;0,404960;0,0;283193,0;421159,70823;433866,181596;433866,404960;301346,404960;301346,194308;292270,127117;234179,108958;132520,108958;132520,404960" o:connectangles="0,0,0,0,0,0,0,0,0,0,0,0,0"/>
                </v:shape>
                <v:shape id="Freeform 8" o:spid="_x0000_s1031" style="position:absolute;left:7555;width:4483;height:5375;visibility:visible;mso-wrap-style:square;v-text-anchor:top" coordsize="247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" path="m107,296c59,296,31,286,14,263,5,248,,225,,187v,-6,,-6,,-6c,137,6,114,21,99,39,80,64,73,107,73v67,,67,,67,c174,,174,,174,v73,,73,,73,c247,296,247,296,247,296r-140,xm174,133v-60,,-60,,-60,c79,133,74,139,74,181v,7,,7,,7c74,230,79,236,114,236v60,,60,,60,l174,133xe" fillcolor="#004254" stroked="f">
                  <v:path arrowok="t" o:connecttype="custom" o:connectlocs="194205,537496;25410,477572;0,339567;0,328672;38115,179771;194205,132558;315810,132558;315810,0;448305,0;448305,537496;194205,537496;315810,241510;206910,241510;134310,328672;134310,341383;206910,428544;315810,428544;315810,241510" o:connectangles="0,0,0,0,0,0,0,0,0,0,0,0,0,0,0,0,0,0"/>
                  <o:lock v:ext="edit" verticies="t"/>
                </v:shape>
                <v:shape id="Freeform 9" o:spid="_x0000_s1032" style="position:absolute;left:12929;top:1325;width:2433;height:4050;visibility:visible;mso-wrap-style:square;v-text-anchor:top" coordsize="134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" path="m,100c,70,2,52,7,39,18,14,44,,82,v52,,52,,52,c134,60,134,60,134,60v-25,,-25,,-25,c90,60,83,62,78,70v-4,7,-5,14,-5,37c73,223,73,223,73,223,,223,,223,,223l,100xe" fillcolor="#004254" stroked="f">
                  <v:path arrowok="t" o:connecttype="custom" o:connectlocs="0,181596;12706,70823;148843,0;243231,0;243231,108958;197852,108958;141582,127117;132506,194308;132506,404960;0,404960;0,181596" o:connectangles="0,0,0,0,0,0,0,0,0,0,0"/>
                </v:shape>
                <v:shape id="Freeform 10" o:spid="_x0000_s1033" style="position:absolute;left:16106;top:1325;width:4486;height:4050;visibility:visible;mso-wrap-style:square;v-text-anchor:top" coordsize="247,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" path="m107,223c58,223,31,213,14,190,4,175,,152,,114v,-6,,-6,,-6c,64,5,41,20,26,39,7,63,,107,,247,,247,,247,v,223,,223,,223l107,223xm174,60v-61,,-61,,-61,c78,60,73,66,73,108v,7,,7,,7c73,157,78,163,113,163v61,,61,,61,l174,60xe" fillcolor="#004254" stroked="f">
                  <v:path arrowok="t" o:connecttype="custom" o:connectlocs="194344,404960;25428,345033;0,207020;0,196124;36326,47215;194344,0;448627,0;448627,404960;194344,404960;316037,108958;205242,108958;132590,196124;132590,208836;205242,296002;316037,296002;316037,108958" o:connectangles="0,0,0,0,0,0,0,0,0,0,0,0,0,0,0,0"/>
                  <o:lock v:ext="edit" verticies="t"/>
                </v:shape>
              </v:group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40EC"/>
    <w:multiLevelType w:val="hybridMultilevel"/>
    <w:tmpl w:val="4D7E5D50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21AD7"/>
    <w:multiLevelType w:val="multilevel"/>
    <w:tmpl w:val="0BE21AD7"/>
    <w:lvl w:ilvl="0">
      <w:start w:val="1"/>
      <w:numFmt w:val="bullet"/>
      <w:pStyle w:val="ListaNivel1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color w:val="004254"/>
        <w:sz w:val="24"/>
      </w:rPr>
    </w:lvl>
    <w:lvl w:ilvl="1">
      <w:start w:val="1"/>
      <w:numFmt w:val="bullet"/>
      <w:lvlText w:val=""/>
      <w:lvlJc w:val="left"/>
      <w:pPr>
        <w:tabs>
          <w:tab w:val="left" w:pos="644"/>
        </w:tabs>
        <w:ind w:left="644" w:hanging="360"/>
      </w:pPr>
      <w:rPr>
        <w:rFonts w:ascii="Wingdings" w:hAnsi="Wingdings" w:hint="default"/>
        <w:b w:val="0"/>
        <w:i w:val="0"/>
        <w:color w:val="004254"/>
        <w:sz w:val="24"/>
      </w:rPr>
    </w:lvl>
    <w:lvl w:ilvl="2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none"/>
      <w:pStyle w:val="zListendB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2" w15:restartNumberingAfterBreak="0">
    <w:nsid w:val="0C3D2E9B"/>
    <w:multiLevelType w:val="hybridMultilevel"/>
    <w:tmpl w:val="6424401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D1A96"/>
    <w:multiLevelType w:val="multilevel"/>
    <w:tmpl w:val="0FFD1A96"/>
    <w:lvl w:ilvl="0">
      <w:start w:val="1"/>
      <w:numFmt w:val="decimal"/>
      <w:pStyle w:val="ListNumNiv3"/>
      <w:lvlText w:val="%1."/>
      <w:lvlJc w:val="left"/>
      <w:pPr>
        <w:ind w:left="1440" w:hanging="360"/>
      </w:pPr>
      <w:rPr>
        <w:rFonts w:hint="default"/>
        <w:b/>
        <w:i w:val="0"/>
        <w:color w:val="646E78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05163D"/>
    <w:multiLevelType w:val="multilevel"/>
    <w:tmpl w:val="1905163D"/>
    <w:lvl w:ilvl="0">
      <w:start w:val="1"/>
      <w:numFmt w:val="decimal"/>
      <w:pStyle w:val="ListNumNiv1"/>
      <w:lvlText w:val="%1."/>
      <w:lvlJc w:val="left"/>
      <w:pPr>
        <w:ind w:left="360" w:hanging="360"/>
      </w:pPr>
      <w:rPr>
        <w:rFonts w:hint="default"/>
        <w:b/>
        <w:i w:val="0"/>
        <w:color w:val="004254" w:themeColor="text1"/>
      </w:rPr>
    </w:lvl>
    <w:lvl w:ilvl="1">
      <w:start w:val="1"/>
      <w:numFmt w:val="decimal"/>
      <w:lvlText w:val="%2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>
      <w:start w:val="1"/>
      <w:numFmt w:val="none"/>
      <w:pStyle w:val="zListendN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5" w15:restartNumberingAfterBreak="0">
    <w:nsid w:val="1EA30CDC"/>
    <w:multiLevelType w:val="hybridMultilevel"/>
    <w:tmpl w:val="2FC02C98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36A35"/>
    <w:multiLevelType w:val="multilevel"/>
    <w:tmpl w:val="26136A35"/>
    <w:lvl w:ilvl="0">
      <w:start w:val="1"/>
      <w:numFmt w:val="bullet"/>
      <w:pStyle w:val="ListaNivel3"/>
      <w:lvlText w:val=""/>
      <w:lvlJc w:val="left"/>
      <w:pPr>
        <w:ind w:left="1440" w:hanging="360"/>
      </w:pPr>
      <w:rPr>
        <w:rFonts w:ascii="Wingdings" w:hAnsi="Wingdings" w:hint="default"/>
        <w:b w:val="0"/>
        <w:i w:val="0"/>
        <w:color w:val="646E78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C50475"/>
    <w:multiLevelType w:val="hybridMultilevel"/>
    <w:tmpl w:val="7CD0B81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154B7"/>
    <w:multiLevelType w:val="hybridMultilevel"/>
    <w:tmpl w:val="8C4EFEA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D60B2"/>
    <w:multiLevelType w:val="hybridMultilevel"/>
    <w:tmpl w:val="9F12173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75638"/>
    <w:multiLevelType w:val="hybridMultilevel"/>
    <w:tmpl w:val="2FC02C98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F73A8"/>
    <w:multiLevelType w:val="multilevel"/>
    <w:tmpl w:val="473F73A8"/>
    <w:lvl w:ilvl="0">
      <w:start w:val="1"/>
      <w:numFmt w:val="bullet"/>
      <w:pStyle w:val="ListaNivel2"/>
      <w:lvlText w:val=""/>
      <w:lvlJc w:val="left"/>
      <w:pPr>
        <w:ind w:left="1060" w:hanging="360"/>
      </w:pPr>
      <w:rPr>
        <w:rFonts w:ascii="Wingdings" w:hAnsi="Wingdings" w:hint="default"/>
        <w:b w:val="0"/>
        <w:i w:val="0"/>
        <w:color w:val="03657C" w:themeColor="text2"/>
        <w:sz w:val="24"/>
      </w:rPr>
    </w:lvl>
    <w:lvl w:ilvl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4A0C731F"/>
    <w:multiLevelType w:val="hybridMultilevel"/>
    <w:tmpl w:val="2FC02C98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619B2"/>
    <w:multiLevelType w:val="multilevel"/>
    <w:tmpl w:val="4FC619B2"/>
    <w:lvl w:ilvl="0">
      <w:start w:val="1"/>
      <w:numFmt w:val="decimal"/>
      <w:pStyle w:val="Ttulo1"/>
      <w:lvlText w:val="%1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02TtuloNivel2"/>
      <w:lvlText w:val="%1.%2.%3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03TtuloNivel3"/>
      <w:lvlText w:val="%1.%2.%3.%4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69522B90"/>
    <w:multiLevelType w:val="multilevel"/>
    <w:tmpl w:val="69522B90"/>
    <w:lvl w:ilvl="0">
      <w:start w:val="1"/>
      <w:numFmt w:val="decimal"/>
      <w:pStyle w:val="ListNumNiv2"/>
      <w:lvlText w:val="%1."/>
      <w:lvlJc w:val="left"/>
      <w:pPr>
        <w:ind w:left="1060" w:hanging="360"/>
      </w:pPr>
      <w:rPr>
        <w:rFonts w:hint="default"/>
        <w:b/>
        <w:i w:val="0"/>
        <w:color w:val="03657C" w:themeColor="text2"/>
      </w:rPr>
    </w:lvl>
    <w:lvl w:ilvl="1">
      <w:start w:val="1"/>
      <w:numFmt w:val="lowerLetter"/>
      <w:lvlText w:val="%2."/>
      <w:lvlJc w:val="left"/>
      <w:pPr>
        <w:ind w:left="1780" w:hanging="360"/>
      </w:pPr>
    </w:lvl>
    <w:lvl w:ilvl="2">
      <w:start w:val="1"/>
      <w:numFmt w:val="lowerRoman"/>
      <w:lvlText w:val="%3."/>
      <w:lvlJc w:val="right"/>
      <w:pPr>
        <w:ind w:left="2500" w:hanging="180"/>
      </w:pPr>
    </w:lvl>
    <w:lvl w:ilvl="3">
      <w:start w:val="1"/>
      <w:numFmt w:val="decimal"/>
      <w:lvlText w:val="%4."/>
      <w:lvlJc w:val="left"/>
      <w:pPr>
        <w:ind w:left="3220" w:hanging="360"/>
      </w:pPr>
    </w:lvl>
    <w:lvl w:ilvl="4">
      <w:start w:val="1"/>
      <w:numFmt w:val="lowerLetter"/>
      <w:lvlText w:val="%5."/>
      <w:lvlJc w:val="left"/>
      <w:pPr>
        <w:ind w:left="3940" w:hanging="360"/>
      </w:pPr>
    </w:lvl>
    <w:lvl w:ilvl="5">
      <w:start w:val="1"/>
      <w:numFmt w:val="lowerRoman"/>
      <w:lvlText w:val="%6."/>
      <w:lvlJc w:val="right"/>
      <w:pPr>
        <w:ind w:left="4660" w:hanging="180"/>
      </w:pPr>
    </w:lvl>
    <w:lvl w:ilvl="6">
      <w:start w:val="1"/>
      <w:numFmt w:val="decimal"/>
      <w:lvlText w:val="%7."/>
      <w:lvlJc w:val="left"/>
      <w:pPr>
        <w:ind w:left="5380" w:hanging="360"/>
      </w:pPr>
    </w:lvl>
    <w:lvl w:ilvl="7">
      <w:start w:val="1"/>
      <w:numFmt w:val="lowerLetter"/>
      <w:lvlText w:val="%8."/>
      <w:lvlJc w:val="left"/>
      <w:pPr>
        <w:ind w:left="6100" w:hanging="360"/>
      </w:pPr>
    </w:lvl>
    <w:lvl w:ilvl="8">
      <w:start w:val="1"/>
      <w:numFmt w:val="lowerRoman"/>
      <w:lvlText w:val="%9."/>
      <w:lvlJc w:val="right"/>
      <w:pPr>
        <w:ind w:left="6820" w:hanging="180"/>
      </w:pPr>
    </w:lvl>
  </w:abstractNum>
  <w:abstractNum w:abstractNumId="15" w15:restartNumberingAfterBreak="0">
    <w:nsid w:val="69F704D9"/>
    <w:multiLevelType w:val="multilevel"/>
    <w:tmpl w:val="69F704D9"/>
    <w:lvl w:ilvl="0">
      <w:start w:val="1"/>
      <w:numFmt w:val="decimal"/>
      <w:lvlText w:val="%1.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734275F8"/>
    <w:multiLevelType w:val="hybridMultilevel"/>
    <w:tmpl w:val="6DACD26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14"/>
  </w:num>
  <w:num w:numId="8">
    <w:abstractNumId w:val="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  <w:num w:numId="12">
    <w:abstractNumId w:val="16"/>
  </w:num>
  <w:num w:numId="13">
    <w:abstractNumId w:val="5"/>
  </w:num>
  <w:num w:numId="14">
    <w:abstractNumId w:val="7"/>
  </w:num>
  <w:num w:numId="15">
    <w:abstractNumId w:val="10"/>
  </w:num>
  <w:num w:numId="16">
    <w:abstractNumId w:val="12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attachedTemplate r:id="rId1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drawingGridHorizontalSpacing w:val="851"/>
  <w:drawingGridVerticalSpacing w:val="68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861"/>
    <w:rsid w:val="000022CE"/>
    <w:rsid w:val="0000380A"/>
    <w:rsid w:val="00017F67"/>
    <w:rsid w:val="00025991"/>
    <w:rsid w:val="00026EDC"/>
    <w:rsid w:val="00031909"/>
    <w:rsid w:val="00040A08"/>
    <w:rsid w:val="00075021"/>
    <w:rsid w:val="000759E3"/>
    <w:rsid w:val="00091E97"/>
    <w:rsid w:val="00092193"/>
    <w:rsid w:val="00093E41"/>
    <w:rsid w:val="00095272"/>
    <w:rsid w:val="000A0F21"/>
    <w:rsid w:val="000B374E"/>
    <w:rsid w:val="000B4371"/>
    <w:rsid w:val="000B674F"/>
    <w:rsid w:val="000C71ED"/>
    <w:rsid w:val="000D3438"/>
    <w:rsid w:val="000D380B"/>
    <w:rsid w:val="000D6181"/>
    <w:rsid w:val="000F6A1C"/>
    <w:rsid w:val="000F6E07"/>
    <w:rsid w:val="0011487A"/>
    <w:rsid w:val="001169AA"/>
    <w:rsid w:val="0012102D"/>
    <w:rsid w:val="00132100"/>
    <w:rsid w:val="00145B59"/>
    <w:rsid w:val="00153896"/>
    <w:rsid w:val="00157DE6"/>
    <w:rsid w:val="00164685"/>
    <w:rsid w:val="00165A0D"/>
    <w:rsid w:val="00172DAE"/>
    <w:rsid w:val="001750A7"/>
    <w:rsid w:val="00175EF4"/>
    <w:rsid w:val="00181D6B"/>
    <w:rsid w:val="00182144"/>
    <w:rsid w:val="0018236F"/>
    <w:rsid w:val="00185F27"/>
    <w:rsid w:val="00192C68"/>
    <w:rsid w:val="00194B92"/>
    <w:rsid w:val="001A0073"/>
    <w:rsid w:val="001A4437"/>
    <w:rsid w:val="001A7DE7"/>
    <w:rsid w:val="001B48E3"/>
    <w:rsid w:val="001B7E57"/>
    <w:rsid w:val="001C32BB"/>
    <w:rsid w:val="001C4A65"/>
    <w:rsid w:val="001C741C"/>
    <w:rsid w:val="001C7F1C"/>
    <w:rsid w:val="001D1A90"/>
    <w:rsid w:val="001D6328"/>
    <w:rsid w:val="001F13B8"/>
    <w:rsid w:val="001F169E"/>
    <w:rsid w:val="001F5057"/>
    <w:rsid w:val="00200FCA"/>
    <w:rsid w:val="0020679E"/>
    <w:rsid w:val="00213EB7"/>
    <w:rsid w:val="00230778"/>
    <w:rsid w:val="0023208D"/>
    <w:rsid w:val="00240FFC"/>
    <w:rsid w:val="00243E38"/>
    <w:rsid w:val="0024645E"/>
    <w:rsid w:val="00246862"/>
    <w:rsid w:val="00251B1A"/>
    <w:rsid w:val="00261E62"/>
    <w:rsid w:val="00264B3F"/>
    <w:rsid w:val="00291485"/>
    <w:rsid w:val="002956A8"/>
    <w:rsid w:val="002C2100"/>
    <w:rsid w:val="002C4225"/>
    <w:rsid w:val="002C6C20"/>
    <w:rsid w:val="002C76B6"/>
    <w:rsid w:val="002D5426"/>
    <w:rsid w:val="002E6BD1"/>
    <w:rsid w:val="002E770C"/>
    <w:rsid w:val="003000B4"/>
    <w:rsid w:val="00321D4D"/>
    <w:rsid w:val="00327B17"/>
    <w:rsid w:val="00331119"/>
    <w:rsid w:val="00336471"/>
    <w:rsid w:val="00336627"/>
    <w:rsid w:val="00340207"/>
    <w:rsid w:val="00340A24"/>
    <w:rsid w:val="003453AB"/>
    <w:rsid w:val="003478CC"/>
    <w:rsid w:val="0035780F"/>
    <w:rsid w:val="00370CFD"/>
    <w:rsid w:val="00375D0A"/>
    <w:rsid w:val="00375E64"/>
    <w:rsid w:val="00382CD6"/>
    <w:rsid w:val="003859FC"/>
    <w:rsid w:val="00387594"/>
    <w:rsid w:val="00394A33"/>
    <w:rsid w:val="003A0C8E"/>
    <w:rsid w:val="003A1220"/>
    <w:rsid w:val="003A453A"/>
    <w:rsid w:val="003A51C0"/>
    <w:rsid w:val="003A654D"/>
    <w:rsid w:val="003B4D84"/>
    <w:rsid w:val="003B4E8A"/>
    <w:rsid w:val="003D1728"/>
    <w:rsid w:val="003D1AC7"/>
    <w:rsid w:val="003E03F2"/>
    <w:rsid w:val="003E42A0"/>
    <w:rsid w:val="003E4A23"/>
    <w:rsid w:val="003E4E4E"/>
    <w:rsid w:val="003E5660"/>
    <w:rsid w:val="003F0038"/>
    <w:rsid w:val="003F0A06"/>
    <w:rsid w:val="003F2DED"/>
    <w:rsid w:val="004020AD"/>
    <w:rsid w:val="00406842"/>
    <w:rsid w:val="0042058E"/>
    <w:rsid w:val="004228C9"/>
    <w:rsid w:val="00433CCD"/>
    <w:rsid w:val="00434012"/>
    <w:rsid w:val="004363AC"/>
    <w:rsid w:val="00436B8D"/>
    <w:rsid w:val="004609EE"/>
    <w:rsid w:val="00467E3F"/>
    <w:rsid w:val="00480268"/>
    <w:rsid w:val="00481AA3"/>
    <w:rsid w:val="004829F9"/>
    <w:rsid w:val="0049683C"/>
    <w:rsid w:val="00496B1F"/>
    <w:rsid w:val="004B08E2"/>
    <w:rsid w:val="004C3608"/>
    <w:rsid w:val="004C4AB7"/>
    <w:rsid w:val="004C53EC"/>
    <w:rsid w:val="004C5C01"/>
    <w:rsid w:val="004D12E2"/>
    <w:rsid w:val="004D408F"/>
    <w:rsid w:val="004D654F"/>
    <w:rsid w:val="004D767B"/>
    <w:rsid w:val="004E4172"/>
    <w:rsid w:val="004E764D"/>
    <w:rsid w:val="004F7524"/>
    <w:rsid w:val="004F7600"/>
    <w:rsid w:val="00510E08"/>
    <w:rsid w:val="00520064"/>
    <w:rsid w:val="00526164"/>
    <w:rsid w:val="00543BFA"/>
    <w:rsid w:val="0056031B"/>
    <w:rsid w:val="0056069D"/>
    <w:rsid w:val="00584F05"/>
    <w:rsid w:val="00585F88"/>
    <w:rsid w:val="005A1CCB"/>
    <w:rsid w:val="005A6D8D"/>
    <w:rsid w:val="005A72AB"/>
    <w:rsid w:val="005B2AB9"/>
    <w:rsid w:val="005B41AF"/>
    <w:rsid w:val="005B5341"/>
    <w:rsid w:val="005D5845"/>
    <w:rsid w:val="005D623B"/>
    <w:rsid w:val="005D75A1"/>
    <w:rsid w:val="005E279E"/>
    <w:rsid w:val="005E31F0"/>
    <w:rsid w:val="005E4257"/>
    <w:rsid w:val="005F1A31"/>
    <w:rsid w:val="005F71AE"/>
    <w:rsid w:val="00602871"/>
    <w:rsid w:val="00603950"/>
    <w:rsid w:val="00603A54"/>
    <w:rsid w:val="00614229"/>
    <w:rsid w:val="006164EE"/>
    <w:rsid w:val="006201CB"/>
    <w:rsid w:val="0062398A"/>
    <w:rsid w:val="006241AF"/>
    <w:rsid w:val="00632053"/>
    <w:rsid w:val="00633152"/>
    <w:rsid w:val="006478AC"/>
    <w:rsid w:val="006500A8"/>
    <w:rsid w:val="00655E9F"/>
    <w:rsid w:val="006675F1"/>
    <w:rsid w:val="00676E1D"/>
    <w:rsid w:val="006868CE"/>
    <w:rsid w:val="00690EA4"/>
    <w:rsid w:val="00693CBD"/>
    <w:rsid w:val="00695FB0"/>
    <w:rsid w:val="006A2608"/>
    <w:rsid w:val="006B3630"/>
    <w:rsid w:val="006C006B"/>
    <w:rsid w:val="006C5AF3"/>
    <w:rsid w:val="006D749A"/>
    <w:rsid w:val="006E17BB"/>
    <w:rsid w:val="006E51C9"/>
    <w:rsid w:val="006E787C"/>
    <w:rsid w:val="006F29EC"/>
    <w:rsid w:val="006F3746"/>
    <w:rsid w:val="006F3E5A"/>
    <w:rsid w:val="006F6BC6"/>
    <w:rsid w:val="007000FC"/>
    <w:rsid w:val="00711F1D"/>
    <w:rsid w:val="00724CB0"/>
    <w:rsid w:val="00727B68"/>
    <w:rsid w:val="00730948"/>
    <w:rsid w:val="00733F03"/>
    <w:rsid w:val="00734282"/>
    <w:rsid w:val="00736661"/>
    <w:rsid w:val="00740171"/>
    <w:rsid w:val="007424E8"/>
    <w:rsid w:val="0074292A"/>
    <w:rsid w:val="007441F8"/>
    <w:rsid w:val="00756AAD"/>
    <w:rsid w:val="0076615E"/>
    <w:rsid w:val="007679B0"/>
    <w:rsid w:val="007747D4"/>
    <w:rsid w:val="007763BA"/>
    <w:rsid w:val="00777A24"/>
    <w:rsid w:val="007939FE"/>
    <w:rsid w:val="00793E13"/>
    <w:rsid w:val="007A4C7E"/>
    <w:rsid w:val="007A67A3"/>
    <w:rsid w:val="007A736B"/>
    <w:rsid w:val="007B1E72"/>
    <w:rsid w:val="007B5184"/>
    <w:rsid w:val="007C4370"/>
    <w:rsid w:val="007C4BC5"/>
    <w:rsid w:val="007C738F"/>
    <w:rsid w:val="007E2718"/>
    <w:rsid w:val="007F08B1"/>
    <w:rsid w:val="00816920"/>
    <w:rsid w:val="008203A6"/>
    <w:rsid w:val="008241DE"/>
    <w:rsid w:val="00834B8F"/>
    <w:rsid w:val="008441BC"/>
    <w:rsid w:val="00851338"/>
    <w:rsid w:val="00851EC6"/>
    <w:rsid w:val="0086419E"/>
    <w:rsid w:val="008647FE"/>
    <w:rsid w:val="008814BE"/>
    <w:rsid w:val="00887CE4"/>
    <w:rsid w:val="0089218D"/>
    <w:rsid w:val="0089289D"/>
    <w:rsid w:val="008A0073"/>
    <w:rsid w:val="008A1006"/>
    <w:rsid w:val="008B2530"/>
    <w:rsid w:val="008C1049"/>
    <w:rsid w:val="008C4027"/>
    <w:rsid w:val="008C496E"/>
    <w:rsid w:val="008C6654"/>
    <w:rsid w:val="008C7CD2"/>
    <w:rsid w:val="008D3CAB"/>
    <w:rsid w:val="00905222"/>
    <w:rsid w:val="00906A49"/>
    <w:rsid w:val="00922A30"/>
    <w:rsid w:val="00945101"/>
    <w:rsid w:val="0095140C"/>
    <w:rsid w:val="00962942"/>
    <w:rsid w:val="009658CD"/>
    <w:rsid w:val="00966876"/>
    <w:rsid w:val="00967AFC"/>
    <w:rsid w:val="00973B20"/>
    <w:rsid w:val="00975E9B"/>
    <w:rsid w:val="009865D0"/>
    <w:rsid w:val="0099007F"/>
    <w:rsid w:val="00996863"/>
    <w:rsid w:val="00996DFE"/>
    <w:rsid w:val="009A16F5"/>
    <w:rsid w:val="009C08FA"/>
    <w:rsid w:val="009C1C0F"/>
    <w:rsid w:val="009C3700"/>
    <w:rsid w:val="009C41E8"/>
    <w:rsid w:val="009C4C1A"/>
    <w:rsid w:val="009D2D8E"/>
    <w:rsid w:val="009D7A3F"/>
    <w:rsid w:val="009E4AB5"/>
    <w:rsid w:val="009E57D9"/>
    <w:rsid w:val="009F3891"/>
    <w:rsid w:val="00A014B3"/>
    <w:rsid w:val="00A03FE2"/>
    <w:rsid w:val="00A12E62"/>
    <w:rsid w:val="00A165C9"/>
    <w:rsid w:val="00A21ED6"/>
    <w:rsid w:val="00A2452C"/>
    <w:rsid w:val="00A36742"/>
    <w:rsid w:val="00A42A16"/>
    <w:rsid w:val="00A501D0"/>
    <w:rsid w:val="00A50D74"/>
    <w:rsid w:val="00A53AC2"/>
    <w:rsid w:val="00A716B7"/>
    <w:rsid w:val="00A725B0"/>
    <w:rsid w:val="00A75448"/>
    <w:rsid w:val="00A8087A"/>
    <w:rsid w:val="00A80B45"/>
    <w:rsid w:val="00A90DFA"/>
    <w:rsid w:val="00AB3BE0"/>
    <w:rsid w:val="00AC3383"/>
    <w:rsid w:val="00AD169F"/>
    <w:rsid w:val="00AE313B"/>
    <w:rsid w:val="00AE31D4"/>
    <w:rsid w:val="00AE3E2A"/>
    <w:rsid w:val="00AE6065"/>
    <w:rsid w:val="00B01AB4"/>
    <w:rsid w:val="00B02033"/>
    <w:rsid w:val="00B064E1"/>
    <w:rsid w:val="00B26683"/>
    <w:rsid w:val="00B32A0E"/>
    <w:rsid w:val="00B35A12"/>
    <w:rsid w:val="00B60E7E"/>
    <w:rsid w:val="00B62346"/>
    <w:rsid w:val="00B72861"/>
    <w:rsid w:val="00B73D28"/>
    <w:rsid w:val="00B76ACA"/>
    <w:rsid w:val="00B77680"/>
    <w:rsid w:val="00B87067"/>
    <w:rsid w:val="00B9019F"/>
    <w:rsid w:val="00BA2DBD"/>
    <w:rsid w:val="00BA5ED0"/>
    <w:rsid w:val="00BB4263"/>
    <w:rsid w:val="00BB4D61"/>
    <w:rsid w:val="00BC2F28"/>
    <w:rsid w:val="00BC3284"/>
    <w:rsid w:val="00BC32EF"/>
    <w:rsid w:val="00BC40E9"/>
    <w:rsid w:val="00BD1D4E"/>
    <w:rsid w:val="00BD4E4F"/>
    <w:rsid w:val="00BD506E"/>
    <w:rsid w:val="00BE1B6C"/>
    <w:rsid w:val="00BE48A0"/>
    <w:rsid w:val="00C16D48"/>
    <w:rsid w:val="00C170DD"/>
    <w:rsid w:val="00C2313A"/>
    <w:rsid w:val="00C23913"/>
    <w:rsid w:val="00C32D37"/>
    <w:rsid w:val="00C34C03"/>
    <w:rsid w:val="00C45156"/>
    <w:rsid w:val="00C505F2"/>
    <w:rsid w:val="00C61F97"/>
    <w:rsid w:val="00C642D3"/>
    <w:rsid w:val="00C72AD7"/>
    <w:rsid w:val="00C81163"/>
    <w:rsid w:val="00C87395"/>
    <w:rsid w:val="00CA04F8"/>
    <w:rsid w:val="00CA39B6"/>
    <w:rsid w:val="00CB036B"/>
    <w:rsid w:val="00CC1803"/>
    <w:rsid w:val="00CC5E1A"/>
    <w:rsid w:val="00CC69FE"/>
    <w:rsid w:val="00CC71AC"/>
    <w:rsid w:val="00CC78AB"/>
    <w:rsid w:val="00CD619F"/>
    <w:rsid w:val="00CE0C03"/>
    <w:rsid w:val="00CE112D"/>
    <w:rsid w:val="00CE20E8"/>
    <w:rsid w:val="00CF7003"/>
    <w:rsid w:val="00D0031F"/>
    <w:rsid w:val="00D07424"/>
    <w:rsid w:val="00D117E3"/>
    <w:rsid w:val="00D11F52"/>
    <w:rsid w:val="00D12A2B"/>
    <w:rsid w:val="00D151B0"/>
    <w:rsid w:val="00D1664C"/>
    <w:rsid w:val="00D22D64"/>
    <w:rsid w:val="00D346DA"/>
    <w:rsid w:val="00D35E37"/>
    <w:rsid w:val="00D36FC5"/>
    <w:rsid w:val="00D37DE4"/>
    <w:rsid w:val="00D40317"/>
    <w:rsid w:val="00D44E45"/>
    <w:rsid w:val="00D44F95"/>
    <w:rsid w:val="00D45170"/>
    <w:rsid w:val="00D55BA4"/>
    <w:rsid w:val="00D619B4"/>
    <w:rsid w:val="00D65B32"/>
    <w:rsid w:val="00D7311D"/>
    <w:rsid w:val="00D73F92"/>
    <w:rsid w:val="00D9128E"/>
    <w:rsid w:val="00D9161F"/>
    <w:rsid w:val="00D93D68"/>
    <w:rsid w:val="00D94260"/>
    <w:rsid w:val="00D9641B"/>
    <w:rsid w:val="00DA066C"/>
    <w:rsid w:val="00DA5B65"/>
    <w:rsid w:val="00DA663F"/>
    <w:rsid w:val="00DB4D71"/>
    <w:rsid w:val="00DB506C"/>
    <w:rsid w:val="00DC3377"/>
    <w:rsid w:val="00DC6B08"/>
    <w:rsid w:val="00DD0B42"/>
    <w:rsid w:val="00DD2D6F"/>
    <w:rsid w:val="00DF3DEC"/>
    <w:rsid w:val="00E01283"/>
    <w:rsid w:val="00E0371D"/>
    <w:rsid w:val="00E04669"/>
    <w:rsid w:val="00E13CCD"/>
    <w:rsid w:val="00E14A96"/>
    <w:rsid w:val="00E21B14"/>
    <w:rsid w:val="00E2525F"/>
    <w:rsid w:val="00E3132A"/>
    <w:rsid w:val="00E37B86"/>
    <w:rsid w:val="00E4271E"/>
    <w:rsid w:val="00E5551F"/>
    <w:rsid w:val="00E7432B"/>
    <w:rsid w:val="00E768F2"/>
    <w:rsid w:val="00E90396"/>
    <w:rsid w:val="00E909D3"/>
    <w:rsid w:val="00E92770"/>
    <w:rsid w:val="00EA1A13"/>
    <w:rsid w:val="00EA4193"/>
    <w:rsid w:val="00EA709B"/>
    <w:rsid w:val="00EB3973"/>
    <w:rsid w:val="00EB4528"/>
    <w:rsid w:val="00EE1C59"/>
    <w:rsid w:val="00EE3E6D"/>
    <w:rsid w:val="00EF328D"/>
    <w:rsid w:val="00F033D4"/>
    <w:rsid w:val="00F039E6"/>
    <w:rsid w:val="00F074CC"/>
    <w:rsid w:val="00F10B05"/>
    <w:rsid w:val="00F11CA5"/>
    <w:rsid w:val="00F15A73"/>
    <w:rsid w:val="00F27B98"/>
    <w:rsid w:val="00F32C48"/>
    <w:rsid w:val="00F36CB1"/>
    <w:rsid w:val="00F40F02"/>
    <w:rsid w:val="00F412A1"/>
    <w:rsid w:val="00F46D57"/>
    <w:rsid w:val="00F5166B"/>
    <w:rsid w:val="00F60763"/>
    <w:rsid w:val="00F61724"/>
    <w:rsid w:val="00F62730"/>
    <w:rsid w:val="00F62894"/>
    <w:rsid w:val="00F71522"/>
    <w:rsid w:val="00F722C9"/>
    <w:rsid w:val="00F74C0C"/>
    <w:rsid w:val="00F80471"/>
    <w:rsid w:val="00F82DF9"/>
    <w:rsid w:val="00F838C1"/>
    <w:rsid w:val="00F87264"/>
    <w:rsid w:val="00F91AF8"/>
    <w:rsid w:val="00F92458"/>
    <w:rsid w:val="00F93FEE"/>
    <w:rsid w:val="00F979FC"/>
    <w:rsid w:val="00FA3D95"/>
    <w:rsid w:val="00FA7F6E"/>
    <w:rsid w:val="00FB7954"/>
    <w:rsid w:val="00FC0A42"/>
    <w:rsid w:val="00FC313F"/>
    <w:rsid w:val="00FD3FEA"/>
    <w:rsid w:val="00FD4417"/>
    <w:rsid w:val="00FE069C"/>
    <w:rsid w:val="00FE5BF8"/>
    <w:rsid w:val="00FE7D0E"/>
    <w:rsid w:val="013A6425"/>
    <w:rsid w:val="02C15D2A"/>
    <w:rsid w:val="03FD04D4"/>
    <w:rsid w:val="05270A1C"/>
    <w:rsid w:val="1521023A"/>
    <w:rsid w:val="20AE711E"/>
    <w:rsid w:val="25602BE9"/>
    <w:rsid w:val="4FAE4233"/>
    <w:rsid w:val="5EF57EAA"/>
    <w:rsid w:val="6B8875A1"/>
    <w:rsid w:val="71B3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EAF927"/>
  <w15:docId w15:val="{11B1136C-5EB1-47EB-9736-8A70E93E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3" w:qFormat="1"/>
    <w:lsdException w:name="heading 2" w:uiPriority="4"/>
    <w:lsdException w:name="heading 3" w:uiPriority="5" w:qFormat="1"/>
    <w:lsdException w:name="heading 4" w:semiHidden="1" w:uiPriority="0" w:unhideWhenUsed="1" w:qFormat="1"/>
    <w:lsdException w:name="heading 5" w:semiHidden="1" w:uiPriority="0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1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index heading" w:semiHidden="1" w:unhideWhenUsed="1"/>
    <w:lsdException w:name="caption" w:uiPriority="2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20"/>
    </w:pPr>
    <w:rPr>
      <w:rFonts w:ascii="Arial" w:eastAsia="Times New Roman" w:hAnsi="Arial" w:cs="Arial"/>
      <w:bCs/>
      <w:color w:val="004254"/>
      <w:kern w:val="32"/>
      <w:sz w:val="22"/>
      <w:szCs w:val="22"/>
      <w:lang w:eastAsia="es-ES"/>
    </w:rPr>
  </w:style>
  <w:style w:type="paragraph" w:styleId="Ttulo1">
    <w:name w:val="heading 1"/>
    <w:next w:val="Ttulo2"/>
    <w:link w:val="Ttulo1Car"/>
    <w:uiPriority w:val="3"/>
    <w:qFormat/>
    <w:pPr>
      <w:keepNext/>
      <w:keepLines/>
      <w:numPr>
        <w:numId w:val="1"/>
      </w:numPr>
      <w:overflowPunct w:val="0"/>
      <w:autoSpaceDE w:val="0"/>
      <w:autoSpaceDN w:val="0"/>
      <w:adjustRightInd w:val="0"/>
      <w:spacing w:after="120"/>
      <w:ind w:left="680" w:hanging="680"/>
      <w:textAlignment w:val="baseline"/>
      <w:outlineLvl w:val="0"/>
    </w:pPr>
    <w:rPr>
      <w:rFonts w:ascii="Georgia" w:eastAsia="Times New Roman" w:hAnsi="Georgia" w:cs="Arial"/>
      <w:color w:val="004254"/>
      <w:kern w:val="32"/>
      <w:sz w:val="40"/>
      <w:szCs w:val="28"/>
      <w:lang w:val="es-ES" w:eastAsia="es-ES"/>
    </w:rPr>
  </w:style>
  <w:style w:type="paragraph" w:styleId="Ttulo2">
    <w:name w:val="heading 2"/>
    <w:next w:val="Normal"/>
    <w:link w:val="Ttulo2Car"/>
    <w:uiPriority w:val="4"/>
    <w:pPr>
      <w:keepNext/>
      <w:keepLines/>
      <w:numPr>
        <w:ilvl w:val="1"/>
        <w:numId w:val="1"/>
      </w:numPr>
      <w:overflowPunct w:val="0"/>
      <w:autoSpaceDE w:val="0"/>
      <w:autoSpaceDN w:val="0"/>
      <w:adjustRightInd w:val="0"/>
      <w:spacing w:after="120"/>
      <w:ind w:left="680" w:hanging="680"/>
      <w:textAlignment w:val="baseline"/>
      <w:outlineLvl w:val="1"/>
    </w:pPr>
    <w:rPr>
      <w:rFonts w:ascii="Arial" w:eastAsia="Times New Roman" w:hAnsi="Arial" w:cs="Arial"/>
      <w:iCs/>
      <w:color w:val="03657C"/>
      <w:kern w:val="32"/>
      <w:sz w:val="28"/>
      <w:szCs w:val="22"/>
      <w:lang w:val="es-ES" w:eastAsia="es-ES"/>
    </w:rPr>
  </w:style>
  <w:style w:type="paragraph" w:styleId="Ttulo3">
    <w:name w:val="heading 3"/>
    <w:basedOn w:val="Normal"/>
    <w:next w:val="Normal"/>
    <w:link w:val="Ttulo3Car"/>
    <w:uiPriority w:val="5"/>
    <w:qFormat/>
    <w:pPr>
      <w:keepNext/>
      <w:numPr>
        <w:ilvl w:val="2"/>
        <w:numId w:val="2"/>
      </w:numPr>
      <w:tabs>
        <w:tab w:val="clear" w:pos="1425"/>
      </w:tabs>
      <w:ind w:left="567" w:hanging="567"/>
      <w:outlineLvl w:val="2"/>
    </w:pPr>
    <w:rPr>
      <w:bCs w:val="0"/>
      <w:sz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09403" w:themeColor="accent1" w:themeShade="BF"/>
    </w:rPr>
  </w:style>
  <w:style w:type="paragraph" w:styleId="Ttulo5">
    <w:name w:val="heading 5"/>
    <w:basedOn w:val="Ttulo4"/>
    <w:next w:val="Normal"/>
    <w:link w:val="Ttulo5Car"/>
    <w:semiHidden/>
    <w:qFormat/>
    <w:pPr>
      <w:tabs>
        <w:tab w:val="left" w:pos="1134"/>
      </w:tabs>
      <w:overflowPunct w:val="0"/>
      <w:autoSpaceDE w:val="0"/>
      <w:autoSpaceDN w:val="0"/>
      <w:adjustRightInd w:val="0"/>
      <w:spacing w:before="240" w:after="60"/>
      <w:ind w:left="1134" w:hanging="1134"/>
      <w:textAlignment w:val="baseline"/>
      <w:outlineLvl w:val="4"/>
    </w:pPr>
    <w:rPr>
      <w:rFonts w:ascii="Arial" w:hAnsi="Arial"/>
      <w:bCs w:val="0"/>
      <w:i w:val="0"/>
      <w:iCs w:val="0"/>
      <w:color w:val="auto"/>
      <w:kern w:val="0"/>
      <w:szCs w:val="20"/>
      <w:lang w:val="en-GB" w:eastAsia="en-US"/>
    </w:rPr>
  </w:style>
  <w:style w:type="paragraph" w:styleId="Ttulo6">
    <w:name w:val="heading 6"/>
    <w:basedOn w:val="Ttulo5"/>
    <w:next w:val="Normal"/>
    <w:link w:val="Ttulo6Car"/>
    <w:semiHidden/>
    <w:qFormat/>
    <w:pPr>
      <w:tabs>
        <w:tab w:val="clear" w:pos="1134"/>
        <w:tab w:val="left" w:pos="1701"/>
      </w:tabs>
      <w:ind w:left="1701" w:hanging="1701"/>
      <w:outlineLvl w:val="5"/>
    </w:pPr>
  </w:style>
  <w:style w:type="paragraph" w:styleId="Ttulo7">
    <w:name w:val="heading 7"/>
    <w:basedOn w:val="Ttulo6"/>
    <w:next w:val="Normal"/>
    <w:link w:val="Ttulo7Car"/>
    <w:semiHidden/>
    <w:qFormat/>
    <w:pPr>
      <w:outlineLvl w:val="6"/>
    </w:pPr>
  </w:style>
  <w:style w:type="paragraph" w:styleId="Ttulo8">
    <w:name w:val="heading 8"/>
    <w:basedOn w:val="Ttulo7"/>
    <w:next w:val="Normal"/>
    <w:link w:val="Ttulo8Car"/>
    <w:semiHidden/>
    <w:qFormat/>
    <w:pPr>
      <w:tabs>
        <w:tab w:val="left" w:pos="1800"/>
      </w:tabs>
      <w:outlineLvl w:val="7"/>
    </w:pPr>
  </w:style>
  <w:style w:type="paragraph" w:styleId="Ttulo9">
    <w:name w:val="heading 9"/>
    <w:basedOn w:val="Ttulo8"/>
    <w:next w:val="Normal"/>
    <w:link w:val="Ttulo9Car"/>
    <w:semiHidden/>
    <w:qFormat/>
    <w:pPr>
      <w:tabs>
        <w:tab w:val="clear" w:pos="1800"/>
        <w:tab w:val="left" w:pos="1584"/>
      </w:tabs>
      <w:ind w:left="1584" w:hanging="1584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link w:val="DescripcinCar"/>
    <w:uiPriority w:val="2"/>
    <w:qFormat/>
    <w:pPr>
      <w:spacing w:after="0"/>
    </w:pPr>
    <w:rPr>
      <w:iCs/>
      <w:color w:val="03657C" w:themeColor="text2"/>
      <w:sz w:val="32"/>
      <w:szCs w:val="18"/>
    </w:rPr>
  </w:style>
  <w:style w:type="paragraph" w:styleId="Piedepgina">
    <w:name w:val="footer"/>
    <w:basedOn w:val="Normal"/>
    <w:link w:val="PiedepginaCar"/>
    <w:uiPriority w:val="99"/>
    <w:rPr>
      <w:color w:val="A6A6A6"/>
      <w:sz w:val="16"/>
    </w:rPr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Theme="minorEastAsia" w:hAnsi="Times New Roman" w:cs="Times New Roman"/>
      <w:bCs w:val="0"/>
      <w:color w:val="auto"/>
      <w:kern w:val="0"/>
      <w:sz w:val="24"/>
      <w:szCs w:val="24"/>
    </w:rPr>
  </w:style>
  <w:style w:type="paragraph" w:styleId="Sangranormal">
    <w:name w:val="Normal Indent"/>
    <w:basedOn w:val="Normal"/>
    <w:uiPriority w:val="1"/>
    <w:qFormat/>
    <w:pPr>
      <w:keepLines/>
      <w:spacing w:before="60" w:after="60"/>
      <w:ind w:left="720"/>
      <w:jc w:val="both"/>
    </w:pPr>
    <w:rPr>
      <w:rFonts w:eastAsiaTheme="minorEastAsia" w:cs="Times New Roman"/>
      <w:bCs w:val="0"/>
      <w:color w:val="auto"/>
      <w:kern w:val="0"/>
      <w:szCs w:val="20"/>
      <w:lang w:val="en-GB" w:eastAsia="zh-CN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160"/>
      <w:ind w:left="567"/>
    </w:pPr>
    <w:rPr>
      <w:rFonts w:eastAsiaTheme="minorEastAsia" w:cstheme="minorBidi"/>
      <w:color w:val="03657C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</w:pPr>
    <w:rPr>
      <w:rFonts w:ascii="Georgia" w:eastAsiaTheme="majorEastAsia" w:hAnsi="Georgia" w:cstheme="majorBidi"/>
      <w:spacing w:val="-10"/>
      <w:kern w:val="28"/>
      <w:sz w:val="56"/>
      <w:szCs w:val="56"/>
    </w:rPr>
  </w:style>
  <w:style w:type="paragraph" w:styleId="TDC1">
    <w:name w:val="toc 1"/>
    <w:basedOn w:val="04Cuerpodetexto"/>
    <w:next w:val="Normal"/>
    <w:uiPriority w:val="39"/>
    <w:qFormat/>
    <w:pPr>
      <w:tabs>
        <w:tab w:val="left" w:pos="480"/>
        <w:tab w:val="right" w:leader="dot" w:pos="8222"/>
      </w:tabs>
      <w:spacing w:before="240" w:after="80"/>
    </w:pPr>
    <w:rPr>
      <w:b/>
      <w:color w:val="004254" w:themeColor="text1"/>
      <w:sz w:val="22"/>
    </w:rPr>
  </w:style>
  <w:style w:type="paragraph" w:customStyle="1" w:styleId="04Cuerpodetexto">
    <w:name w:val="04_Cuerpo de texto"/>
    <w:basedOn w:val="Normal"/>
    <w:link w:val="04CuerpodetextoCar"/>
    <w:qFormat/>
    <w:pPr>
      <w:spacing w:after="240"/>
    </w:pPr>
    <w:rPr>
      <w:sz w:val="18"/>
    </w:rPr>
  </w:style>
  <w:style w:type="paragraph" w:styleId="TDC2">
    <w:name w:val="toc 2"/>
    <w:basedOn w:val="Normal"/>
    <w:next w:val="Normal"/>
    <w:uiPriority w:val="39"/>
    <w:qFormat/>
    <w:pPr>
      <w:tabs>
        <w:tab w:val="left" w:pos="567"/>
        <w:tab w:val="right" w:leader="dot" w:pos="8222"/>
      </w:tabs>
      <w:ind w:left="488"/>
    </w:pPr>
    <w:rPr>
      <w:sz w:val="20"/>
    </w:rPr>
  </w:style>
  <w:style w:type="paragraph" w:styleId="TDC3">
    <w:name w:val="toc 3"/>
    <w:basedOn w:val="Normal"/>
    <w:next w:val="Normal"/>
    <w:uiPriority w:val="39"/>
    <w:unhideWhenUsed/>
    <w:pPr>
      <w:tabs>
        <w:tab w:val="left" w:pos="0"/>
        <w:tab w:val="left" w:pos="567"/>
        <w:tab w:val="right" w:leader="dot" w:pos="8222"/>
      </w:tabs>
      <w:spacing w:before="120"/>
    </w:pPr>
  </w:style>
  <w:style w:type="paragraph" w:styleId="TDC4">
    <w:name w:val="toc 4"/>
    <w:basedOn w:val="Normal"/>
    <w:next w:val="Normal"/>
    <w:uiPriority w:val="39"/>
    <w:unhideWhenUsed/>
    <w:qFormat/>
    <w:pPr>
      <w:spacing w:after="100"/>
      <w:ind w:left="660"/>
    </w:p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646E78" w:themeColor="followedHyperlink"/>
      <w:u w:val="single"/>
    </w:rPr>
  </w:style>
  <w:style w:type="character" w:styleId="Hipervnculo">
    <w:name w:val="Hyperlink"/>
    <w:basedOn w:val="Fuentedeprrafopredeter"/>
    <w:uiPriority w:val="99"/>
    <w:qFormat/>
    <w:rPr>
      <w:rFonts w:ascii="Arial" w:hAnsi="Arial"/>
      <w:color w:val="03657C" w:themeColor="text2"/>
      <w:u w:val="single"/>
    </w:rPr>
  </w:style>
  <w:style w:type="character" w:styleId="Nmerodelnea">
    <w:name w:val="line number"/>
    <w:basedOn w:val="Fuentedeprrafopredeter"/>
    <w:uiPriority w:val="99"/>
    <w:semiHidden/>
    <w:unhideWhenUsed/>
    <w:qFormat/>
  </w:style>
  <w:style w:type="character" w:styleId="Nmerodepgina">
    <w:name w:val="page number"/>
    <w:basedOn w:val="Fuentedeprrafopredeter"/>
    <w:qFormat/>
    <w:rPr>
      <w:rFonts w:ascii="Arial" w:hAnsi="Arial"/>
      <w:sz w:val="2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next w:val="Normal"/>
    <w:qFormat/>
    <w:rPr>
      <w:b/>
      <w:bCs w:val="0"/>
      <w:sz w:val="20"/>
      <w:szCs w:val="20"/>
    </w:rPr>
  </w:style>
  <w:style w:type="paragraph" w:customStyle="1" w:styleId="PORTtexsecundario">
    <w:name w:val="PORT_tex secundario"/>
    <w:basedOn w:val="Normal"/>
    <w:qFormat/>
    <w:pPr>
      <w:ind w:left="378"/>
    </w:pPr>
    <w:rPr>
      <w:szCs w:val="20"/>
    </w:rPr>
  </w:style>
  <w:style w:type="paragraph" w:customStyle="1" w:styleId="PORTSubtituloportada">
    <w:name w:val="PORT_Subtitulo portada"/>
    <w:basedOn w:val="Normal"/>
    <w:qFormat/>
    <w:pPr>
      <w:ind w:left="378"/>
    </w:pPr>
    <w:rPr>
      <w:color w:val="00B0CA"/>
      <w:sz w:val="28"/>
      <w:szCs w:val="20"/>
    </w:rPr>
  </w:style>
  <w:style w:type="paragraph" w:customStyle="1" w:styleId="PORTTITPORTADA">
    <w:name w:val="PORT_TIT.PORTADA"/>
    <w:basedOn w:val="Normal"/>
    <w:qFormat/>
    <w:pPr>
      <w:ind w:left="378"/>
    </w:pPr>
    <w:rPr>
      <w:b/>
      <w:bCs w:val="0"/>
      <w:caps/>
      <w:color w:val="000000"/>
      <w:sz w:val="56"/>
      <w:szCs w:val="20"/>
    </w:rPr>
  </w:style>
  <w:style w:type="paragraph" w:customStyle="1" w:styleId="Estilo1">
    <w:name w:val="Estilo1"/>
    <w:basedOn w:val="Normal"/>
    <w:qFormat/>
    <w:rPr>
      <w:color w:val="999999"/>
      <w:sz w:val="16"/>
    </w:rPr>
  </w:style>
  <w:style w:type="paragraph" w:customStyle="1" w:styleId="Normal1">
    <w:name w:val="Normal1"/>
    <w:basedOn w:val="Normal"/>
    <w:qFormat/>
    <w:pPr>
      <w:tabs>
        <w:tab w:val="left" w:pos="-720"/>
        <w:tab w:val="left" w:pos="0"/>
        <w:tab w:val="left" w:pos="720"/>
      </w:tabs>
      <w:suppressAutoHyphens/>
      <w:spacing w:after="240"/>
      <w:ind w:left="1440"/>
      <w:jc w:val="both"/>
    </w:pPr>
    <w:rPr>
      <w:spacing w:val="-3"/>
      <w:sz w:val="24"/>
      <w:szCs w:val="20"/>
    </w:rPr>
  </w:style>
  <w:style w:type="character" w:customStyle="1" w:styleId="Ttulo1Car">
    <w:name w:val="Título 1 Car"/>
    <w:basedOn w:val="Fuentedeprrafopredeter"/>
    <w:link w:val="Ttulo1"/>
    <w:uiPriority w:val="3"/>
    <w:rPr>
      <w:rFonts w:ascii="Georgia" w:hAnsi="Georgia" w:cs="Arial"/>
      <w:color w:val="004254"/>
      <w:kern w:val="32"/>
      <w:sz w:val="40"/>
      <w:szCs w:val="28"/>
    </w:rPr>
  </w:style>
  <w:style w:type="paragraph" w:customStyle="1" w:styleId="TtuloTDC1">
    <w:name w:val="Título TDC1"/>
    <w:next w:val="Normal"/>
    <w:link w:val="TtuloTDCCar"/>
    <w:uiPriority w:val="39"/>
    <w:unhideWhenUsed/>
    <w:qFormat/>
    <w:pPr>
      <w:spacing w:before="120" w:after="360"/>
    </w:pPr>
    <w:rPr>
      <w:rFonts w:ascii="Georgia" w:eastAsia="Times New Roman" w:hAnsi="Georgia" w:cs="Arial"/>
      <w:bCs/>
      <w:color w:val="004254" w:themeColor="text1"/>
      <w:spacing w:val="-3"/>
      <w:kern w:val="32"/>
      <w:sz w:val="40"/>
      <w:szCs w:val="28"/>
      <w:lang w:eastAsia="es-ES"/>
    </w:rPr>
  </w:style>
  <w:style w:type="paragraph" w:customStyle="1" w:styleId="EncabezadodeTabla">
    <w:name w:val="Encabezado de Tabla"/>
    <w:basedOn w:val="Normal"/>
    <w:qFormat/>
    <w:pPr>
      <w:shd w:val="clear" w:color="auto" w:fill="03657C"/>
      <w:spacing w:before="240" w:after="240"/>
      <w:jc w:val="center"/>
    </w:pPr>
    <w:rPr>
      <w:color w:val="E8E8E8" w:themeColor="background1"/>
    </w:rPr>
  </w:style>
  <w:style w:type="paragraph" w:customStyle="1" w:styleId="PrimeraColumna">
    <w:name w:val="Primera Columna"/>
    <w:basedOn w:val="Normal"/>
    <w:qFormat/>
    <w:pPr>
      <w:shd w:val="clear" w:color="auto" w:fill="E8E8E8"/>
      <w:spacing w:before="240" w:after="240"/>
      <w:jc w:val="center"/>
    </w:pPr>
    <w:rPr>
      <w:rFonts w:cs="Times New Roman"/>
      <w:bCs w:val="0"/>
      <w:kern w:val="0"/>
      <w:sz w:val="20"/>
      <w:szCs w:val="24"/>
    </w:rPr>
  </w:style>
  <w:style w:type="paragraph" w:customStyle="1" w:styleId="Textodetabla">
    <w:name w:val="Texto de tabla"/>
    <w:basedOn w:val="Normal"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hAnsi="Tahoma" w:cs="Tahoma"/>
      <w:bCs/>
      <w:kern w:val="32"/>
      <w:sz w:val="16"/>
      <w:szCs w:val="16"/>
    </w:rPr>
  </w:style>
  <w:style w:type="paragraph" w:styleId="Sinespaciado">
    <w:name w:val="No Spacing"/>
    <w:uiPriority w:val="1"/>
    <w:qFormat/>
    <w:pPr>
      <w:ind w:left="567"/>
    </w:pPr>
    <w:rPr>
      <w:rFonts w:ascii="Arial" w:eastAsia="Times New Roman" w:hAnsi="Arial" w:cs="Arial"/>
      <w:bCs/>
      <w:color w:val="004254"/>
      <w:kern w:val="32"/>
      <w:sz w:val="22"/>
      <w:szCs w:val="22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Georgia" w:eastAsiaTheme="majorEastAsia" w:hAnsi="Georgia" w:cstheme="majorBidi"/>
      <w:bCs/>
      <w:color w:val="004254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Pr>
      <w:rFonts w:ascii="Arial" w:eastAsiaTheme="minorEastAsia" w:hAnsi="Arial" w:cstheme="minorBidi"/>
      <w:bCs/>
      <w:color w:val="03657C"/>
      <w:spacing w:val="15"/>
      <w:kern w:val="32"/>
      <w:sz w:val="22"/>
      <w:szCs w:val="22"/>
    </w:rPr>
  </w:style>
  <w:style w:type="character" w:customStyle="1" w:styleId="nfasissutil1">
    <w:name w:val="Énfasis sutil1"/>
    <w:basedOn w:val="Fuentedeprrafopredeter"/>
    <w:uiPriority w:val="19"/>
    <w:qFormat/>
    <w:rPr>
      <w:i/>
      <w:iCs/>
      <w:color w:val="03657C"/>
    </w:rPr>
  </w:style>
  <w:style w:type="character" w:customStyle="1" w:styleId="nfasisintenso1">
    <w:name w:val="Énfasis intenso1"/>
    <w:basedOn w:val="Fuentedeprrafopredeter"/>
    <w:uiPriority w:val="21"/>
    <w:qFormat/>
    <w:rPr>
      <w:i/>
      <w:iCs/>
      <w:color w:val="FBBB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00" w:after="160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qFormat/>
    <w:rPr>
      <w:rFonts w:ascii="Arial" w:hAnsi="Arial" w:cs="Arial"/>
      <w:bCs/>
      <w:i/>
      <w:iCs/>
      <w:color w:val="004254"/>
      <w:kern w:val="32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FBBB21" w:themeColor="accent1"/>
        <w:bottom w:val="single" w:sz="4" w:space="10" w:color="FBBB21" w:themeColor="accent1"/>
      </w:pBdr>
      <w:spacing w:before="360" w:after="360"/>
      <w:ind w:left="864" w:right="864"/>
      <w:jc w:val="center"/>
    </w:pPr>
    <w:rPr>
      <w:i/>
      <w:iCs/>
      <w:color w:val="03657C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Pr>
      <w:rFonts w:ascii="Arial" w:hAnsi="Arial" w:cs="Arial"/>
      <w:bCs/>
      <w:i/>
      <w:iCs/>
      <w:color w:val="03657C"/>
      <w:kern w:val="32"/>
      <w:sz w:val="22"/>
      <w:szCs w:val="22"/>
    </w:rPr>
  </w:style>
  <w:style w:type="character" w:customStyle="1" w:styleId="Referenciasutil1">
    <w:name w:val="Referencia sutil1"/>
    <w:basedOn w:val="Fuentedeprrafopredeter"/>
    <w:uiPriority w:val="31"/>
    <w:qFormat/>
    <w:rPr>
      <w:smallCaps/>
      <w:color w:val="03657C"/>
    </w:rPr>
  </w:style>
  <w:style w:type="character" w:customStyle="1" w:styleId="Referenciaintensa1">
    <w:name w:val="Referencia intensa1"/>
    <w:basedOn w:val="Fuentedeprrafopredeter"/>
    <w:uiPriority w:val="32"/>
    <w:qFormat/>
    <w:rPr>
      <w:b/>
      <w:bCs/>
      <w:smallCaps/>
      <w:color w:val="03657C"/>
      <w:spacing w:val="5"/>
    </w:rPr>
  </w:style>
  <w:style w:type="character" w:customStyle="1" w:styleId="Ttulodellibro1">
    <w:name w:val="Título del libro1"/>
    <w:basedOn w:val="Fuentedeprrafopredeter"/>
    <w:uiPriority w:val="33"/>
    <w:qFormat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rPr>
      <w:color w:val="03657C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Arial" w:hAnsi="Arial" w:cs="Arial"/>
      <w:bCs/>
      <w:color w:val="A6A6A6"/>
      <w:kern w:val="32"/>
      <w:sz w:val="16"/>
      <w:szCs w:val="22"/>
    </w:rPr>
  </w:style>
  <w:style w:type="paragraph" w:customStyle="1" w:styleId="Piedepginaypaginacin">
    <w:name w:val="Pie de página y paginación"/>
    <w:link w:val="PiedepginaypaginacinCar"/>
    <w:qFormat/>
    <w:pPr>
      <w:jc w:val="right"/>
    </w:pPr>
    <w:rPr>
      <w:rFonts w:ascii="Arial" w:eastAsia="Times New Roman" w:hAnsi="Arial" w:cs="Arial"/>
      <w:bCs/>
      <w:color w:val="004254" w:themeColor="text1"/>
      <w:kern w:val="32"/>
      <w:sz w:val="16"/>
      <w:szCs w:val="16"/>
      <w:lang w:val="es-ES" w:eastAsia="es-ES"/>
    </w:rPr>
  </w:style>
  <w:style w:type="character" w:customStyle="1" w:styleId="PiedepginaypaginacinCar">
    <w:name w:val="Pie de página y paginación Car"/>
    <w:basedOn w:val="Fuentedeprrafopredeter"/>
    <w:link w:val="Piedepginaypaginacin"/>
    <w:qFormat/>
    <w:rPr>
      <w:rFonts w:ascii="Arial" w:hAnsi="Arial" w:cs="Arial"/>
      <w:bCs/>
      <w:color w:val="004254" w:themeColor="text1"/>
      <w:kern w:val="32"/>
      <w:sz w:val="16"/>
      <w:szCs w:val="16"/>
    </w:rPr>
  </w:style>
  <w:style w:type="paragraph" w:customStyle="1" w:styleId="00TtuloNivel1">
    <w:name w:val="00_Título Nivel 1"/>
    <w:basedOn w:val="Ttulo1"/>
    <w:next w:val="01Subttulo"/>
    <w:link w:val="00TtuloNivel1Car"/>
    <w:qFormat/>
    <w:pPr>
      <w:spacing w:after="360"/>
    </w:pPr>
  </w:style>
  <w:style w:type="paragraph" w:customStyle="1" w:styleId="01Subttulo">
    <w:name w:val="01_Subtítulo"/>
    <w:basedOn w:val="Ttulo2"/>
    <w:next w:val="04Cuerpodetexto"/>
    <w:link w:val="01SubttuloCar"/>
    <w:qFormat/>
    <w:pPr>
      <w:spacing w:before="360" w:after="240"/>
    </w:pPr>
  </w:style>
  <w:style w:type="character" w:customStyle="1" w:styleId="00TtuloNivel1Car">
    <w:name w:val="00_Título Nivel 1 Car"/>
    <w:basedOn w:val="Ttulo1Car"/>
    <w:link w:val="00TtuloNivel1"/>
    <w:qFormat/>
    <w:rPr>
      <w:rFonts w:ascii="Georgia" w:hAnsi="Georgia" w:cs="Arial"/>
      <w:color w:val="004254"/>
      <w:kern w:val="32"/>
      <w:sz w:val="40"/>
      <w:szCs w:val="28"/>
    </w:rPr>
  </w:style>
  <w:style w:type="character" w:customStyle="1" w:styleId="Ttulo2Car">
    <w:name w:val="Título 2 Car"/>
    <w:basedOn w:val="Fuentedeprrafopredeter"/>
    <w:link w:val="Ttulo2"/>
    <w:uiPriority w:val="4"/>
    <w:qFormat/>
    <w:rPr>
      <w:rFonts w:ascii="Arial" w:hAnsi="Arial" w:cs="Arial"/>
      <w:iCs/>
      <w:color w:val="03657C"/>
      <w:kern w:val="32"/>
      <w:sz w:val="28"/>
      <w:szCs w:val="22"/>
    </w:rPr>
  </w:style>
  <w:style w:type="paragraph" w:customStyle="1" w:styleId="02TtuloNivel2">
    <w:name w:val="02_Título Nivel 2"/>
    <w:basedOn w:val="Ttulo3"/>
    <w:next w:val="04Cuerpodetexto"/>
    <w:link w:val="02TtuloNivel2Car"/>
    <w:qFormat/>
    <w:pPr>
      <w:keepLines/>
      <w:numPr>
        <w:numId w:val="1"/>
      </w:numPr>
      <w:tabs>
        <w:tab w:val="clear" w:pos="1425"/>
      </w:tabs>
      <w:overflowPunct w:val="0"/>
      <w:autoSpaceDE w:val="0"/>
      <w:autoSpaceDN w:val="0"/>
      <w:adjustRightInd w:val="0"/>
      <w:ind w:left="680" w:hanging="680"/>
      <w:textAlignment w:val="baseline"/>
    </w:pPr>
    <w:rPr>
      <w:color w:val="004254" w:themeColor="text1"/>
      <w:sz w:val="22"/>
    </w:rPr>
  </w:style>
  <w:style w:type="character" w:customStyle="1" w:styleId="01SubttuloCar">
    <w:name w:val="01_Subtítulo Car"/>
    <w:basedOn w:val="Ttulo2Car"/>
    <w:link w:val="01Subttulo"/>
    <w:qFormat/>
    <w:rPr>
      <w:rFonts w:ascii="Arial" w:hAnsi="Arial" w:cs="Arial"/>
      <w:iCs/>
      <w:color w:val="03657C"/>
      <w:kern w:val="32"/>
      <w:sz w:val="28"/>
      <w:szCs w:val="22"/>
    </w:rPr>
  </w:style>
  <w:style w:type="paragraph" w:customStyle="1" w:styleId="03TtuloNivel3">
    <w:name w:val="03_Título Nivel 3"/>
    <w:basedOn w:val="04Cuerpodetexto"/>
    <w:next w:val="04Cuerpodetexto"/>
    <w:link w:val="03TtuloNivel3Car"/>
    <w:qFormat/>
    <w:pPr>
      <w:numPr>
        <w:ilvl w:val="3"/>
        <w:numId w:val="1"/>
      </w:numPr>
      <w:overflowPunct w:val="0"/>
      <w:autoSpaceDE w:val="0"/>
      <w:autoSpaceDN w:val="0"/>
      <w:adjustRightInd w:val="0"/>
      <w:spacing w:after="120"/>
      <w:ind w:left="680" w:hanging="680"/>
      <w:textAlignment w:val="baseline"/>
      <w:outlineLvl w:val="3"/>
    </w:pPr>
    <w:rPr>
      <w:b/>
      <w:color w:val="03657C" w:themeColor="text2"/>
    </w:rPr>
  </w:style>
  <w:style w:type="character" w:customStyle="1" w:styleId="02TtuloNivel2Car">
    <w:name w:val="02_Título Nivel 2 Car"/>
    <w:basedOn w:val="Ttulo3Car"/>
    <w:link w:val="02TtuloNivel2"/>
    <w:qFormat/>
    <w:rPr>
      <w:rFonts w:ascii="Arial" w:hAnsi="Arial" w:cs="Arial"/>
      <w:color w:val="004254" w:themeColor="text1"/>
      <w:kern w:val="32"/>
      <w:sz w:val="22"/>
      <w:szCs w:val="22"/>
    </w:rPr>
  </w:style>
  <w:style w:type="character" w:customStyle="1" w:styleId="Ttulo3Car">
    <w:name w:val="Título 3 Car"/>
    <w:basedOn w:val="Fuentedeprrafopredeter"/>
    <w:link w:val="Ttulo3"/>
    <w:uiPriority w:val="5"/>
    <w:qFormat/>
    <w:rPr>
      <w:rFonts w:ascii="Arial" w:hAnsi="Arial" w:cs="Arial"/>
      <w:color w:val="004254"/>
      <w:kern w:val="32"/>
      <w:sz w:val="24"/>
      <w:szCs w:val="22"/>
    </w:rPr>
  </w:style>
  <w:style w:type="character" w:customStyle="1" w:styleId="03TtuloNivel3Car">
    <w:name w:val="03_Título Nivel 3 Car"/>
    <w:basedOn w:val="Ttulo4Car"/>
    <w:link w:val="03TtuloNivel3"/>
    <w:qFormat/>
    <w:rPr>
      <w:rFonts w:ascii="Arial" w:eastAsiaTheme="majorEastAsia" w:hAnsi="Arial" w:cs="Arial"/>
      <w:b/>
      <w:bCs/>
      <w:i w:val="0"/>
      <w:iCs w:val="0"/>
      <w:color w:val="03657C" w:themeColor="text2"/>
      <w:kern w:val="32"/>
      <w:sz w:val="18"/>
      <w:szCs w:val="22"/>
    </w:rPr>
  </w:style>
  <w:style w:type="character" w:customStyle="1" w:styleId="Ttulo4Car">
    <w:name w:val="Título 4 Car"/>
    <w:basedOn w:val="Fuentedeprrafopredeter"/>
    <w:link w:val="Ttulo4"/>
    <w:semiHidden/>
    <w:qFormat/>
    <w:rPr>
      <w:rFonts w:asciiTheme="majorHAnsi" w:eastAsiaTheme="majorEastAsia" w:hAnsiTheme="majorHAnsi" w:cstheme="majorBidi"/>
      <w:bCs/>
      <w:i/>
      <w:iCs/>
      <w:color w:val="D09403" w:themeColor="accent1" w:themeShade="BF"/>
      <w:kern w:val="32"/>
      <w:sz w:val="22"/>
      <w:szCs w:val="22"/>
    </w:rPr>
  </w:style>
  <w:style w:type="character" w:customStyle="1" w:styleId="Ttulo5Car">
    <w:name w:val="Título 5 Car"/>
    <w:basedOn w:val="Fuentedeprrafopredeter"/>
    <w:link w:val="Ttulo5"/>
    <w:semiHidden/>
    <w:qFormat/>
    <w:rPr>
      <w:rFonts w:ascii="Arial" w:eastAsiaTheme="majorEastAsia" w:hAnsi="Arial" w:cstheme="majorBidi"/>
      <w:sz w:val="22"/>
      <w:lang w:val="en-GB" w:eastAsia="en-US"/>
    </w:rPr>
  </w:style>
  <w:style w:type="character" w:customStyle="1" w:styleId="Ttulo6Car">
    <w:name w:val="Título 6 Car"/>
    <w:basedOn w:val="Fuentedeprrafopredeter"/>
    <w:link w:val="Ttulo6"/>
    <w:semiHidden/>
    <w:qFormat/>
    <w:rPr>
      <w:rFonts w:ascii="Arial" w:eastAsiaTheme="majorEastAsia" w:hAnsi="Arial" w:cstheme="majorBidi"/>
      <w:sz w:val="22"/>
      <w:lang w:val="en-GB" w:eastAsia="en-US"/>
    </w:rPr>
  </w:style>
  <w:style w:type="character" w:customStyle="1" w:styleId="Ttulo7Car">
    <w:name w:val="Título 7 Car"/>
    <w:basedOn w:val="Fuentedeprrafopredeter"/>
    <w:link w:val="Ttulo7"/>
    <w:semiHidden/>
    <w:qFormat/>
    <w:rPr>
      <w:rFonts w:ascii="Arial" w:eastAsiaTheme="majorEastAsia" w:hAnsi="Arial" w:cstheme="majorBidi"/>
      <w:sz w:val="22"/>
      <w:lang w:val="en-GB" w:eastAsia="en-US"/>
    </w:rPr>
  </w:style>
  <w:style w:type="character" w:customStyle="1" w:styleId="Ttulo8Car">
    <w:name w:val="Título 8 Car"/>
    <w:basedOn w:val="Fuentedeprrafopredeter"/>
    <w:link w:val="Ttulo8"/>
    <w:semiHidden/>
    <w:qFormat/>
    <w:rPr>
      <w:rFonts w:ascii="Arial" w:eastAsiaTheme="majorEastAsia" w:hAnsi="Arial" w:cstheme="majorBidi"/>
      <w:sz w:val="22"/>
      <w:lang w:val="en-GB" w:eastAsia="en-US"/>
    </w:rPr>
  </w:style>
  <w:style w:type="character" w:customStyle="1" w:styleId="Ttulo9Car">
    <w:name w:val="Título 9 Car"/>
    <w:basedOn w:val="Fuentedeprrafopredeter"/>
    <w:link w:val="Ttulo9"/>
    <w:semiHidden/>
    <w:qFormat/>
    <w:rPr>
      <w:rFonts w:ascii="Arial" w:eastAsiaTheme="majorEastAsia" w:hAnsi="Arial" w:cstheme="majorBidi"/>
      <w:sz w:val="22"/>
      <w:lang w:val="en-GB" w:eastAsia="en-US"/>
    </w:rPr>
  </w:style>
  <w:style w:type="paragraph" w:customStyle="1" w:styleId="ListaNivel1">
    <w:name w:val="Lista Nivel 1"/>
    <w:basedOn w:val="04Cuerpodetexto"/>
    <w:uiPriority w:val="6"/>
    <w:qFormat/>
    <w:pPr>
      <w:keepLines/>
      <w:numPr>
        <w:numId w:val="3"/>
      </w:numPr>
      <w:spacing w:after="90"/>
      <w:ind w:left="34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ListaNivel2">
    <w:name w:val="Lista Nivel 2"/>
    <w:basedOn w:val="04Cuerpodetexto"/>
    <w:uiPriority w:val="7"/>
    <w:qFormat/>
    <w:pPr>
      <w:keepLines/>
      <w:numPr>
        <w:numId w:val="4"/>
      </w:numPr>
      <w:spacing w:after="90"/>
      <w:ind w:left="68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ListaNivel3">
    <w:name w:val="Lista Nivel 3"/>
    <w:basedOn w:val="04Cuerpodetexto"/>
    <w:uiPriority w:val="8"/>
    <w:qFormat/>
    <w:pPr>
      <w:keepLines/>
      <w:numPr>
        <w:numId w:val="5"/>
      </w:numPr>
      <w:spacing w:after="90"/>
      <w:ind w:left="102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ListNumNiv1">
    <w:name w:val="List. Num. Niv. 1"/>
    <w:basedOn w:val="04Cuerpodetexto"/>
    <w:uiPriority w:val="9"/>
    <w:qFormat/>
    <w:pPr>
      <w:keepLines/>
      <w:numPr>
        <w:numId w:val="6"/>
      </w:numPr>
      <w:spacing w:after="90"/>
      <w:ind w:left="34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ListNumNiv2">
    <w:name w:val="List. Num. Niv. 2"/>
    <w:basedOn w:val="04Cuerpodetexto"/>
    <w:uiPriority w:val="10"/>
    <w:qFormat/>
    <w:pPr>
      <w:keepLines/>
      <w:numPr>
        <w:numId w:val="7"/>
      </w:numPr>
      <w:spacing w:after="90"/>
      <w:ind w:left="68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ListNumNiv3">
    <w:name w:val="List. Num. Niv. 3"/>
    <w:basedOn w:val="04Cuerpodetexto"/>
    <w:uiPriority w:val="11"/>
    <w:qFormat/>
    <w:pPr>
      <w:keepLines/>
      <w:numPr>
        <w:numId w:val="8"/>
      </w:numPr>
      <w:spacing w:after="90"/>
      <w:ind w:left="1020" w:hanging="340"/>
    </w:pPr>
    <w:rPr>
      <w:rFonts w:eastAsiaTheme="minorEastAsia" w:cs="Times New Roman"/>
      <w:bCs w:val="0"/>
      <w:color w:val="004254" w:themeColor="text1"/>
      <w:kern w:val="0"/>
      <w:szCs w:val="20"/>
      <w:lang w:val="en-GB" w:eastAsia="zh-CN"/>
    </w:rPr>
  </w:style>
  <w:style w:type="paragraph" w:customStyle="1" w:styleId="zListendB">
    <w:name w:val="zList endB"/>
    <w:basedOn w:val="Normal"/>
    <w:next w:val="Normal"/>
    <w:semiHidden/>
    <w:pPr>
      <w:keepLines/>
      <w:numPr>
        <w:ilvl w:val="4"/>
        <w:numId w:val="3"/>
      </w:numPr>
      <w:spacing w:after="0"/>
      <w:jc w:val="both"/>
    </w:pPr>
    <w:rPr>
      <w:rFonts w:eastAsiaTheme="minorEastAsia" w:cs="Times New Roman"/>
      <w:bCs w:val="0"/>
      <w:color w:val="auto"/>
      <w:kern w:val="0"/>
      <w:szCs w:val="20"/>
      <w:lang w:val="en-GB" w:eastAsia="zh-CN"/>
    </w:rPr>
  </w:style>
  <w:style w:type="paragraph" w:customStyle="1" w:styleId="zListendN">
    <w:name w:val="zList endN"/>
    <w:basedOn w:val="Normal"/>
    <w:next w:val="Normal"/>
    <w:semiHidden/>
    <w:qFormat/>
    <w:pPr>
      <w:keepLines/>
      <w:numPr>
        <w:ilvl w:val="4"/>
        <w:numId w:val="6"/>
      </w:numPr>
      <w:spacing w:after="0"/>
      <w:jc w:val="both"/>
    </w:pPr>
    <w:rPr>
      <w:rFonts w:eastAsiaTheme="minorEastAsia" w:cs="Times New Roman"/>
      <w:bCs w:val="0"/>
      <w:color w:val="auto"/>
      <w:kern w:val="0"/>
      <w:szCs w:val="20"/>
      <w:lang w:val="en-GB" w:eastAsia="zh-CN"/>
    </w:rPr>
  </w:style>
  <w:style w:type="paragraph" w:customStyle="1" w:styleId="PortadaTtulo">
    <w:name w:val="Portada Título"/>
    <w:basedOn w:val="TtuloTDC1"/>
    <w:link w:val="PortadaTtuloCar"/>
    <w:qFormat/>
    <w:rPr>
      <w:sz w:val="52"/>
    </w:rPr>
  </w:style>
  <w:style w:type="character" w:customStyle="1" w:styleId="04CuerpodetextoCar">
    <w:name w:val="04_Cuerpo de texto Car"/>
    <w:basedOn w:val="Fuentedeprrafopredeter"/>
    <w:link w:val="04Cuerpodetexto"/>
    <w:qFormat/>
    <w:rPr>
      <w:rFonts w:ascii="Arial" w:hAnsi="Arial" w:cs="Arial"/>
      <w:bCs/>
      <w:color w:val="004254"/>
      <w:kern w:val="32"/>
      <w:sz w:val="18"/>
      <w:szCs w:val="22"/>
    </w:rPr>
  </w:style>
  <w:style w:type="paragraph" w:customStyle="1" w:styleId="PortadaSubttulo">
    <w:name w:val="Portada Subtítulo"/>
    <w:basedOn w:val="Descripcin"/>
    <w:link w:val="PortadaSubttuloCar"/>
    <w:qFormat/>
  </w:style>
  <w:style w:type="character" w:customStyle="1" w:styleId="TtuloTDCCar">
    <w:name w:val="Título TDC Car"/>
    <w:basedOn w:val="Fuentedeprrafopredeter"/>
    <w:link w:val="TtuloTDC1"/>
    <w:uiPriority w:val="39"/>
    <w:qFormat/>
    <w:rPr>
      <w:rFonts w:ascii="Georgia" w:hAnsi="Georgia" w:cs="Arial"/>
      <w:bCs/>
      <w:color w:val="004254" w:themeColor="text1"/>
      <w:spacing w:val="-3"/>
      <w:kern w:val="32"/>
      <w:sz w:val="40"/>
      <w:szCs w:val="28"/>
    </w:rPr>
  </w:style>
  <w:style w:type="character" w:customStyle="1" w:styleId="PortadaTtuloCar">
    <w:name w:val="Portada Título Car"/>
    <w:basedOn w:val="TtuloTDCCar"/>
    <w:link w:val="PortadaTtulo"/>
    <w:qFormat/>
    <w:rPr>
      <w:rFonts w:ascii="Georgia" w:hAnsi="Georgia" w:cs="Arial"/>
      <w:bCs/>
      <w:color w:val="004254" w:themeColor="text1"/>
      <w:spacing w:val="-3"/>
      <w:kern w:val="32"/>
      <w:sz w:val="52"/>
      <w:szCs w:val="28"/>
    </w:rPr>
  </w:style>
  <w:style w:type="character" w:customStyle="1" w:styleId="DescripcinCar">
    <w:name w:val="Descripción Car"/>
    <w:basedOn w:val="Fuentedeprrafopredeter"/>
    <w:link w:val="Descripcin"/>
    <w:uiPriority w:val="2"/>
    <w:qFormat/>
    <w:rPr>
      <w:rFonts w:ascii="Arial" w:hAnsi="Arial" w:cs="Arial"/>
      <w:bCs/>
      <w:iCs/>
      <w:color w:val="03657C" w:themeColor="text2"/>
      <w:kern w:val="32"/>
      <w:sz w:val="32"/>
      <w:szCs w:val="18"/>
    </w:rPr>
  </w:style>
  <w:style w:type="character" w:customStyle="1" w:styleId="PortadaSubttuloCar">
    <w:name w:val="Portada Subtítulo Car"/>
    <w:basedOn w:val="DescripcinCar"/>
    <w:link w:val="PortadaSubttulo"/>
    <w:qFormat/>
    <w:rPr>
      <w:rFonts w:ascii="Arial" w:hAnsi="Arial" w:cs="Arial"/>
      <w:bCs/>
      <w:iCs/>
      <w:color w:val="03657C" w:themeColor="text2"/>
      <w:kern w:val="32"/>
      <w:sz w:val="32"/>
      <w:szCs w:val="18"/>
    </w:rPr>
  </w:style>
  <w:style w:type="paragraph" w:customStyle="1" w:styleId="05Ladillo">
    <w:name w:val="05_Ladillo"/>
    <w:basedOn w:val="04Cuerpodetexto"/>
    <w:link w:val="05LadilloCar"/>
    <w:qFormat/>
    <w:pPr>
      <w:spacing w:before="240" w:after="120"/>
    </w:pPr>
    <w:rPr>
      <w:b/>
    </w:rPr>
  </w:style>
  <w:style w:type="character" w:customStyle="1" w:styleId="05LadilloCar">
    <w:name w:val="05_Ladillo Car"/>
    <w:basedOn w:val="03TtuloNivel3Car"/>
    <w:link w:val="05Ladillo"/>
    <w:qFormat/>
    <w:rPr>
      <w:rFonts w:ascii="Arial" w:eastAsiaTheme="majorEastAsia" w:hAnsi="Arial" w:cs="Arial"/>
      <w:b/>
      <w:bCs/>
      <w:i w:val="0"/>
      <w:iCs w:val="0"/>
      <w:color w:val="004254"/>
      <w:kern w:val="32"/>
      <w:sz w:val="18"/>
      <w:szCs w:val="22"/>
    </w:rPr>
  </w:style>
  <w:style w:type="paragraph" w:customStyle="1" w:styleId="06Cita">
    <w:name w:val="06_Cita"/>
    <w:basedOn w:val="04Cuerpodetexto"/>
    <w:next w:val="04Cuerpodetexto"/>
    <w:link w:val="06CitaCar"/>
    <w:qFormat/>
    <w:pPr>
      <w:ind w:left="1021" w:right="1021"/>
    </w:pPr>
    <w:rPr>
      <w:i/>
      <w:color w:val="03657C" w:themeColor="text2"/>
    </w:rPr>
  </w:style>
  <w:style w:type="table" w:customStyle="1" w:styleId="Indraescaladegrises">
    <w:name w:val="Indra_escala de grises"/>
    <w:basedOn w:val="Tablanormal"/>
    <w:uiPriority w:val="99"/>
    <w:qFormat/>
    <w:rPr>
      <w:rFonts w:ascii="Arial" w:hAnsi="Arial"/>
      <w:color w:val="004254" w:themeColor="text1"/>
      <w:sz w:val="18"/>
    </w:rPr>
    <w:tblPr>
      <w:tblBorders>
        <w:top w:val="single" w:sz="24" w:space="0" w:color="FFFFFF" w:themeColor="background2"/>
        <w:left w:val="single" w:sz="24" w:space="0" w:color="FFFFFF" w:themeColor="background2"/>
        <w:bottom w:val="single" w:sz="24" w:space="0" w:color="FFFFFF" w:themeColor="background2"/>
        <w:right w:val="single" w:sz="24" w:space="0" w:color="FFFFFF" w:themeColor="background2"/>
        <w:insideH w:val="single" w:sz="24" w:space="0" w:color="FFFFFF" w:themeColor="background2"/>
        <w:insideV w:val="single" w:sz="24" w:space="0" w:color="FFFFFF" w:themeColor="background2"/>
      </w:tblBorders>
      <w:tblCellMar>
        <w:left w:w="142" w:type="dxa"/>
        <w:right w:w="142" w:type="dxa"/>
      </w:tblCellMar>
    </w:tblPr>
    <w:tcPr>
      <w:shd w:val="clear" w:color="auto" w:fill="E8E8E8" w:themeFill="background1"/>
      <w:vAlign w:val="center"/>
    </w:tcPr>
  </w:style>
  <w:style w:type="character" w:customStyle="1" w:styleId="06CitaCar">
    <w:name w:val="06_Cita Car"/>
    <w:basedOn w:val="04CuerpodetextoCar"/>
    <w:link w:val="06Cita"/>
    <w:qFormat/>
    <w:rPr>
      <w:rFonts w:ascii="Arial" w:hAnsi="Arial" w:cs="Arial"/>
      <w:bCs/>
      <w:i/>
      <w:color w:val="03657C" w:themeColor="text2"/>
      <w:kern w:val="32"/>
      <w:sz w:val="18"/>
      <w:szCs w:val="22"/>
    </w:rPr>
  </w:style>
  <w:style w:type="paragraph" w:customStyle="1" w:styleId="TablaEncabezado">
    <w:name w:val="Tabla_Encabezado"/>
    <w:basedOn w:val="04Cuerpodetexto"/>
    <w:link w:val="TablaEncabezadoCar"/>
    <w:qFormat/>
    <w:pPr>
      <w:framePr w:hSpace="141" w:wrap="around" w:vAnchor="text" w:hAnchor="margin" w:y="5"/>
      <w:spacing w:before="120" w:after="120"/>
      <w:jc w:val="center"/>
    </w:pPr>
    <w:rPr>
      <w:b/>
      <w:sz w:val="16"/>
    </w:rPr>
  </w:style>
  <w:style w:type="paragraph" w:customStyle="1" w:styleId="TablaDatos">
    <w:name w:val="Tabla_Datos"/>
    <w:basedOn w:val="04Cuerpodetexto"/>
    <w:link w:val="TablaDatosCar"/>
    <w:qFormat/>
    <w:pPr>
      <w:framePr w:hSpace="141" w:wrap="around" w:vAnchor="text" w:hAnchor="margin" w:y="5"/>
      <w:spacing w:before="80" w:after="80"/>
    </w:pPr>
    <w:rPr>
      <w:color w:val="004254" w:themeColor="text1"/>
      <w:sz w:val="16"/>
    </w:rPr>
  </w:style>
  <w:style w:type="character" w:customStyle="1" w:styleId="TablaEncabezadoCar">
    <w:name w:val="Tabla_Encabezado Car"/>
    <w:basedOn w:val="Fuentedeprrafopredeter"/>
    <w:link w:val="TablaEncabezado"/>
    <w:qFormat/>
    <w:rPr>
      <w:rFonts w:ascii="Arial" w:hAnsi="Arial" w:cs="Arial"/>
      <w:b/>
      <w:bCs/>
      <w:color w:val="004254"/>
      <w:kern w:val="32"/>
      <w:sz w:val="16"/>
      <w:szCs w:val="22"/>
    </w:rPr>
  </w:style>
  <w:style w:type="character" w:customStyle="1" w:styleId="TablaDatosCar">
    <w:name w:val="Tabla_Datos Car"/>
    <w:basedOn w:val="Fuentedeprrafopredeter"/>
    <w:link w:val="TablaDatos"/>
    <w:rPr>
      <w:rFonts w:ascii="Arial" w:hAnsi="Arial" w:cs="Arial"/>
      <w:bCs/>
      <w:color w:val="004254" w:themeColor="text1"/>
      <w:kern w:val="32"/>
      <w:sz w:val="16"/>
      <w:szCs w:val="22"/>
    </w:rPr>
  </w:style>
  <w:style w:type="paragraph" w:customStyle="1" w:styleId="Piedegraficos">
    <w:name w:val="Pie de graficos"/>
    <w:basedOn w:val="04Cuerpodetexto"/>
    <w:next w:val="04Cuerpodetexto"/>
    <w:link w:val="PiedegraficosCar"/>
    <w:qFormat/>
    <w:pPr>
      <w:spacing w:after="0"/>
    </w:pPr>
    <w:rPr>
      <w:color w:val="03657C" w:themeColor="text2"/>
      <w:sz w:val="16"/>
    </w:rPr>
  </w:style>
  <w:style w:type="character" w:customStyle="1" w:styleId="PiedegraficosCar">
    <w:name w:val="Pie de graficos Car"/>
    <w:basedOn w:val="04CuerpodetextoCar"/>
    <w:link w:val="Piedegraficos"/>
    <w:qFormat/>
    <w:rPr>
      <w:rFonts w:ascii="Arial" w:hAnsi="Arial" w:cs="Arial"/>
      <w:bCs/>
      <w:color w:val="03657C" w:themeColor="text2"/>
      <w:kern w:val="32"/>
      <w:sz w:val="16"/>
      <w:szCs w:val="2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5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image" Target="media/image8.png"/><Relationship Id="rId28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header" Target="header3.xml"/><Relationship Id="rId30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oraleslo\Downloads\Plantilla_Word_Indra_16112018%20(3).dotx" TargetMode="External"/></Relationships>
</file>

<file path=word/theme/theme1.xml><?xml version="1.0" encoding="utf-8"?>
<a:theme xmlns:a="http://schemas.openxmlformats.org/drawingml/2006/main" name="Tema de Office">
  <a:themeElements>
    <a:clrScheme name="Corporativo Indra">
      <a:dk1>
        <a:srgbClr val="004254"/>
      </a:dk1>
      <a:lt1>
        <a:srgbClr val="E8E8E8"/>
      </a:lt1>
      <a:dk2>
        <a:srgbClr val="03657C"/>
      </a:dk2>
      <a:lt2>
        <a:srgbClr val="FFFFFF"/>
      </a:lt2>
      <a:accent1>
        <a:srgbClr val="FBBB21"/>
      </a:accent1>
      <a:accent2>
        <a:srgbClr val="40717F"/>
      </a:accent2>
      <a:accent3>
        <a:srgbClr val="7FA0A9"/>
      </a:accent3>
      <a:accent4>
        <a:srgbClr val="BED0D4"/>
      </a:accent4>
      <a:accent5>
        <a:srgbClr val="428B9C"/>
      </a:accent5>
      <a:accent6>
        <a:srgbClr val="82B2BE"/>
      </a:accent6>
      <a:hlink>
        <a:srgbClr val="03657C"/>
      </a:hlink>
      <a:folHlink>
        <a:srgbClr val="646E78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496141DCE0448858CF9932684ACCF" ma:contentTypeVersion="4" ma:contentTypeDescription="Crear nuevo documento." ma:contentTypeScope="" ma:versionID="f94aac74b1183ef9175df0398377149c">
  <xsd:schema xmlns:xsd="http://www.w3.org/2001/XMLSchema" xmlns:xs="http://www.w3.org/2001/XMLSchema" xmlns:p="http://schemas.microsoft.com/office/2006/metadata/properties" xmlns:ns3="21fbf669-00bf-499e-ba2c-f62778ec193d" targetNamespace="http://schemas.microsoft.com/office/2006/metadata/properties" ma:root="true" ma:fieldsID="9be31398d9a92935b888cb8622d18a1a" ns3:_="">
    <xsd:import namespace="21fbf669-00bf-499e-ba2c-f62778ec19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bf669-00bf-499e-ba2c-f62778ec1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932430-66CF-4E4A-A473-AA6833B749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29E57F-31CC-49A2-8B15-511B4892E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bf669-00bf-499e-ba2c-f62778ec1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720B2B-36DD-4104-9AC5-B4318808B8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1CD6418C-0F6A-4935-BD36-C233314BB5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Plantilla_Word_Indra_16112018 (3)</Template>
  <TotalTime>42</TotalTime>
  <Pages>8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Morales López, Alba</dc:creator>
  <cp:lastModifiedBy>cristhopher barreto salamanca</cp:lastModifiedBy>
  <cp:revision>7</cp:revision>
  <cp:lastPrinted>2018-10-15T15:11:00Z</cp:lastPrinted>
  <dcterms:created xsi:type="dcterms:W3CDTF">2021-03-17T17:34:00Z</dcterms:created>
  <dcterms:modified xsi:type="dcterms:W3CDTF">2021-03-17T18:17:00Z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  <property fmtid="{D5CDD505-2E9C-101B-9397-08002B2CF9AE}" pid="3" name="ContentTypeId">
    <vt:lpwstr>0x010100B0E496141DCE0448858CF9932684ACCF</vt:lpwstr>
  </property>
</Properties>
</file>