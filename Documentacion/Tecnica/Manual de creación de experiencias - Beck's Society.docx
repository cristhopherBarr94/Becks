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C06CB" w14:textId="77777777" w:rsidR="0074292A" w:rsidRDefault="00526164">
      <w:r>
        <w:rPr>
          <w:noProof/>
        </w:rPr>
        <w:drawing>
          <wp:anchor distT="0" distB="0" distL="114300" distR="114300" simplePos="0" relativeHeight="251658240" behindDoc="0" locked="0" layoutInCell="1" hidden="1" allowOverlap="1" wp14:anchorId="6B40C38F" wp14:editId="2E9B465A">
            <wp:simplePos x="0" y="0"/>
            <wp:positionH relativeFrom="page">
              <wp:posOffset>0</wp:posOffset>
            </wp:positionH>
            <wp:positionV relativeFrom="margin">
              <wp:posOffset>-509905</wp:posOffset>
            </wp:positionV>
            <wp:extent cx="7538085" cy="10661650"/>
            <wp:effectExtent l="0" t="0" r="5715" b="6350"/>
            <wp:wrapNone/>
            <wp:docPr id="3" name="Imagen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hidden="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400" cy="10661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DA5A4" w14:textId="77777777" w:rsidR="0074292A" w:rsidRDefault="0074292A"/>
    <w:p w14:paraId="36F83CDA" w14:textId="77777777" w:rsidR="0074292A" w:rsidRDefault="0074292A"/>
    <w:p w14:paraId="6C433A7B" w14:textId="77777777" w:rsidR="0074292A" w:rsidRDefault="0074292A"/>
    <w:p w14:paraId="6A275EDE" w14:textId="77777777" w:rsidR="0074292A" w:rsidRDefault="0074292A"/>
    <w:p w14:paraId="036F50EE" w14:textId="77777777" w:rsidR="0074292A" w:rsidRDefault="005261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6B8D9" wp14:editId="4F4E219E">
                <wp:simplePos x="0" y="0"/>
                <wp:positionH relativeFrom="column">
                  <wp:posOffset>2700655</wp:posOffset>
                </wp:positionH>
                <wp:positionV relativeFrom="paragraph">
                  <wp:posOffset>126365</wp:posOffset>
                </wp:positionV>
                <wp:extent cx="3773170" cy="4351655"/>
                <wp:effectExtent l="0" t="0" r="0" b="762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254" cy="4351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2AFA5" w14:textId="77777777" w:rsidR="0074292A" w:rsidRDefault="00526164">
                            <w:pPr>
                              <w:pStyle w:val="PortadaSubttul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Tecnologías Avanzadas</w:t>
                            </w:r>
                          </w:p>
                          <w:p w14:paraId="0248FCF9" w14:textId="32244CC8" w:rsidR="0074292A" w:rsidRDefault="00526164">
                            <w:pPr>
                              <w:pStyle w:val="PortadaTtulo"/>
                            </w:pPr>
                            <w:r>
                              <w:rPr>
                                <w:szCs w:val="52"/>
                              </w:rPr>
                              <w:t xml:space="preserve">Manual de </w:t>
                            </w:r>
                            <w:r w:rsidR="00CC78AB">
                              <w:rPr>
                                <w:szCs w:val="52"/>
                              </w:rPr>
                              <w:t xml:space="preserve">creación de experiencias – </w:t>
                            </w:r>
                            <w:proofErr w:type="spellStart"/>
                            <w:r w:rsidR="00CC78AB">
                              <w:rPr>
                                <w:szCs w:val="52"/>
                              </w:rPr>
                              <w:t>Beck’s</w:t>
                            </w:r>
                            <w:proofErr w:type="spellEnd"/>
                            <w:r w:rsidR="00CC78AB">
                              <w:rPr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CC78AB">
                              <w:rPr>
                                <w:szCs w:val="52"/>
                              </w:rPr>
                              <w:t>Society</w:t>
                            </w:r>
                            <w:proofErr w:type="spellEnd"/>
                            <w:r w:rsidR="00CC78AB">
                              <w:rPr>
                                <w:szCs w:val="5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6B8D9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12.65pt;margin-top:9.95pt;width:297.1pt;height:34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" filled="f" stroked="f" strokeweight=".5pt">
                <v:textbox style="mso-fit-shape-to-text:t" inset="0,0,0,0">
                  <w:txbxContent>
                    <w:p w14:paraId="1DF2AFA5" w14:textId="77777777" w:rsidR="0074292A" w:rsidRDefault="00526164">
                      <w:pPr>
                        <w:pStyle w:val="PortadaSubttul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Tecnologías Avanzadas</w:t>
                      </w:r>
                    </w:p>
                    <w:p w14:paraId="0248FCF9" w14:textId="32244CC8" w:rsidR="0074292A" w:rsidRDefault="00526164">
                      <w:pPr>
                        <w:pStyle w:val="PortadaTtulo"/>
                      </w:pPr>
                      <w:r>
                        <w:rPr>
                          <w:szCs w:val="52"/>
                        </w:rPr>
                        <w:t xml:space="preserve">Manual de </w:t>
                      </w:r>
                      <w:r w:rsidR="00CC78AB">
                        <w:rPr>
                          <w:szCs w:val="52"/>
                        </w:rPr>
                        <w:t xml:space="preserve">creación de experiencias – </w:t>
                      </w:r>
                      <w:proofErr w:type="spellStart"/>
                      <w:r w:rsidR="00CC78AB">
                        <w:rPr>
                          <w:szCs w:val="52"/>
                        </w:rPr>
                        <w:t>Beck’s</w:t>
                      </w:r>
                      <w:proofErr w:type="spellEnd"/>
                      <w:r w:rsidR="00CC78AB">
                        <w:rPr>
                          <w:szCs w:val="52"/>
                        </w:rPr>
                        <w:t xml:space="preserve"> </w:t>
                      </w:r>
                      <w:proofErr w:type="spellStart"/>
                      <w:r w:rsidR="00CC78AB">
                        <w:rPr>
                          <w:szCs w:val="52"/>
                        </w:rPr>
                        <w:t>Society</w:t>
                      </w:r>
                      <w:proofErr w:type="spellEnd"/>
                      <w:r w:rsidR="00CC78AB">
                        <w:rPr>
                          <w:szCs w:val="5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0806B9D" w14:textId="77777777" w:rsidR="0074292A" w:rsidRDefault="0074292A"/>
    <w:p w14:paraId="39AD45DF" w14:textId="77777777" w:rsidR="0074292A" w:rsidRDefault="0074292A"/>
    <w:p w14:paraId="475E3BB3" w14:textId="77777777" w:rsidR="0074292A" w:rsidRDefault="0074292A"/>
    <w:p w14:paraId="05252B01" w14:textId="77777777" w:rsidR="0074292A" w:rsidRDefault="0074292A"/>
    <w:p w14:paraId="7DEF8B31" w14:textId="77777777" w:rsidR="0074292A" w:rsidRDefault="0074292A"/>
    <w:p w14:paraId="69BBE217" w14:textId="77777777" w:rsidR="0074292A" w:rsidRDefault="0074292A"/>
    <w:p w14:paraId="67DD7FF8" w14:textId="77777777" w:rsidR="0074292A" w:rsidRDefault="0074292A"/>
    <w:p w14:paraId="37833159" w14:textId="77777777" w:rsidR="0074292A" w:rsidRDefault="0074292A"/>
    <w:p w14:paraId="3F08FE85" w14:textId="77777777" w:rsidR="0074292A" w:rsidRDefault="0074292A"/>
    <w:p w14:paraId="57191054" w14:textId="77777777" w:rsidR="0074292A" w:rsidRDefault="0074292A"/>
    <w:p w14:paraId="77944273" w14:textId="77777777" w:rsidR="0074292A" w:rsidRDefault="0074292A"/>
    <w:p w14:paraId="0DC6311D" w14:textId="77777777" w:rsidR="0074292A" w:rsidRDefault="0074292A"/>
    <w:p w14:paraId="0756D86A" w14:textId="77777777" w:rsidR="0074292A" w:rsidRDefault="0074292A"/>
    <w:p w14:paraId="29B91ACC" w14:textId="77777777" w:rsidR="0074292A" w:rsidRDefault="0074292A"/>
    <w:p w14:paraId="3D45D81B" w14:textId="77777777" w:rsidR="0074292A" w:rsidRDefault="0074292A"/>
    <w:p w14:paraId="3B804F0A" w14:textId="77777777" w:rsidR="0074292A" w:rsidRDefault="0074292A"/>
    <w:p w14:paraId="4464F432" w14:textId="77777777" w:rsidR="0074292A" w:rsidRDefault="0074292A"/>
    <w:p w14:paraId="6FF8F987" w14:textId="77777777" w:rsidR="0074292A" w:rsidRDefault="0074292A"/>
    <w:p w14:paraId="3D89A84E" w14:textId="77777777" w:rsidR="0074292A" w:rsidRDefault="0074292A">
      <w:pPr>
        <w:tabs>
          <w:tab w:val="left" w:pos="2223"/>
        </w:tabs>
      </w:pPr>
    </w:p>
    <w:p w14:paraId="650A8057" w14:textId="77777777" w:rsidR="0074292A" w:rsidRDefault="00526164">
      <w:pPr>
        <w:tabs>
          <w:tab w:val="center" w:pos="5385"/>
          <w:tab w:val="left" w:pos="6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C7A80" wp14:editId="73A43AA4">
                <wp:simplePos x="0" y="0"/>
                <wp:positionH relativeFrom="column">
                  <wp:posOffset>5715</wp:posOffset>
                </wp:positionH>
                <wp:positionV relativeFrom="paragraph">
                  <wp:posOffset>1494790</wp:posOffset>
                </wp:positionV>
                <wp:extent cx="4316730" cy="1296035"/>
                <wp:effectExtent l="0" t="0" r="8255" b="508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565" cy="1296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2D8EB" w14:textId="77777777" w:rsidR="0074292A" w:rsidRDefault="0074292A">
                            <w:pPr>
                              <w:pStyle w:val="04Cuerpodetexto"/>
                              <w:spacing w:after="80"/>
                              <w:rPr>
                                <w:color w:val="03657C" w:themeColor="text2"/>
                              </w:rPr>
                            </w:pPr>
                          </w:p>
                          <w:p w14:paraId="2E68835E" w14:textId="77777777" w:rsidR="0074292A" w:rsidRDefault="0074292A">
                            <w:pPr>
                              <w:pStyle w:val="04Cuerpodetexto"/>
                              <w:spacing w:after="80"/>
                              <w:rPr>
                                <w:color w:val="03657C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C7A80" id="Cuadro de texto 28" o:spid="_x0000_s1027" type="#_x0000_t202" style="position:absolute;margin-left:.45pt;margin-top:117.7pt;width:339.9pt;height:10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" filled="f" stroked="f" strokeweight=".5pt">
                <v:textbox style="mso-fit-shape-to-text:t" inset="0,0,0,0">
                  <w:txbxContent>
                    <w:p w14:paraId="1CA2D8EB" w14:textId="77777777" w:rsidR="0074292A" w:rsidRDefault="0074292A">
                      <w:pPr>
                        <w:pStyle w:val="04Cuerpodetexto"/>
                        <w:spacing w:after="80"/>
                        <w:rPr>
                          <w:color w:val="03657C" w:themeColor="text2"/>
                        </w:rPr>
                      </w:pPr>
                    </w:p>
                    <w:p w14:paraId="2E68835E" w14:textId="77777777" w:rsidR="0074292A" w:rsidRDefault="0074292A">
                      <w:pPr>
                        <w:pStyle w:val="04Cuerpodetexto"/>
                        <w:spacing w:after="80"/>
                        <w:rPr>
                          <w:color w:val="03657C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EA78CC" w14:textId="77777777" w:rsidR="0074292A" w:rsidRDefault="0074292A"/>
    <w:p w14:paraId="6429193A" w14:textId="77777777" w:rsidR="0074292A" w:rsidRDefault="0074292A"/>
    <w:p w14:paraId="17B9AE39" w14:textId="77777777" w:rsidR="0074292A" w:rsidRDefault="0074292A"/>
    <w:p w14:paraId="495D869D" w14:textId="77777777" w:rsidR="0074292A" w:rsidRDefault="0074292A"/>
    <w:p w14:paraId="240220EF" w14:textId="77777777" w:rsidR="0074292A" w:rsidRDefault="0074292A"/>
    <w:p w14:paraId="00B639E2" w14:textId="77777777" w:rsidR="0074292A" w:rsidRDefault="0074292A"/>
    <w:p w14:paraId="69D74A65" w14:textId="77777777" w:rsidR="0074292A" w:rsidRDefault="0074292A"/>
    <w:p w14:paraId="034E06D9" w14:textId="77777777" w:rsidR="0074292A" w:rsidRDefault="0074292A"/>
    <w:p w14:paraId="63695EF7" w14:textId="77777777" w:rsidR="0074292A" w:rsidRDefault="0074292A"/>
    <w:p w14:paraId="5C6D030C" w14:textId="77777777" w:rsidR="0074292A" w:rsidRDefault="0074292A">
      <w:pPr>
        <w:tabs>
          <w:tab w:val="left" w:pos="2132"/>
        </w:tabs>
        <w:sectPr w:rsidR="0074292A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851" w:right="851" w:bottom="851" w:left="851" w:header="0" w:footer="0" w:gutter="0"/>
          <w:cols w:space="708"/>
          <w:docGrid w:linePitch="360"/>
        </w:sectPr>
      </w:pPr>
    </w:p>
    <w:sdt>
      <w:sdtPr>
        <w:rPr>
          <w:rFonts w:ascii="Georgia" w:eastAsia="SimSun" w:hAnsi="Georgia" w:cs="Georgia"/>
          <w:sz w:val="40"/>
          <w:szCs w:val="40"/>
        </w:rPr>
        <w:id w:val="147463931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D1AC19E" w14:textId="77777777" w:rsidR="0074292A" w:rsidRDefault="00526164">
          <w:pPr>
            <w:spacing w:after="0"/>
            <w:rPr>
              <w:rFonts w:ascii="Georgia" w:hAnsi="Georgia" w:cs="Georgia"/>
              <w:sz w:val="40"/>
              <w:szCs w:val="40"/>
            </w:rPr>
          </w:pPr>
          <w:r>
            <w:rPr>
              <w:rFonts w:ascii="Georgia" w:hAnsi="Georgia" w:cs="Georgia"/>
              <w:sz w:val="40"/>
              <w:szCs w:val="40"/>
              <w:lang w:val="es-ES"/>
            </w:rPr>
            <w:t>Contenido</w:t>
          </w:r>
        </w:p>
        <w:p w14:paraId="6682B791" w14:textId="77777777" w:rsidR="0074292A" w:rsidRDefault="0074292A">
          <w:pPr>
            <w:spacing w:after="0"/>
          </w:pPr>
        </w:p>
        <w:p w14:paraId="67F83797" w14:textId="1A3BE2E0" w:rsidR="00526164" w:rsidRDefault="0052616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0"/>
              <w:lang w:eastAsia="es-CO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66810505" w:history="1">
            <w:r w:rsidRPr="00130B13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0"/>
                <w:lang w:eastAsia="es-CO"/>
              </w:rPr>
              <w:tab/>
            </w:r>
            <w:r w:rsidRPr="00130B13">
              <w:rPr>
                <w:rStyle w:val="Hipervnculo"/>
                <w:noProof/>
              </w:rPr>
              <w:t>Creación de experiencias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_Toc66810505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8799D08" w14:textId="72CC5444" w:rsidR="00526164" w:rsidRDefault="00BB4CB5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CO"/>
            </w:rPr>
          </w:pPr>
          <w:hyperlink w:anchor="_Toc66810506" w:history="1">
            <w:r w:rsidR="00526164" w:rsidRPr="00130B13">
              <w:rPr>
                <w:rStyle w:val="Hipervnculo"/>
                <w:noProof/>
              </w:rPr>
              <w:t>1.1</w:t>
            </w:r>
            <w:r w:rsidR="00526164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CO"/>
              </w:rPr>
              <w:tab/>
            </w:r>
            <w:r w:rsidR="00526164" w:rsidRPr="00130B13">
              <w:rPr>
                <w:rStyle w:val="Hipervnculo"/>
                <w:noProof/>
              </w:rPr>
              <w:t>Requisitos previos</w:t>
            </w:r>
            <w:r w:rsidR="00526164">
              <w:rPr>
                <w:noProof/>
              </w:rPr>
              <w:tab/>
            </w:r>
            <w:r w:rsidR="00526164">
              <w:rPr>
                <w:noProof/>
              </w:rPr>
              <w:fldChar w:fldCharType="begin"/>
            </w:r>
            <w:r w:rsidR="00526164">
              <w:rPr>
                <w:noProof/>
              </w:rPr>
              <w:instrText xml:space="preserve"> PAGEREF _Toc66810506 \h </w:instrText>
            </w:r>
            <w:r w:rsidR="00526164">
              <w:rPr>
                <w:noProof/>
              </w:rPr>
            </w:r>
            <w:r w:rsidR="00526164">
              <w:rPr>
                <w:noProof/>
              </w:rPr>
              <w:fldChar w:fldCharType="separate"/>
            </w:r>
            <w:r w:rsidR="00526164">
              <w:rPr>
                <w:noProof/>
              </w:rPr>
              <w:t>3</w:t>
            </w:r>
            <w:r w:rsidR="00526164">
              <w:rPr>
                <w:noProof/>
              </w:rPr>
              <w:fldChar w:fldCharType="end"/>
            </w:r>
          </w:hyperlink>
        </w:p>
        <w:p w14:paraId="2C8A1B71" w14:textId="7DDDD98E" w:rsidR="00526164" w:rsidRDefault="00BB4CB5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CO"/>
            </w:rPr>
          </w:pPr>
          <w:hyperlink w:anchor="_Toc66810507" w:history="1">
            <w:r w:rsidR="00526164" w:rsidRPr="00130B13">
              <w:rPr>
                <w:rStyle w:val="Hipervnculo"/>
                <w:noProof/>
              </w:rPr>
              <w:t>1.2</w:t>
            </w:r>
            <w:r w:rsidR="00526164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CO"/>
              </w:rPr>
              <w:tab/>
            </w:r>
            <w:r w:rsidR="00526164" w:rsidRPr="00130B13">
              <w:rPr>
                <w:rStyle w:val="Hipervnculo"/>
                <w:noProof/>
              </w:rPr>
              <w:t>Acceso a administrador de experiencias</w:t>
            </w:r>
            <w:r w:rsidR="00526164">
              <w:rPr>
                <w:noProof/>
              </w:rPr>
              <w:tab/>
            </w:r>
            <w:r w:rsidR="00526164">
              <w:rPr>
                <w:noProof/>
              </w:rPr>
              <w:fldChar w:fldCharType="begin"/>
            </w:r>
            <w:r w:rsidR="00526164">
              <w:rPr>
                <w:noProof/>
              </w:rPr>
              <w:instrText xml:space="preserve"> PAGEREF _Toc66810507 \h </w:instrText>
            </w:r>
            <w:r w:rsidR="00526164">
              <w:rPr>
                <w:noProof/>
              </w:rPr>
            </w:r>
            <w:r w:rsidR="00526164">
              <w:rPr>
                <w:noProof/>
              </w:rPr>
              <w:fldChar w:fldCharType="separate"/>
            </w:r>
            <w:r w:rsidR="00526164">
              <w:rPr>
                <w:noProof/>
              </w:rPr>
              <w:t>4</w:t>
            </w:r>
            <w:r w:rsidR="00526164">
              <w:rPr>
                <w:noProof/>
              </w:rPr>
              <w:fldChar w:fldCharType="end"/>
            </w:r>
          </w:hyperlink>
        </w:p>
        <w:p w14:paraId="494B883B" w14:textId="74EE710A" w:rsidR="00526164" w:rsidRDefault="00BB4CB5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CO"/>
            </w:rPr>
          </w:pPr>
          <w:hyperlink w:anchor="_Toc66810508" w:history="1">
            <w:r w:rsidR="00526164" w:rsidRPr="00130B13">
              <w:rPr>
                <w:rStyle w:val="Hipervnculo"/>
                <w:noProof/>
              </w:rPr>
              <w:t>1.3</w:t>
            </w:r>
            <w:r w:rsidR="00526164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CO"/>
              </w:rPr>
              <w:tab/>
            </w:r>
            <w:r w:rsidR="00526164" w:rsidRPr="00130B13">
              <w:rPr>
                <w:rStyle w:val="Hipervnculo"/>
                <w:noProof/>
              </w:rPr>
              <w:t>Creación de Experiencias</w:t>
            </w:r>
            <w:r w:rsidR="00526164">
              <w:rPr>
                <w:noProof/>
              </w:rPr>
              <w:tab/>
            </w:r>
            <w:r w:rsidR="00526164">
              <w:rPr>
                <w:noProof/>
              </w:rPr>
              <w:fldChar w:fldCharType="begin"/>
            </w:r>
            <w:r w:rsidR="00526164">
              <w:rPr>
                <w:noProof/>
              </w:rPr>
              <w:instrText xml:space="preserve"> PAGEREF _Toc66810508 \h </w:instrText>
            </w:r>
            <w:r w:rsidR="00526164">
              <w:rPr>
                <w:noProof/>
              </w:rPr>
            </w:r>
            <w:r w:rsidR="00526164">
              <w:rPr>
                <w:noProof/>
              </w:rPr>
              <w:fldChar w:fldCharType="separate"/>
            </w:r>
            <w:r w:rsidR="00526164">
              <w:rPr>
                <w:noProof/>
              </w:rPr>
              <w:t>5</w:t>
            </w:r>
            <w:r w:rsidR="00526164">
              <w:rPr>
                <w:noProof/>
              </w:rPr>
              <w:fldChar w:fldCharType="end"/>
            </w:r>
          </w:hyperlink>
        </w:p>
        <w:p w14:paraId="71B61287" w14:textId="515B7640" w:rsidR="00526164" w:rsidRDefault="00BB4CB5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CO"/>
            </w:rPr>
          </w:pPr>
          <w:hyperlink w:anchor="_Toc66810509" w:history="1">
            <w:r w:rsidR="00526164" w:rsidRPr="00130B13">
              <w:rPr>
                <w:rStyle w:val="Hipervnculo"/>
                <w:noProof/>
              </w:rPr>
              <w:t>1.4</w:t>
            </w:r>
            <w:r w:rsidR="00526164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CO"/>
              </w:rPr>
              <w:tab/>
            </w:r>
            <w:r w:rsidR="00526164" w:rsidRPr="00130B13">
              <w:rPr>
                <w:rStyle w:val="Hipervnculo"/>
                <w:noProof/>
              </w:rPr>
              <w:t>Editar experiencias</w:t>
            </w:r>
            <w:r w:rsidR="00526164">
              <w:rPr>
                <w:noProof/>
              </w:rPr>
              <w:tab/>
            </w:r>
            <w:r w:rsidR="00526164">
              <w:rPr>
                <w:noProof/>
              </w:rPr>
              <w:fldChar w:fldCharType="begin"/>
            </w:r>
            <w:r w:rsidR="00526164">
              <w:rPr>
                <w:noProof/>
              </w:rPr>
              <w:instrText xml:space="preserve"> PAGEREF _Toc66810509 \h </w:instrText>
            </w:r>
            <w:r w:rsidR="00526164">
              <w:rPr>
                <w:noProof/>
              </w:rPr>
            </w:r>
            <w:r w:rsidR="00526164">
              <w:rPr>
                <w:noProof/>
              </w:rPr>
              <w:fldChar w:fldCharType="separate"/>
            </w:r>
            <w:r w:rsidR="00526164">
              <w:rPr>
                <w:noProof/>
              </w:rPr>
              <w:t>8</w:t>
            </w:r>
            <w:r w:rsidR="00526164">
              <w:rPr>
                <w:noProof/>
              </w:rPr>
              <w:fldChar w:fldCharType="end"/>
            </w:r>
          </w:hyperlink>
        </w:p>
        <w:p w14:paraId="70F1AFBD" w14:textId="0AC124F9" w:rsidR="00526164" w:rsidRDefault="00BB4CB5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CO"/>
            </w:rPr>
          </w:pPr>
          <w:hyperlink w:anchor="_Toc66810510" w:history="1">
            <w:r w:rsidR="00526164" w:rsidRPr="00130B13">
              <w:rPr>
                <w:rStyle w:val="Hipervnculo"/>
                <w:noProof/>
              </w:rPr>
              <w:t>1.5</w:t>
            </w:r>
            <w:r w:rsidR="00526164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CO"/>
              </w:rPr>
              <w:tab/>
            </w:r>
            <w:r w:rsidR="00526164" w:rsidRPr="00130B13">
              <w:rPr>
                <w:rStyle w:val="Hipervnculo"/>
                <w:noProof/>
              </w:rPr>
              <w:t>Visualización de experiencias inactivas</w:t>
            </w:r>
            <w:r w:rsidR="00526164">
              <w:rPr>
                <w:noProof/>
              </w:rPr>
              <w:tab/>
            </w:r>
            <w:r w:rsidR="00526164">
              <w:rPr>
                <w:noProof/>
              </w:rPr>
              <w:fldChar w:fldCharType="begin"/>
            </w:r>
            <w:r w:rsidR="00526164">
              <w:rPr>
                <w:noProof/>
              </w:rPr>
              <w:instrText xml:space="preserve"> PAGEREF _Toc66810510 \h </w:instrText>
            </w:r>
            <w:r w:rsidR="00526164">
              <w:rPr>
                <w:noProof/>
              </w:rPr>
            </w:r>
            <w:r w:rsidR="00526164">
              <w:rPr>
                <w:noProof/>
              </w:rPr>
              <w:fldChar w:fldCharType="separate"/>
            </w:r>
            <w:r w:rsidR="00526164">
              <w:rPr>
                <w:noProof/>
              </w:rPr>
              <w:t>11</w:t>
            </w:r>
            <w:r w:rsidR="00526164">
              <w:rPr>
                <w:noProof/>
              </w:rPr>
              <w:fldChar w:fldCharType="end"/>
            </w:r>
          </w:hyperlink>
        </w:p>
        <w:p w14:paraId="4A703B6A" w14:textId="02EFD8AE" w:rsidR="0074292A" w:rsidRDefault="00526164">
          <w:r>
            <w:rPr>
              <w:b/>
            </w:rPr>
            <w:fldChar w:fldCharType="end"/>
          </w:r>
        </w:p>
      </w:sdtContent>
    </w:sdt>
    <w:p w14:paraId="4EA429FF" w14:textId="77777777" w:rsidR="0074292A" w:rsidRDefault="00526164">
      <w:pPr>
        <w:pStyle w:val="TDC1"/>
        <w:rPr>
          <w:sz w:val="18"/>
        </w:rPr>
      </w:pPr>
      <w:r>
        <w:br w:type="page"/>
      </w:r>
    </w:p>
    <w:p w14:paraId="0AEC0956" w14:textId="28436955" w:rsidR="0074292A" w:rsidRDefault="00603A54">
      <w:pPr>
        <w:pStyle w:val="00TtuloNivel1"/>
      </w:pPr>
      <w:bookmarkStart w:id="0" w:name="_Toc66810505"/>
      <w:r>
        <w:rPr>
          <w:lang w:val="es-CO"/>
        </w:rPr>
        <w:lastRenderedPageBreak/>
        <w:t>Creación de experiencias</w:t>
      </w:r>
      <w:bookmarkEnd w:id="0"/>
    </w:p>
    <w:p w14:paraId="1C2ED8B9" w14:textId="7DDB71DE" w:rsidR="0074292A" w:rsidRDefault="00526164">
      <w:pPr>
        <w:pStyle w:val="01Subttulo"/>
        <w:rPr>
          <w:lang w:val="es-CO"/>
        </w:rPr>
      </w:pPr>
      <w:bookmarkStart w:id="1" w:name="_Toc66810506"/>
      <w:r>
        <w:rPr>
          <w:lang w:val="es-CO"/>
        </w:rPr>
        <w:t xml:space="preserve">Requisitos </w:t>
      </w:r>
      <w:r w:rsidR="00603A54">
        <w:rPr>
          <w:lang w:val="es-CO"/>
        </w:rPr>
        <w:t>previos</w:t>
      </w:r>
      <w:bookmarkEnd w:id="1"/>
    </w:p>
    <w:p w14:paraId="4C3CF8B0" w14:textId="77777777" w:rsidR="0074292A" w:rsidRDefault="0074292A">
      <w:pPr>
        <w:pStyle w:val="ListNumNiv1"/>
        <w:numPr>
          <w:ilvl w:val="0"/>
          <w:numId w:val="0"/>
        </w:numPr>
      </w:pPr>
    </w:p>
    <w:p w14:paraId="5A1D5CB7" w14:textId="7A5EF084" w:rsidR="0074292A" w:rsidRPr="00603A54" w:rsidRDefault="00603A54">
      <w:pPr>
        <w:pStyle w:val="ListNumNiv1"/>
        <w:rPr>
          <w:lang w:val="es-CO"/>
        </w:rPr>
      </w:pPr>
      <w:r>
        <w:rPr>
          <w:lang w:val="es-CO"/>
        </w:rPr>
        <w:t>Poseer acceso a la ruta donde se encuentra almacenado el administrador de experiencias.</w:t>
      </w:r>
    </w:p>
    <w:p w14:paraId="337ABE16" w14:textId="3EC13AE5" w:rsidR="0074292A" w:rsidRDefault="00603A54">
      <w:pPr>
        <w:pStyle w:val="ListNumNiv1"/>
      </w:pPr>
      <w:r w:rsidRPr="00603A54">
        <w:rPr>
          <w:lang w:val="es-CO"/>
        </w:rPr>
        <w:t>Poseer</w:t>
      </w:r>
      <w:r>
        <w:t xml:space="preserve"> </w:t>
      </w:r>
      <w:r w:rsidRPr="00603A54">
        <w:rPr>
          <w:lang w:val="es-CO"/>
        </w:rPr>
        <w:t>credenciales</w:t>
      </w:r>
      <w:r>
        <w:t xml:space="preserve"> de </w:t>
      </w:r>
      <w:r w:rsidRPr="00603A54">
        <w:rPr>
          <w:lang w:val="es-CO"/>
        </w:rPr>
        <w:t>acceso</w:t>
      </w:r>
      <w:r>
        <w:t>.</w:t>
      </w:r>
    </w:p>
    <w:p w14:paraId="06DB1129" w14:textId="361BEF80" w:rsidR="0074292A" w:rsidRPr="00603A54" w:rsidRDefault="0074292A" w:rsidP="00603A54">
      <w:pPr>
        <w:pStyle w:val="ListNumNiv1"/>
        <w:numPr>
          <w:ilvl w:val="0"/>
          <w:numId w:val="0"/>
        </w:numPr>
        <w:ind w:left="340"/>
        <w:rPr>
          <w:lang w:val="es-CO"/>
        </w:rPr>
      </w:pPr>
    </w:p>
    <w:p w14:paraId="1D2E0A18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0A45F70A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3922F694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0D5A4B3C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5C04EA80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43A5290F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32250841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51BA7D5B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7A67DA6E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7D33AE03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42A79343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31C95A04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48F1BC7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51297057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3DC7ABA6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3010C451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0E481612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7E835E51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0C648F5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21E9987A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98B4003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0E2375B4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0167403A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7117AFA2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34B9CD65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57095E27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D6DDC6E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AAE2EC5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274507FF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E507F9B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13C191B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499BD256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79E1098D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49385E08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27C43D5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66A052AB" w14:textId="77777777" w:rsidR="00BB4263" w:rsidRDefault="00BB4263" w:rsidP="00BB4263">
      <w:pPr>
        <w:pStyle w:val="01Subttulo"/>
        <w:rPr>
          <w:lang w:val="es-CO"/>
        </w:rPr>
      </w:pPr>
      <w:bookmarkStart w:id="2" w:name="_Toc66810507"/>
      <w:r>
        <w:rPr>
          <w:lang w:val="es-CO"/>
        </w:rPr>
        <w:lastRenderedPageBreak/>
        <w:t>Acceso a administrador de experiencias</w:t>
      </w:r>
      <w:bookmarkEnd w:id="2"/>
    </w:p>
    <w:p w14:paraId="2F90489B" w14:textId="77777777" w:rsidR="00BB4263" w:rsidRDefault="00BB4263" w:rsidP="00BB4263">
      <w:pPr>
        <w:pStyle w:val="ListNumNiv1"/>
        <w:numPr>
          <w:ilvl w:val="0"/>
          <w:numId w:val="0"/>
        </w:numPr>
        <w:rPr>
          <w:lang w:val="es-CO"/>
        </w:rPr>
      </w:pPr>
    </w:p>
    <w:p w14:paraId="4D3E3E05" w14:textId="1F128D99" w:rsidR="00BB4263" w:rsidRDefault="00BB4263" w:rsidP="00BB4263">
      <w:pPr>
        <w:pStyle w:val="ListNumNiv1"/>
        <w:numPr>
          <w:ilvl w:val="0"/>
          <w:numId w:val="0"/>
        </w:numPr>
        <w:rPr>
          <w:lang w:val="es-CO"/>
        </w:rPr>
      </w:pPr>
      <w:r>
        <w:rPr>
          <w:lang w:val="es-CO"/>
        </w:rPr>
        <w:t xml:space="preserve">Para tener acceso al administrador de experiencias de la </w:t>
      </w:r>
      <w:proofErr w:type="spellStart"/>
      <w:r>
        <w:rPr>
          <w:lang w:val="es-CO"/>
        </w:rPr>
        <w:t>Beck’s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Society</w:t>
      </w:r>
      <w:proofErr w:type="spellEnd"/>
      <w:r>
        <w:rPr>
          <w:lang w:val="es-CO"/>
        </w:rPr>
        <w:t xml:space="preserve"> es necesario ingresar al mismo a través del enlace correspondiente para posteriormente ingresar con las credenciales de administrador.</w:t>
      </w:r>
    </w:p>
    <w:p w14:paraId="25CEDDCE" w14:textId="0C1FFCA9" w:rsidR="00B87067" w:rsidRDefault="00B87067" w:rsidP="00BB4263">
      <w:pPr>
        <w:pStyle w:val="ListNumNiv1"/>
        <w:numPr>
          <w:ilvl w:val="0"/>
          <w:numId w:val="0"/>
        </w:numPr>
        <w:rPr>
          <w:lang w:val="es-CO"/>
        </w:rPr>
      </w:pPr>
    </w:p>
    <w:p w14:paraId="422C842F" w14:textId="77777777" w:rsidR="00B87067" w:rsidRDefault="00B87067" w:rsidP="00BB4263">
      <w:pPr>
        <w:pStyle w:val="ListNumNiv1"/>
        <w:numPr>
          <w:ilvl w:val="0"/>
          <w:numId w:val="0"/>
        </w:numPr>
        <w:rPr>
          <w:lang w:val="es-CO"/>
        </w:rPr>
      </w:pPr>
    </w:p>
    <w:p w14:paraId="07CBBBF3" w14:textId="262C7F2D" w:rsidR="00BB4263" w:rsidRDefault="00BB4263" w:rsidP="00BB4263">
      <w:pPr>
        <w:tabs>
          <w:tab w:val="left" w:pos="184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371944" wp14:editId="38592396">
                <wp:simplePos x="0" y="0"/>
                <wp:positionH relativeFrom="column">
                  <wp:posOffset>2007085</wp:posOffset>
                </wp:positionH>
                <wp:positionV relativeFrom="paragraph">
                  <wp:posOffset>1568493</wp:posOffset>
                </wp:positionV>
                <wp:extent cx="349322" cy="226032"/>
                <wp:effectExtent l="0" t="19050" r="31750" b="41275"/>
                <wp:wrapNone/>
                <wp:docPr id="19" name="Flecha: a l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22" cy="226032"/>
                        </a:xfrm>
                        <a:prstGeom prst="rightArrow">
                          <a:avLst/>
                        </a:prstGeom>
                        <a:solidFill>
                          <a:srgbClr val="0074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E5423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9" o:spid="_x0000_s1026" type="#_x0000_t13" style="position:absolute;margin-left:158.05pt;margin-top:123.5pt;width:27.5pt;height:1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" adj="14612" fillcolor="#007434" strokecolor="#8a6202 [1604]" strokeweight="1pt"/>
            </w:pict>
          </mc:Fallback>
        </mc:AlternateContent>
      </w:r>
      <w:r w:rsidR="003D1AC7" w:rsidRPr="003D1AC7">
        <w:rPr>
          <w:noProof/>
        </w:rPr>
        <w:drawing>
          <wp:inline distT="0" distB="0" distL="0" distR="0" wp14:anchorId="14179C78" wp14:editId="68DA6721">
            <wp:extent cx="1629002" cy="247684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14D9" w14:textId="77777777" w:rsidR="00BB4263" w:rsidRDefault="00BB4263" w:rsidP="00BB4263">
      <w:pPr>
        <w:tabs>
          <w:tab w:val="left" w:pos="1848"/>
        </w:tabs>
        <w:jc w:val="center"/>
      </w:pPr>
    </w:p>
    <w:p w14:paraId="548A8BD1" w14:textId="1E7EE0C0" w:rsidR="00BB4263" w:rsidRPr="005B5341" w:rsidRDefault="00BB4263" w:rsidP="00BB4263">
      <w:pPr>
        <w:tabs>
          <w:tab w:val="left" w:pos="1848"/>
        </w:tabs>
        <w:jc w:val="both"/>
        <w:rPr>
          <w:rFonts w:eastAsiaTheme="minorEastAsia" w:cs="Times New Roman"/>
          <w:bCs w:val="0"/>
          <w:color w:val="004254" w:themeColor="text1"/>
          <w:kern w:val="0"/>
          <w:sz w:val="18"/>
          <w:szCs w:val="20"/>
          <w:lang w:eastAsia="zh-CN"/>
        </w:rPr>
      </w:pPr>
      <w:r w:rsidRPr="005B5341">
        <w:rPr>
          <w:rFonts w:eastAsiaTheme="minorEastAsia" w:cs="Times New Roman"/>
          <w:bCs w:val="0"/>
          <w:color w:val="004254" w:themeColor="text1"/>
          <w:kern w:val="0"/>
          <w:sz w:val="18"/>
          <w:szCs w:val="20"/>
          <w:lang w:eastAsia="zh-CN"/>
        </w:rPr>
        <w:t>Una vez se ha realizado el log in correctamente, se visualizará la pantalla de administración de experiencias , esta se encontrará dividida en dos partes principalmente, la primera mostrará las experiencias que se encuentran con estado activo</w:t>
      </w:r>
      <w:r w:rsidR="00E92770">
        <w:rPr>
          <w:rFonts w:eastAsiaTheme="minorEastAsia" w:cs="Times New Roman"/>
          <w:bCs w:val="0"/>
          <w:color w:val="004254" w:themeColor="text1"/>
          <w:kern w:val="0"/>
          <w:sz w:val="18"/>
          <w:szCs w:val="20"/>
          <w:lang w:eastAsia="zh-CN"/>
        </w:rPr>
        <w:t>/próximamente</w:t>
      </w:r>
      <w:r w:rsidRPr="005B5341">
        <w:rPr>
          <w:rFonts w:eastAsiaTheme="minorEastAsia" w:cs="Times New Roman"/>
          <w:bCs w:val="0"/>
          <w:color w:val="004254" w:themeColor="text1"/>
          <w:kern w:val="0"/>
          <w:sz w:val="18"/>
          <w:szCs w:val="20"/>
          <w:lang w:eastAsia="zh-CN"/>
        </w:rPr>
        <w:t xml:space="preserve"> además del botón de creación de experiencias y la segunda mostrará las experiencias que se encuentran en estado inactivo. </w:t>
      </w:r>
    </w:p>
    <w:p w14:paraId="34BA6E65" w14:textId="77777777" w:rsidR="00B87067" w:rsidRPr="00B87067" w:rsidRDefault="00B87067" w:rsidP="00BB4263">
      <w:pPr>
        <w:tabs>
          <w:tab w:val="left" w:pos="1848"/>
        </w:tabs>
        <w:jc w:val="both"/>
        <w:rPr>
          <w:u w:val="single"/>
        </w:rPr>
      </w:pPr>
    </w:p>
    <w:p w14:paraId="6222B999" w14:textId="13755BBA" w:rsidR="00BB4263" w:rsidRDefault="00D0031F" w:rsidP="00BB4263">
      <w:pPr>
        <w:tabs>
          <w:tab w:val="left" w:pos="1848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42F85F" wp14:editId="64844FFE">
                <wp:simplePos x="0" y="0"/>
                <wp:positionH relativeFrom="column">
                  <wp:posOffset>1596833</wp:posOffset>
                </wp:positionH>
                <wp:positionV relativeFrom="paragraph">
                  <wp:posOffset>517379</wp:posOffset>
                </wp:positionV>
                <wp:extent cx="275421" cy="214829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21" cy="214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AECC7" w14:textId="77777777" w:rsidR="00BB4263" w:rsidRPr="00D0031F" w:rsidRDefault="00BB4263" w:rsidP="00BB4263">
                            <w:pPr>
                              <w:rPr>
                                <w:color w:val="00B050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D0031F">
                              <w:rPr>
                                <w:color w:val="00B050"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2F85F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8" type="#_x0000_t202" style="position:absolute;left:0;text-align:left;margin-left:125.75pt;margin-top:40.75pt;width:21.7pt;height:1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" filled="f" stroked="f" strokeweight=".5pt">
                <v:textbox>
                  <w:txbxContent>
                    <w:p w14:paraId="7DEAECC7" w14:textId="77777777" w:rsidR="00BB4263" w:rsidRPr="00D0031F" w:rsidRDefault="00BB4263" w:rsidP="00BB4263">
                      <w:pPr>
                        <w:rPr>
                          <w:color w:val="00B050"/>
                          <w:sz w:val="16"/>
                          <w:szCs w:val="16"/>
                          <w:lang w:val="es-MX"/>
                        </w:rPr>
                      </w:pPr>
                      <w:r w:rsidRPr="00D0031F">
                        <w:rPr>
                          <w:color w:val="00B050"/>
                          <w:sz w:val="16"/>
                          <w:szCs w:val="16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105952" wp14:editId="4C56B906">
                <wp:simplePos x="0" y="0"/>
                <wp:positionH relativeFrom="margin">
                  <wp:posOffset>1602366</wp:posOffset>
                </wp:positionH>
                <wp:positionV relativeFrom="paragraph">
                  <wp:posOffset>644127</wp:posOffset>
                </wp:positionV>
                <wp:extent cx="220337" cy="214829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37" cy="214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A9637" w14:textId="77777777" w:rsidR="00BB4263" w:rsidRPr="00D0031F" w:rsidRDefault="00BB4263" w:rsidP="00BB4263">
                            <w:pPr>
                              <w:rPr>
                                <w:color w:val="00B050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D0031F">
                              <w:rPr>
                                <w:color w:val="00B050"/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5952" id="Cuadro de texto 18" o:spid="_x0000_s1029" type="#_x0000_t202" style="position:absolute;left:0;text-align:left;margin-left:126.15pt;margin-top:50.7pt;width:17.35pt;height:16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" filled="f" stroked="f" strokeweight=".5pt">
                <v:textbox>
                  <w:txbxContent>
                    <w:p w14:paraId="388A9637" w14:textId="77777777" w:rsidR="00BB4263" w:rsidRPr="00D0031F" w:rsidRDefault="00BB4263" w:rsidP="00BB4263">
                      <w:pPr>
                        <w:rPr>
                          <w:color w:val="00B050"/>
                          <w:sz w:val="16"/>
                          <w:szCs w:val="16"/>
                          <w:lang w:val="es-MX"/>
                        </w:rPr>
                      </w:pPr>
                      <w:r w:rsidRPr="00D0031F">
                        <w:rPr>
                          <w:color w:val="00B050"/>
                          <w:sz w:val="16"/>
                          <w:szCs w:val="16"/>
                          <w:lang w:val="es-MX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7704CB" wp14:editId="721C9DB6">
                <wp:simplePos x="0" y="0"/>
                <wp:positionH relativeFrom="column">
                  <wp:posOffset>1018541</wp:posOffset>
                </wp:positionH>
                <wp:positionV relativeFrom="paragraph">
                  <wp:posOffset>693764</wp:posOffset>
                </wp:positionV>
                <wp:extent cx="621872" cy="99152"/>
                <wp:effectExtent l="0" t="0" r="26035" b="152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872" cy="991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64A97" id="Rectángulo 15" o:spid="_x0000_s1026" style="position:absolute;margin-left:80.2pt;margin-top:54.65pt;width:48.95pt;height: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" filled="f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D8C12" wp14:editId="1FF28B4E">
                <wp:simplePos x="0" y="0"/>
                <wp:positionH relativeFrom="column">
                  <wp:posOffset>1012488</wp:posOffset>
                </wp:positionH>
                <wp:positionV relativeFrom="paragraph">
                  <wp:posOffset>578087</wp:posOffset>
                </wp:positionV>
                <wp:extent cx="627962" cy="104660"/>
                <wp:effectExtent l="0" t="0" r="20320" b="101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962" cy="104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7B515" id="Rectángulo 9" o:spid="_x0000_s1026" style="position:absolute;margin-left:79.7pt;margin-top:45.5pt;width:49.45pt;height: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" filled="f" strokecolor="#00b050" strokeweight="1pt"/>
            </w:pict>
          </mc:Fallback>
        </mc:AlternateContent>
      </w:r>
      <w:r w:rsidRPr="00D0031F">
        <w:rPr>
          <w:noProof/>
        </w:rPr>
        <w:drawing>
          <wp:inline distT="0" distB="0" distL="0" distR="0" wp14:anchorId="1E6818FD" wp14:editId="5FCF8078">
            <wp:extent cx="5939790" cy="3030876"/>
            <wp:effectExtent l="0" t="0" r="381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4816" cy="304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DA2B" w14:textId="5A06520F" w:rsidR="00BB4263" w:rsidRDefault="00BB4263" w:rsidP="00BB4263">
      <w:pPr>
        <w:tabs>
          <w:tab w:val="left" w:pos="1848"/>
        </w:tabs>
        <w:jc w:val="both"/>
      </w:pPr>
    </w:p>
    <w:p w14:paraId="3F86F007" w14:textId="36B30992" w:rsidR="00BB4263" w:rsidRDefault="00BB4263" w:rsidP="00BB4263">
      <w:pPr>
        <w:tabs>
          <w:tab w:val="left" w:pos="1848"/>
        </w:tabs>
        <w:jc w:val="both"/>
      </w:pPr>
    </w:p>
    <w:p w14:paraId="0D82F564" w14:textId="740CBE83" w:rsidR="00BB4263" w:rsidRDefault="00BB4263" w:rsidP="00BB4263">
      <w:pPr>
        <w:tabs>
          <w:tab w:val="left" w:pos="1848"/>
        </w:tabs>
        <w:jc w:val="both"/>
      </w:pPr>
    </w:p>
    <w:p w14:paraId="381338B2" w14:textId="576BA032" w:rsidR="00BB4263" w:rsidRDefault="00B87067">
      <w:pPr>
        <w:pStyle w:val="01Subttulo"/>
        <w:rPr>
          <w:lang w:val="es-CO"/>
        </w:rPr>
      </w:pPr>
      <w:bookmarkStart w:id="3" w:name="_Toc66810508"/>
      <w:r>
        <w:rPr>
          <w:lang w:val="es-CO"/>
        </w:rPr>
        <w:lastRenderedPageBreak/>
        <w:t>Creación de Experiencias</w:t>
      </w:r>
      <w:bookmarkEnd w:id="3"/>
    </w:p>
    <w:p w14:paraId="3061C482" w14:textId="70329FD9" w:rsidR="007424E8" w:rsidRDefault="00B87067" w:rsidP="0018236F">
      <w:pPr>
        <w:pStyle w:val="04Cuerpodetexto"/>
        <w:jc w:val="both"/>
      </w:pPr>
      <w:r>
        <w:t>Para crear una experiencia desde el administrador</w:t>
      </w:r>
      <w:r w:rsidR="00A50D74">
        <w:t xml:space="preserve"> </w:t>
      </w:r>
      <w:r w:rsidR="006F3E5A">
        <w:t xml:space="preserve">haga clic en el botón “Agregar Experiencias” </w:t>
      </w:r>
      <w:r w:rsidR="00510E08">
        <w:t xml:space="preserve">que se encuentra ubicado en la parte inferior de la </w:t>
      </w:r>
      <w:r w:rsidR="00BE1B6C">
        <w:t xml:space="preserve">pantalla , a continuación </w:t>
      </w:r>
      <w:r w:rsidR="00EA1A13">
        <w:t>se despl</w:t>
      </w:r>
      <w:r w:rsidR="00BE1B6C">
        <w:t>egará</w:t>
      </w:r>
      <w:r w:rsidR="00EA1A13">
        <w:t xml:space="preserve"> el formulario de creación de experiencia nueva.</w:t>
      </w:r>
      <w:r w:rsidR="003B4D84">
        <w:t xml:space="preserve"> </w:t>
      </w:r>
    </w:p>
    <w:p w14:paraId="7E13F1B2" w14:textId="490303E5" w:rsidR="00BE1B6C" w:rsidRDefault="00D0031F" w:rsidP="007424E8">
      <w:pPr>
        <w:pStyle w:val="04Cuerpodetex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C66B2B" wp14:editId="2D78995E">
                <wp:simplePos x="0" y="0"/>
                <wp:positionH relativeFrom="column">
                  <wp:posOffset>1523821</wp:posOffset>
                </wp:positionH>
                <wp:positionV relativeFrom="paragraph">
                  <wp:posOffset>1841228</wp:posOffset>
                </wp:positionV>
                <wp:extent cx="400692" cy="154113"/>
                <wp:effectExtent l="0" t="19050" r="37465" b="36830"/>
                <wp:wrapNone/>
                <wp:docPr id="24" name="Flecha: a l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92" cy="154113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7FDE6" id="Flecha: a la derecha 24" o:spid="_x0000_s1026" type="#_x0000_t13" style="position:absolute;margin-left:120pt;margin-top:145pt;width:31.55pt;height:12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" adj="17446" fillcolor="#00b050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93F51A" wp14:editId="13ED4C0C">
                <wp:simplePos x="0" y="0"/>
                <wp:positionH relativeFrom="column">
                  <wp:posOffset>1933347</wp:posOffset>
                </wp:positionH>
                <wp:positionV relativeFrom="paragraph">
                  <wp:posOffset>1748341</wp:posOffset>
                </wp:positionV>
                <wp:extent cx="657225" cy="441789"/>
                <wp:effectExtent l="0" t="0" r="28575" b="158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417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E10DFC" id="Rectángulo 2" o:spid="_x0000_s1026" style="position:absolute;margin-left:152.25pt;margin-top:137.65pt;width:51.75pt;height:34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" filled="f" strokecolor="#00b050" strokeweight="1pt"/>
            </w:pict>
          </mc:Fallback>
        </mc:AlternateContent>
      </w:r>
      <w:r w:rsidRPr="00D0031F">
        <w:rPr>
          <w:noProof/>
        </w:rPr>
        <w:drawing>
          <wp:inline distT="0" distB="0" distL="0" distR="0" wp14:anchorId="3E1D1FDE" wp14:editId="2CC1300F">
            <wp:extent cx="5939790" cy="2373330"/>
            <wp:effectExtent l="0" t="0" r="3810" b="82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4215" cy="237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7827" w14:textId="1F7C4947" w:rsidR="00B87067" w:rsidRDefault="003B4D84" w:rsidP="00B87067">
      <w:pPr>
        <w:pStyle w:val="04Cuerpodetexto"/>
      </w:pPr>
      <w:r>
        <w:t>Este formulario cuenta con los siguientes campos:</w:t>
      </w:r>
    </w:p>
    <w:p w14:paraId="53127D98" w14:textId="44DD111E" w:rsidR="00DB506C" w:rsidRDefault="004F7600" w:rsidP="00DB506C">
      <w:pPr>
        <w:pStyle w:val="04Cuerpodetexto"/>
        <w:numPr>
          <w:ilvl w:val="0"/>
          <w:numId w:val="10"/>
        </w:numPr>
      </w:pPr>
      <w:r w:rsidRPr="007F08B1">
        <w:rPr>
          <w:b/>
          <w:bCs w:val="0"/>
        </w:rPr>
        <w:t>Ti</w:t>
      </w:r>
      <w:r w:rsidR="00DB506C" w:rsidRPr="007F08B1">
        <w:rPr>
          <w:b/>
          <w:bCs w:val="0"/>
        </w:rPr>
        <w:t>tulo</w:t>
      </w:r>
      <w:r w:rsidR="004F7524">
        <w:t xml:space="preserve"> (tipo: </w:t>
      </w:r>
      <w:proofErr w:type="spellStart"/>
      <w:r w:rsidR="004F7524">
        <w:t>text</w:t>
      </w:r>
      <w:proofErr w:type="spellEnd"/>
      <w:r w:rsidR="00B35A12">
        <w:t>, longitud máxima</w:t>
      </w:r>
      <w:r w:rsidR="004F7524">
        <w:t>: 40 caracteres</w:t>
      </w:r>
      <w:r w:rsidR="00DD0B42">
        <w:t>, obligatorio</w:t>
      </w:r>
      <w:r w:rsidR="004F7524">
        <w:t>)</w:t>
      </w:r>
      <w:r w:rsidR="00C34C03">
        <w:t>.</w:t>
      </w:r>
    </w:p>
    <w:p w14:paraId="7C736711" w14:textId="63756693" w:rsidR="00DB506C" w:rsidRDefault="00DB506C" w:rsidP="00DB506C">
      <w:pPr>
        <w:pStyle w:val="04Cuerpodetexto"/>
        <w:numPr>
          <w:ilvl w:val="0"/>
          <w:numId w:val="10"/>
        </w:numPr>
      </w:pPr>
      <w:r w:rsidRPr="007F08B1">
        <w:rPr>
          <w:b/>
          <w:bCs w:val="0"/>
        </w:rPr>
        <w:t>Tipo</w:t>
      </w:r>
      <w:r w:rsidR="004F7524">
        <w:t xml:space="preserve"> (tipo: </w:t>
      </w:r>
      <w:proofErr w:type="spellStart"/>
      <w:r w:rsidR="004F7524">
        <w:t>selec</w:t>
      </w:r>
      <w:r w:rsidR="00C34C03">
        <w:t>t</w:t>
      </w:r>
      <w:proofErr w:type="spellEnd"/>
      <w:r w:rsidR="004F7524">
        <w:t xml:space="preserve"> </w:t>
      </w:r>
      <w:r w:rsidR="00EA709B">
        <w:t xml:space="preserve">, valores </w:t>
      </w:r>
      <w:r w:rsidR="007763BA">
        <w:t xml:space="preserve">(normal, gratuita), valor por defecto: </w:t>
      </w:r>
      <w:r w:rsidR="00B35A12">
        <w:t>norma</w:t>
      </w:r>
      <w:r w:rsidR="00DD0B42">
        <w:t xml:space="preserve">, </w:t>
      </w:r>
      <w:r w:rsidR="00DD0B42">
        <w:t>obligatorio</w:t>
      </w:r>
      <w:r w:rsidR="00B35A12">
        <w:t>)</w:t>
      </w:r>
      <w:r w:rsidR="00C34C03">
        <w:t>.</w:t>
      </w:r>
    </w:p>
    <w:p w14:paraId="0CC5BB08" w14:textId="1695CBF0" w:rsidR="00DB506C" w:rsidRDefault="00DB506C" w:rsidP="00DB506C">
      <w:pPr>
        <w:pStyle w:val="04Cuerpodetexto"/>
        <w:numPr>
          <w:ilvl w:val="0"/>
          <w:numId w:val="10"/>
        </w:numPr>
      </w:pPr>
      <w:r w:rsidRPr="007F08B1">
        <w:rPr>
          <w:b/>
          <w:bCs w:val="0"/>
        </w:rPr>
        <w:t>V</w:t>
      </w:r>
      <w:r w:rsidR="006241AF">
        <w:rPr>
          <w:b/>
          <w:bCs w:val="0"/>
        </w:rPr>
        <w:t>á</w:t>
      </w:r>
      <w:r w:rsidRPr="007F08B1">
        <w:rPr>
          <w:b/>
          <w:bCs w:val="0"/>
        </w:rPr>
        <w:t>lido desde</w:t>
      </w:r>
      <w:r w:rsidR="00C34C03">
        <w:t xml:space="preserve"> (tipo</w:t>
      </w:r>
      <w:r w:rsidR="00996DFE">
        <w:t>:</w:t>
      </w:r>
      <w:r w:rsidR="00C34C03">
        <w:t xml:space="preserve"> date y time, </w:t>
      </w:r>
      <w:r w:rsidR="0095140C">
        <w:t xml:space="preserve">formato </w:t>
      </w:r>
      <w:r w:rsidR="006E17BB">
        <w:t>(</w:t>
      </w:r>
      <w:proofErr w:type="spellStart"/>
      <w:r w:rsidR="0095140C">
        <w:t>dd</w:t>
      </w:r>
      <w:proofErr w:type="spellEnd"/>
      <w:r w:rsidR="0095140C">
        <w:t>/mm/</w:t>
      </w:r>
      <w:proofErr w:type="spellStart"/>
      <w:r w:rsidR="0095140C">
        <w:t>aaaa</w:t>
      </w:r>
      <w:proofErr w:type="spellEnd"/>
      <w:r w:rsidR="0095140C">
        <w:t xml:space="preserve"> </w:t>
      </w:r>
      <w:r w:rsidR="006E17BB">
        <w:t xml:space="preserve">, </w:t>
      </w:r>
      <w:r w:rsidR="0095140C">
        <w:t xml:space="preserve"> </w:t>
      </w:r>
      <w:r w:rsidR="006E17BB">
        <w:t>12 horas)</w:t>
      </w:r>
      <w:r w:rsidR="00DD0B42">
        <w:t xml:space="preserve"> , </w:t>
      </w:r>
      <w:r w:rsidR="00DD0B42">
        <w:t>obligatorio</w:t>
      </w:r>
      <w:r w:rsidR="006E17BB">
        <w:t>).</w:t>
      </w:r>
    </w:p>
    <w:p w14:paraId="78270150" w14:textId="172F03FB" w:rsidR="00DB506C" w:rsidRDefault="00DB506C" w:rsidP="00DB506C">
      <w:pPr>
        <w:pStyle w:val="04Cuerpodetexto"/>
        <w:numPr>
          <w:ilvl w:val="0"/>
          <w:numId w:val="10"/>
        </w:numPr>
      </w:pPr>
      <w:r w:rsidRPr="007F08B1">
        <w:rPr>
          <w:b/>
          <w:bCs w:val="0"/>
        </w:rPr>
        <w:t>V</w:t>
      </w:r>
      <w:r w:rsidR="009C3700">
        <w:rPr>
          <w:b/>
          <w:bCs w:val="0"/>
        </w:rPr>
        <w:t>á</w:t>
      </w:r>
      <w:r w:rsidRPr="007F08B1">
        <w:rPr>
          <w:b/>
          <w:bCs w:val="0"/>
        </w:rPr>
        <w:t>lido hasta</w:t>
      </w:r>
      <w:r w:rsidR="006E17BB">
        <w:t xml:space="preserve"> </w:t>
      </w:r>
      <w:r w:rsidR="00264B3F">
        <w:t>(tipo</w:t>
      </w:r>
      <w:r w:rsidR="00996DFE">
        <w:t>:</w:t>
      </w:r>
      <w:r w:rsidR="00264B3F">
        <w:t xml:space="preserve"> date y time, formato (</w:t>
      </w:r>
      <w:proofErr w:type="spellStart"/>
      <w:r w:rsidR="00264B3F">
        <w:t>dd</w:t>
      </w:r>
      <w:proofErr w:type="spellEnd"/>
      <w:r w:rsidR="00264B3F">
        <w:t>/mm/</w:t>
      </w:r>
      <w:proofErr w:type="spellStart"/>
      <w:r w:rsidR="00264B3F">
        <w:t>aaaa</w:t>
      </w:r>
      <w:proofErr w:type="spellEnd"/>
      <w:r w:rsidR="00264B3F">
        <w:t xml:space="preserve"> ,  12 horas )</w:t>
      </w:r>
      <w:r w:rsidR="00DD0B42">
        <w:t xml:space="preserve">, </w:t>
      </w:r>
      <w:r w:rsidR="00DD0B42">
        <w:t>obligatorio</w:t>
      </w:r>
      <w:r w:rsidR="00264B3F">
        <w:t>).</w:t>
      </w:r>
    </w:p>
    <w:p w14:paraId="3736E49C" w14:textId="31F7ADE9" w:rsidR="00DB506C" w:rsidRDefault="00DB506C" w:rsidP="00DB506C">
      <w:pPr>
        <w:pStyle w:val="04Cuerpodetexto"/>
        <w:numPr>
          <w:ilvl w:val="0"/>
          <w:numId w:val="10"/>
        </w:numPr>
      </w:pPr>
      <w:r w:rsidRPr="007F08B1">
        <w:rPr>
          <w:b/>
          <w:bCs w:val="0"/>
        </w:rPr>
        <w:t>Requiere fecha de activación</w:t>
      </w:r>
      <w:r w:rsidR="00996DFE">
        <w:t xml:space="preserve"> (tipo: </w:t>
      </w:r>
      <w:proofErr w:type="spellStart"/>
      <w:r w:rsidR="00996DFE">
        <w:t>checkbox</w:t>
      </w:r>
      <w:proofErr w:type="spellEnd"/>
      <w:r w:rsidR="007F08B1">
        <w:t xml:space="preserve">, valor por defecto: </w:t>
      </w:r>
      <w:proofErr w:type="spellStart"/>
      <w:r w:rsidR="007F08B1">
        <w:t>unchecked</w:t>
      </w:r>
      <w:proofErr w:type="spellEnd"/>
      <w:r w:rsidR="00996DFE">
        <w:t>).</w:t>
      </w:r>
    </w:p>
    <w:p w14:paraId="2FF15D52" w14:textId="3A294215" w:rsidR="00DB506C" w:rsidRDefault="001F13B8" w:rsidP="00DB506C">
      <w:pPr>
        <w:pStyle w:val="04Cuerpodetexto"/>
        <w:numPr>
          <w:ilvl w:val="0"/>
          <w:numId w:val="10"/>
        </w:numPr>
      </w:pPr>
      <w:r w:rsidRPr="007F08B1">
        <w:rPr>
          <w:b/>
          <w:bCs w:val="0"/>
        </w:rPr>
        <w:t>Activar desde</w:t>
      </w:r>
      <w:r w:rsidR="007F08B1">
        <w:t xml:space="preserve"> (tipo date y time, formato (</w:t>
      </w:r>
      <w:proofErr w:type="spellStart"/>
      <w:r w:rsidR="007F08B1">
        <w:t>dd</w:t>
      </w:r>
      <w:proofErr w:type="spellEnd"/>
      <w:r w:rsidR="007F08B1">
        <w:t>/mm/</w:t>
      </w:r>
      <w:proofErr w:type="spellStart"/>
      <w:r w:rsidR="007F08B1">
        <w:t>aaaa</w:t>
      </w:r>
      <w:proofErr w:type="spellEnd"/>
      <w:r w:rsidR="007F08B1">
        <w:t xml:space="preserve"> ,  12 horas ) ).</w:t>
      </w:r>
    </w:p>
    <w:p w14:paraId="0C898BE6" w14:textId="2F4BB23B" w:rsidR="001F13B8" w:rsidRDefault="001F13B8" w:rsidP="00DB506C">
      <w:pPr>
        <w:pStyle w:val="04Cuerpodetexto"/>
        <w:numPr>
          <w:ilvl w:val="0"/>
          <w:numId w:val="10"/>
        </w:numPr>
      </w:pPr>
      <w:r w:rsidRPr="007F08B1">
        <w:rPr>
          <w:b/>
          <w:bCs w:val="0"/>
        </w:rPr>
        <w:t>Activar hasta</w:t>
      </w:r>
      <w:r w:rsidR="007F08B1">
        <w:t xml:space="preserve"> (tipo date y time, formato (</w:t>
      </w:r>
      <w:proofErr w:type="spellStart"/>
      <w:r w:rsidR="007F08B1">
        <w:t>dd</w:t>
      </w:r>
      <w:proofErr w:type="spellEnd"/>
      <w:r w:rsidR="007F08B1">
        <w:t>/mm/</w:t>
      </w:r>
      <w:proofErr w:type="spellStart"/>
      <w:r w:rsidR="007F08B1">
        <w:t>aaaa</w:t>
      </w:r>
      <w:proofErr w:type="spellEnd"/>
      <w:r w:rsidR="007F08B1">
        <w:t xml:space="preserve"> ,  12 horas ) ).</w:t>
      </w:r>
    </w:p>
    <w:p w14:paraId="77255A05" w14:textId="5C279793" w:rsidR="001F13B8" w:rsidRPr="007F08B1" w:rsidRDefault="001F13B8" w:rsidP="00DB506C">
      <w:pPr>
        <w:pStyle w:val="04Cuerpodetexto"/>
        <w:numPr>
          <w:ilvl w:val="0"/>
          <w:numId w:val="10"/>
        </w:numPr>
        <w:rPr>
          <w:b/>
          <w:bCs w:val="0"/>
        </w:rPr>
      </w:pPr>
      <w:r w:rsidRPr="007F08B1">
        <w:rPr>
          <w:b/>
          <w:bCs w:val="0"/>
        </w:rPr>
        <w:t>Descripción</w:t>
      </w:r>
      <w:r w:rsidR="007F08B1">
        <w:rPr>
          <w:b/>
          <w:bCs w:val="0"/>
        </w:rPr>
        <w:t xml:space="preserve">  </w:t>
      </w:r>
      <w:r w:rsidR="007F08B1">
        <w:t xml:space="preserve">(tipo: </w:t>
      </w:r>
      <w:proofErr w:type="spellStart"/>
      <w:r w:rsidR="007F08B1">
        <w:t>text</w:t>
      </w:r>
      <w:proofErr w:type="spellEnd"/>
      <w:r w:rsidR="007F08B1">
        <w:t xml:space="preserve">, longitud máxima: </w:t>
      </w:r>
      <w:r w:rsidR="007F08B1" w:rsidRPr="007F08B1">
        <w:rPr>
          <w:u w:val="single"/>
        </w:rPr>
        <w:t>200</w:t>
      </w:r>
      <w:r w:rsidR="007F08B1">
        <w:t xml:space="preserve"> caracteres</w:t>
      </w:r>
      <w:r w:rsidR="00DD0B42">
        <w:t xml:space="preserve">, </w:t>
      </w:r>
      <w:r w:rsidR="00DD0B42">
        <w:t>obligatorio</w:t>
      </w:r>
      <w:r w:rsidR="007F08B1">
        <w:t>).</w:t>
      </w:r>
    </w:p>
    <w:p w14:paraId="432F2712" w14:textId="6864FCF6" w:rsidR="001F13B8" w:rsidRPr="007F08B1" w:rsidRDefault="001F13B8" w:rsidP="00DB506C">
      <w:pPr>
        <w:pStyle w:val="04Cuerpodetexto"/>
        <w:numPr>
          <w:ilvl w:val="0"/>
          <w:numId w:val="10"/>
        </w:numPr>
        <w:rPr>
          <w:b/>
          <w:bCs w:val="0"/>
        </w:rPr>
      </w:pPr>
      <w:r w:rsidRPr="007F08B1">
        <w:rPr>
          <w:b/>
          <w:bCs w:val="0"/>
        </w:rPr>
        <w:t>Ubicación</w:t>
      </w:r>
      <w:r w:rsidR="007F08B1">
        <w:rPr>
          <w:b/>
          <w:bCs w:val="0"/>
        </w:rPr>
        <w:t xml:space="preserve"> </w:t>
      </w:r>
      <w:r w:rsidR="007F08B1">
        <w:t xml:space="preserve">(tipo: </w:t>
      </w:r>
      <w:proofErr w:type="spellStart"/>
      <w:r w:rsidR="007F08B1">
        <w:t>text</w:t>
      </w:r>
      <w:proofErr w:type="spellEnd"/>
      <w:r w:rsidR="007F08B1">
        <w:t>, longitud máxima: 40 caracteres</w:t>
      </w:r>
      <w:r w:rsidR="00DD0B42">
        <w:t xml:space="preserve">, </w:t>
      </w:r>
      <w:r w:rsidR="00DD0B42">
        <w:t>obligatorio</w:t>
      </w:r>
      <w:r w:rsidR="007F08B1">
        <w:t>).</w:t>
      </w:r>
    </w:p>
    <w:p w14:paraId="66B5EF72" w14:textId="114A4991" w:rsidR="001F13B8" w:rsidRPr="007F08B1" w:rsidRDefault="001F13B8" w:rsidP="00DB506C">
      <w:pPr>
        <w:pStyle w:val="04Cuerpodetexto"/>
        <w:numPr>
          <w:ilvl w:val="0"/>
          <w:numId w:val="10"/>
        </w:numPr>
        <w:rPr>
          <w:b/>
          <w:bCs w:val="0"/>
        </w:rPr>
      </w:pPr>
      <w:proofErr w:type="spellStart"/>
      <w:r w:rsidRPr="007F08B1">
        <w:rPr>
          <w:b/>
          <w:bCs w:val="0"/>
        </w:rPr>
        <w:t>Url</w:t>
      </w:r>
      <w:proofErr w:type="spellEnd"/>
      <w:r w:rsidRPr="007F08B1">
        <w:rPr>
          <w:b/>
          <w:bCs w:val="0"/>
        </w:rPr>
        <w:t xml:space="preserve"> de redirección</w:t>
      </w:r>
      <w:r w:rsidR="007939FE">
        <w:rPr>
          <w:b/>
          <w:bCs w:val="0"/>
        </w:rPr>
        <w:t xml:space="preserve"> </w:t>
      </w:r>
      <w:r w:rsidR="007939FE">
        <w:t xml:space="preserve">(tipo: </w:t>
      </w:r>
      <w:proofErr w:type="spellStart"/>
      <w:r w:rsidR="007939FE">
        <w:t>text</w:t>
      </w:r>
      <w:proofErr w:type="spellEnd"/>
      <w:r w:rsidR="007939FE">
        <w:t xml:space="preserve">, longitud máxima: </w:t>
      </w:r>
      <w:r w:rsidR="007939FE" w:rsidRPr="007939FE">
        <w:rPr>
          <w:u w:val="single"/>
        </w:rPr>
        <w:t>200</w:t>
      </w:r>
      <w:r w:rsidR="007939FE">
        <w:t xml:space="preserve"> caracteres).</w:t>
      </w:r>
    </w:p>
    <w:p w14:paraId="1FC5F160" w14:textId="71B423B9" w:rsidR="001F13B8" w:rsidRDefault="00321D4D" w:rsidP="007939FE">
      <w:pPr>
        <w:pStyle w:val="04Cuerpodetexto"/>
        <w:numPr>
          <w:ilvl w:val="0"/>
          <w:numId w:val="10"/>
        </w:numPr>
      </w:pPr>
      <w:r w:rsidRPr="007F08B1">
        <w:rPr>
          <w:b/>
          <w:bCs w:val="0"/>
        </w:rPr>
        <w:t>Requiere Stock</w:t>
      </w:r>
      <w:r w:rsidR="007939FE">
        <w:t xml:space="preserve"> (tipo: </w:t>
      </w:r>
      <w:proofErr w:type="spellStart"/>
      <w:r w:rsidR="007939FE">
        <w:t>checkbox</w:t>
      </w:r>
      <w:proofErr w:type="spellEnd"/>
      <w:r w:rsidR="007939FE">
        <w:t xml:space="preserve">, valor por defecto: </w:t>
      </w:r>
      <w:proofErr w:type="spellStart"/>
      <w:r w:rsidR="007939FE">
        <w:t>unchecked</w:t>
      </w:r>
      <w:proofErr w:type="spellEnd"/>
      <w:r w:rsidR="00DD0B42">
        <w:t xml:space="preserve">, </w:t>
      </w:r>
      <w:r w:rsidR="00DD0B42">
        <w:t>obligatorio</w:t>
      </w:r>
      <w:r w:rsidR="007939FE">
        <w:t>).</w:t>
      </w:r>
    </w:p>
    <w:p w14:paraId="120B67A4" w14:textId="02F522DC" w:rsidR="00321D4D" w:rsidRPr="007939FE" w:rsidRDefault="00321D4D" w:rsidP="007939FE">
      <w:pPr>
        <w:pStyle w:val="04Cuerpodetexto"/>
        <w:numPr>
          <w:ilvl w:val="0"/>
          <w:numId w:val="10"/>
        </w:numPr>
      </w:pPr>
      <w:r w:rsidRPr="007F08B1">
        <w:rPr>
          <w:b/>
          <w:bCs w:val="0"/>
        </w:rPr>
        <w:t>Stock inicial</w:t>
      </w:r>
      <w:r w:rsidR="007939FE">
        <w:rPr>
          <w:b/>
          <w:bCs w:val="0"/>
        </w:rPr>
        <w:t xml:space="preserve"> </w:t>
      </w:r>
      <w:r w:rsidR="007939FE">
        <w:t xml:space="preserve">(tipo: </w:t>
      </w:r>
      <w:proofErr w:type="spellStart"/>
      <w:r w:rsidR="007939FE">
        <w:t>numeric</w:t>
      </w:r>
      <w:proofErr w:type="spellEnd"/>
      <w:r w:rsidR="00DD0B42">
        <w:t xml:space="preserve"> , </w:t>
      </w:r>
      <w:r w:rsidR="00DD0B42">
        <w:t>obligatorio</w:t>
      </w:r>
      <w:r w:rsidR="007939FE">
        <w:t>).</w:t>
      </w:r>
    </w:p>
    <w:p w14:paraId="6F3033ED" w14:textId="770C7529" w:rsidR="00145B59" w:rsidRPr="007F08B1" w:rsidRDefault="00321D4D" w:rsidP="00DB506C">
      <w:pPr>
        <w:pStyle w:val="04Cuerpodetexto"/>
        <w:numPr>
          <w:ilvl w:val="0"/>
          <w:numId w:val="10"/>
        </w:numPr>
        <w:rPr>
          <w:b/>
          <w:bCs w:val="0"/>
        </w:rPr>
      </w:pPr>
      <w:r w:rsidRPr="007F08B1">
        <w:rPr>
          <w:b/>
          <w:bCs w:val="0"/>
        </w:rPr>
        <w:t xml:space="preserve">Stock </w:t>
      </w:r>
      <w:r w:rsidR="00145B59" w:rsidRPr="007F08B1">
        <w:rPr>
          <w:b/>
          <w:bCs w:val="0"/>
        </w:rPr>
        <w:t>periódico</w:t>
      </w:r>
      <w:r w:rsidR="00240FFC">
        <w:rPr>
          <w:b/>
          <w:bCs w:val="0"/>
        </w:rPr>
        <w:t xml:space="preserve"> </w:t>
      </w:r>
      <w:r w:rsidR="00240FFC" w:rsidRPr="00240FFC">
        <w:t xml:space="preserve">(tipo: </w:t>
      </w:r>
      <w:proofErr w:type="spellStart"/>
      <w:r w:rsidR="00240FFC" w:rsidRPr="00240FFC">
        <w:t>checkbox</w:t>
      </w:r>
      <w:proofErr w:type="spellEnd"/>
      <w:r w:rsidR="00240FFC" w:rsidRPr="00240FFC">
        <w:t>)</w:t>
      </w:r>
    </w:p>
    <w:p w14:paraId="567853FB" w14:textId="2B45740F" w:rsidR="001C4A65" w:rsidRPr="004020AD" w:rsidRDefault="004020AD" w:rsidP="00145B59">
      <w:pPr>
        <w:pStyle w:val="04Cuerpodetexto"/>
        <w:numPr>
          <w:ilvl w:val="1"/>
          <w:numId w:val="10"/>
        </w:numPr>
        <w:rPr>
          <w:b/>
          <w:bCs w:val="0"/>
        </w:rPr>
      </w:pPr>
      <w:r>
        <w:rPr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8237E5" wp14:editId="0EEBB30B">
                <wp:simplePos x="0" y="0"/>
                <wp:positionH relativeFrom="column">
                  <wp:posOffset>801092</wp:posOffset>
                </wp:positionH>
                <wp:positionV relativeFrom="paragraph">
                  <wp:posOffset>238125</wp:posOffset>
                </wp:positionV>
                <wp:extent cx="5189947" cy="381642"/>
                <wp:effectExtent l="19050" t="19050" r="10795" b="184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947" cy="38164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39694" id="Rectángulo 4" o:spid="_x0000_s1026" style="position:absolute;margin-left:63.1pt;margin-top:18.75pt;width:408.65pt;height:3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" filled="f" strokecolor="yellow" strokeweight="3pt"/>
            </w:pict>
          </mc:Fallback>
        </mc:AlternateContent>
      </w:r>
      <w:r w:rsidR="001C4A65" w:rsidRPr="007F08B1">
        <w:rPr>
          <w:b/>
          <w:bCs w:val="0"/>
        </w:rPr>
        <w:t>Id</w:t>
      </w:r>
      <w:r w:rsidR="00BC3284">
        <w:rPr>
          <w:b/>
          <w:bCs w:val="0"/>
        </w:rPr>
        <w:t xml:space="preserve"> </w:t>
      </w:r>
      <w:r w:rsidR="00BC3284">
        <w:t>(</w:t>
      </w:r>
      <w:r w:rsidR="001F5057">
        <w:t>t</w:t>
      </w:r>
      <w:r w:rsidR="00BC3284">
        <w:t xml:space="preserve">ipo: </w:t>
      </w:r>
      <w:proofErr w:type="spellStart"/>
      <w:r w:rsidR="00BC3284">
        <w:t>numeric</w:t>
      </w:r>
      <w:proofErr w:type="spellEnd"/>
      <w:r w:rsidR="00BE48A0">
        <w:t xml:space="preserve">, </w:t>
      </w:r>
      <w:r w:rsidR="00240FFC">
        <w:t>obligatorio</w:t>
      </w:r>
      <w:r w:rsidR="00BC3284">
        <w:t>)</w:t>
      </w:r>
    </w:p>
    <w:p w14:paraId="4B3ACC7F" w14:textId="1AF62587" w:rsidR="004020AD" w:rsidRPr="007F08B1" w:rsidRDefault="004020AD" w:rsidP="004020AD">
      <w:pPr>
        <w:pStyle w:val="04Cuerpodetexto"/>
        <w:ind w:left="1440"/>
        <w:rPr>
          <w:b/>
          <w:bCs w:val="0"/>
        </w:rPr>
      </w:pPr>
      <w:r>
        <w:rPr>
          <w:b/>
          <w:bCs w:val="0"/>
        </w:rPr>
        <w:t xml:space="preserve">Nota: </w:t>
      </w:r>
      <w:r w:rsidRPr="004020AD">
        <w:t>El valor de id debe ser igual a la fecha en la que se va a liberar el stock periódico</w:t>
      </w:r>
      <w:r w:rsidR="004363AC">
        <w:t xml:space="preserve"> en formato (</w:t>
      </w:r>
      <w:proofErr w:type="spellStart"/>
      <w:r w:rsidR="004363AC">
        <w:t>yyyy</w:t>
      </w:r>
      <w:proofErr w:type="spellEnd"/>
      <w:r w:rsidR="004363AC">
        <w:t>-mm-</w:t>
      </w:r>
      <w:proofErr w:type="spellStart"/>
      <w:r w:rsidR="004363AC">
        <w:t>dd</w:t>
      </w:r>
      <w:proofErr w:type="spellEnd"/>
      <w:r w:rsidR="004363AC">
        <w:t>)</w:t>
      </w:r>
      <w:r w:rsidRPr="004020AD">
        <w:t>.</w:t>
      </w:r>
    </w:p>
    <w:p w14:paraId="19D2DDD1" w14:textId="05B6440A" w:rsidR="001C4A65" w:rsidRPr="007F08B1" w:rsidRDefault="001C4A65" w:rsidP="00145B59">
      <w:pPr>
        <w:pStyle w:val="04Cuerpodetexto"/>
        <w:numPr>
          <w:ilvl w:val="1"/>
          <w:numId w:val="10"/>
        </w:numPr>
        <w:rPr>
          <w:b/>
          <w:bCs w:val="0"/>
        </w:rPr>
      </w:pPr>
      <w:r w:rsidRPr="007F08B1">
        <w:rPr>
          <w:b/>
          <w:bCs w:val="0"/>
        </w:rPr>
        <w:t>Stock</w:t>
      </w:r>
      <w:r w:rsidR="001F5057">
        <w:rPr>
          <w:b/>
          <w:bCs w:val="0"/>
        </w:rPr>
        <w:t xml:space="preserve"> </w:t>
      </w:r>
      <w:r w:rsidR="001F5057">
        <w:rPr>
          <w:bCs w:val="0"/>
        </w:rPr>
        <w:t xml:space="preserve">(tipo: </w:t>
      </w:r>
      <w:proofErr w:type="spellStart"/>
      <w:r w:rsidR="001F5057">
        <w:rPr>
          <w:bCs w:val="0"/>
        </w:rPr>
        <w:t>numeric</w:t>
      </w:r>
      <w:proofErr w:type="spellEnd"/>
      <w:r w:rsidR="00240FFC">
        <w:rPr>
          <w:bCs w:val="0"/>
        </w:rPr>
        <w:t xml:space="preserve">, </w:t>
      </w:r>
      <w:r w:rsidR="00240FFC">
        <w:t>obligatorio</w:t>
      </w:r>
      <w:r w:rsidR="001F5057">
        <w:rPr>
          <w:bCs w:val="0"/>
        </w:rPr>
        <w:t>)</w:t>
      </w:r>
    </w:p>
    <w:p w14:paraId="42BB236B" w14:textId="18604227" w:rsidR="001C4A65" w:rsidRPr="007F08B1" w:rsidRDefault="001C4A65" w:rsidP="001C4A65">
      <w:pPr>
        <w:pStyle w:val="04Cuerpodetexto"/>
        <w:numPr>
          <w:ilvl w:val="1"/>
          <w:numId w:val="10"/>
        </w:numPr>
        <w:rPr>
          <w:b/>
          <w:bCs w:val="0"/>
        </w:rPr>
      </w:pPr>
      <w:r w:rsidRPr="007F08B1">
        <w:rPr>
          <w:b/>
          <w:bCs w:val="0"/>
        </w:rPr>
        <w:t>Fecha de liberación</w:t>
      </w:r>
      <w:r w:rsidR="001F5057">
        <w:rPr>
          <w:b/>
          <w:bCs w:val="0"/>
        </w:rPr>
        <w:t xml:space="preserve"> </w:t>
      </w:r>
      <w:r w:rsidR="001F5057">
        <w:t xml:space="preserve">(tipo: </w:t>
      </w:r>
      <w:r w:rsidR="00CC5E1A">
        <w:t>date y time, formato (</w:t>
      </w:r>
      <w:proofErr w:type="spellStart"/>
      <w:r w:rsidR="00CC5E1A">
        <w:t>dd</w:t>
      </w:r>
      <w:proofErr w:type="spellEnd"/>
      <w:r w:rsidR="00CC5E1A">
        <w:t>/mm/</w:t>
      </w:r>
      <w:proofErr w:type="spellStart"/>
      <w:r w:rsidR="00CC5E1A">
        <w:t>aaaa</w:t>
      </w:r>
      <w:proofErr w:type="spellEnd"/>
      <w:r w:rsidR="00CC5E1A">
        <w:t xml:space="preserve"> ,  12 horas )</w:t>
      </w:r>
      <w:r w:rsidR="00D11F52">
        <w:t xml:space="preserve"> , </w:t>
      </w:r>
      <w:r w:rsidR="00D11F52">
        <w:t>obligatorio</w:t>
      </w:r>
      <w:r w:rsidR="00CC5E1A">
        <w:t xml:space="preserve"> ).</w:t>
      </w:r>
    </w:p>
    <w:p w14:paraId="74A7B0DA" w14:textId="5FC8ABC3" w:rsidR="001C4A65" w:rsidRPr="007F08B1" w:rsidRDefault="00887CE4" w:rsidP="001C4A65">
      <w:pPr>
        <w:pStyle w:val="04Cuerpodetexto"/>
        <w:numPr>
          <w:ilvl w:val="0"/>
          <w:numId w:val="10"/>
        </w:numPr>
        <w:rPr>
          <w:b/>
          <w:bCs w:val="0"/>
        </w:rPr>
      </w:pPr>
      <w:r w:rsidRPr="007F08B1">
        <w:rPr>
          <w:b/>
          <w:bCs w:val="0"/>
        </w:rPr>
        <w:lastRenderedPageBreak/>
        <w:t>Imagen desktop escritorio para la experiencia</w:t>
      </w:r>
      <w:r w:rsidR="00CC5E1A">
        <w:rPr>
          <w:b/>
          <w:bCs w:val="0"/>
        </w:rPr>
        <w:t xml:space="preserve"> </w:t>
      </w:r>
      <w:r w:rsidR="00CC5E1A">
        <w:t xml:space="preserve">(tipo: file, formatos: </w:t>
      </w:r>
      <w:proofErr w:type="spellStart"/>
      <w:r w:rsidR="00CC5E1A">
        <w:t>jpg</w:t>
      </w:r>
      <w:proofErr w:type="spellEnd"/>
      <w:r w:rsidR="00CC5E1A">
        <w:t>/png</w:t>
      </w:r>
      <w:r w:rsidR="0035780F">
        <w:t xml:space="preserve">, tamaño máximo: </w:t>
      </w:r>
      <w:proofErr w:type="spellStart"/>
      <w:r w:rsidR="00A80B45">
        <w:t>1</w:t>
      </w:r>
      <w:r w:rsidR="0035780F">
        <w:t>MB</w:t>
      </w:r>
      <w:proofErr w:type="spellEnd"/>
      <w:r w:rsidR="00D11F52">
        <w:t xml:space="preserve"> , </w:t>
      </w:r>
      <w:r w:rsidR="00D11F52">
        <w:t>obligatorio</w:t>
      </w:r>
      <w:r w:rsidR="0035780F">
        <w:t>).</w:t>
      </w:r>
    </w:p>
    <w:p w14:paraId="3E70FF03" w14:textId="0DD18B7E" w:rsidR="00887CE4" w:rsidRPr="008A1006" w:rsidRDefault="00887CE4" w:rsidP="001C4A65">
      <w:pPr>
        <w:pStyle w:val="04Cuerpodetexto"/>
        <w:numPr>
          <w:ilvl w:val="0"/>
          <w:numId w:val="10"/>
        </w:numPr>
        <w:rPr>
          <w:b/>
          <w:bCs w:val="0"/>
        </w:rPr>
      </w:pPr>
      <w:r w:rsidRPr="007F08B1">
        <w:rPr>
          <w:b/>
          <w:bCs w:val="0"/>
        </w:rPr>
        <w:t xml:space="preserve">Imagen </w:t>
      </w:r>
      <w:proofErr w:type="spellStart"/>
      <w:r w:rsidRPr="007F08B1">
        <w:rPr>
          <w:b/>
          <w:bCs w:val="0"/>
        </w:rPr>
        <w:t>mobile</w:t>
      </w:r>
      <w:proofErr w:type="spellEnd"/>
      <w:r w:rsidRPr="007F08B1">
        <w:rPr>
          <w:b/>
          <w:bCs w:val="0"/>
        </w:rPr>
        <w:t xml:space="preserve"> para la experiencia</w:t>
      </w:r>
      <w:r w:rsidR="0035780F">
        <w:rPr>
          <w:b/>
          <w:bCs w:val="0"/>
        </w:rPr>
        <w:t xml:space="preserve"> </w:t>
      </w:r>
      <w:r w:rsidR="0035780F">
        <w:t xml:space="preserve">(tipo: file, formatos: </w:t>
      </w:r>
      <w:proofErr w:type="spellStart"/>
      <w:r w:rsidR="0035780F">
        <w:t>jpg</w:t>
      </w:r>
      <w:proofErr w:type="spellEnd"/>
      <w:r w:rsidR="0035780F">
        <w:t xml:space="preserve">/png, tamaño máximo: </w:t>
      </w:r>
      <w:proofErr w:type="spellStart"/>
      <w:r w:rsidR="0035780F" w:rsidRPr="00336471">
        <w:rPr>
          <w:u w:val="single"/>
        </w:rPr>
        <w:t>500</w:t>
      </w:r>
      <w:r w:rsidR="00336471" w:rsidRPr="00336471">
        <w:rPr>
          <w:u w:val="single"/>
        </w:rPr>
        <w:t>K</w:t>
      </w:r>
      <w:r w:rsidR="0035780F" w:rsidRPr="00336471">
        <w:rPr>
          <w:u w:val="single"/>
        </w:rPr>
        <w:t>B</w:t>
      </w:r>
      <w:proofErr w:type="spellEnd"/>
      <w:r w:rsidR="00D11F52">
        <w:rPr>
          <w:u w:val="single"/>
        </w:rPr>
        <w:t xml:space="preserve">, </w:t>
      </w:r>
      <w:r w:rsidR="00D11F52">
        <w:t>obligatorio</w:t>
      </w:r>
      <w:r w:rsidR="0035780F">
        <w:t>).</w:t>
      </w:r>
    </w:p>
    <w:p w14:paraId="28E5402A" w14:textId="326E71F1" w:rsidR="009C3700" w:rsidRPr="00172DAE" w:rsidRDefault="008A1006" w:rsidP="009C3700">
      <w:pPr>
        <w:pStyle w:val="04Cuerpodetexto"/>
        <w:numPr>
          <w:ilvl w:val="0"/>
          <w:numId w:val="10"/>
        </w:numPr>
        <w:rPr>
          <w:b/>
          <w:bCs w:val="0"/>
        </w:rPr>
      </w:pPr>
      <w:r>
        <w:rPr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15F8B3" wp14:editId="078EB113">
                <wp:simplePos x="0" y="0"/>
                <wp:positionH relativeFrom="column">
                  <wp:posOffset>258252</wp:posOffset>
                </wp:positionH>
                <wp:positionV relativeFrom="paragraph">
                  <wp:posOffset>181810</wp:posOffset>
                </wp:positionV>
                <wp:extent cx="5774077" cy="1232899"/>
                <wp:effectExtent l="38100" t="38100" r="36195" b="4381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077" cy="1232899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77ED0" id="Rectángulo 56" o:spid="_x0000_s1026" style="position:absolute;margin-left:20.35pt;margin-top:14.3pt;width:454.65pt;height:9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" filled="f" strokecolor="yellow" strokeweight="6pt"/>
            </w:pict>
          </mc:Fallback>
        </mc:AlternateContent>
      </w:r>
      <w:r w:rsidR="009C3700" w:rsidRPr="007F08B1">
        <w:rPr>
          <w:b/>
          <w:bCs w:val="0"/>
        </w:rPr>
        <w:t>Estado</w:t>
      </w:r>
      <w:r w:rsidR="009C3700">
        <w:rPr>
          <w:b/>
          <w:bCs w:val="0"/>
        </w:rPr>
        <w:t xml:space="preserve"> </w:t>
      </w:r>
      <w:r w:rsidR="009C3700">
        <w:t xml:space="preserve">(tipo: </w:t>
      </w:r>
      <w:proofErr w:type="spellStart"/>
      <w:r w:rsidR="009C3700">
        <w:t>select</w:t>
      </w:r>
      <w:proofErr w:type="spellEnd"/>
      <w:r w:rsidR="009C3700">
        <w:t xml:space="preserve"> , valores (activo, inactivo, próximamente), valor por defecto: activo).</w:t>
      </w:r>
    </w:p>
    <w:p w14:paraId="4247C453" w14:textId="5132705A" w:rsidR="00172DAE" w:rsidRPr="008A1006" w:rsidRDefault="00172DAE" w:rsidP="00172DAE">
      <w:pPr>
        <w:pStyle w:val="04Cuerpodetexto"/>
        <w:ind w:left="720"/>
        <w:rPr>
          <w:b/>
          <w:bCs w:val="0"/>
        </w:rPr>
      </w:pPr>
      <w:r w:rsidRPr="008A1006">
        <w:rPr>
          <w:b/>
          <w:bCs w:val="0"/>
        </w:rPr>
        <w:t xml:space="preserve">Nota: “ </w:t>
      </w:r>
      <w:r w:rsidRPr="008A1006">
        <w:t xml:space="preserve">El estado se </w:t>
      </w:r>
      <w:r w:rsidR="003453AB" w:rsidRPr="008A1006">
        <w:t>forzará</w:t>
      </w:r>
      <w:r w:rsidRPr="008A1006">
        <w:t xml:space="preserve"> al valor de</w:t>
      </w:r>
      <w:r w:rsidRPr="008A1006">
        <w:rPr>
          <w:b/>
          <w:bCs w:val="0"/>
        </w:rPr>
        <w:t xml:space="preserve"> </w:t>
      </w:r>
      <w:r w:rsidRPr="008A1006">
        <w:rPr>
          <w:color w:val="FF0000"/>
        </w:rPr>
        <w:t xml:space="preserve">próximamente </w:t>
      </w:r>
      <w:r w:rsidRPr="008A1006">
        <w:t xml:space="preserve">si </w:t>
      </w:r>
      <w:r w:rsidR="006241AF" w:rsidRPr="008A1006">
        <w:t>la fecha de</w:t>
      </w:r>
      <w:r w:rsidR="006241AF" w:rsidRPr="008A1006">
        <w:rPr>
          <w:b/>
          <w:bCs w:val="0"/>
        </w:rPr>
        <w:t xml:space="preserve"> </w:t>
      </w:r>
      <w:r w:rsidR="006241AF" w:rsidRPr="008A1006">
        <w:rPr>
          <w:b/>
          <w:bCs w:val="0"/>
          <w:color w:val="auto"/>
        </w:rPr>
        <w:t>V</w:t>
      </w:r>
      <w:r w:rsidR="009C3700" w:rsidRPr="008A1006">
        <w:rPr>
          <w:b/>
          <w:bCs w:val="0"/>
          <w:color w:val="auto"/>
        </w:rPr>
        <w:t>á</w:t>
      </w:r>
      <w:r w:rsidR="006241AF" w:rsidRPr="008A1006">
        <w:rPr>
          <w:b/>
          <w:bCs w:val="0"/>
          <w:color w:val="auto"/>
        </w:rPr>
        <w:t xml:space="preserve">lido desde </w:t>
      </w:r>
      <w:r w:rsidR="006241AF" w:rsidRPr="008A1006">
        <w:t>es diferente a la fecha de</w:t>
      </w:r>
      <w:r w:rsidR="006241AF" w:rsidRPr="008A1006">
        <w:rPr>
          <w:b/>
          <w:bCs w:val="0"/>
        </w:rPr>
        <w:t xml:space="preserve"> </w:t>
      </w:r>
      <w:r w:rsidR="006241AF" w:rsidRPr="008A1006">
        <w:rPr>
          <w:b/>
          <w:bCs w:val="0"/>
          <w:color w:val="auto"/>
        </w:rPr>
        <w:t>Activar desde</w:t>
      </w:r>
      <w:r w:rsidRPr="008A1006">
        <w:rPr>
          <w:b/>
          <w:bCs w:val="0"/>
        </w:rPr>
        <w:t>”</w:t>
      </w:r>
    </w:p>
    <w:p w14:paraId="6AA39D39" w14:textId="535D5874" w:rsidR="00B62346" w:rsidRPr="008A1006" w:rsidRDefault="00B62346" w:rsidP="00B62346">
      <w:pPr>
        <w:pStyle w:val="04Cuerpodetexto"/>
        <w:ind w:left="720"/>
        <w:rPr>
          <w:b/>
          <w:bCs w:val="0"/>
        </w:rPr>
      </w:pPr>
      <w:r w:rsidRPr="008A1006">
        <w:rPr>
          <w:b/>
          <w:bCs w:val="0"/>
        </w:rPr>
        <w:t xml:space="preserve">Nota: “ </w:t>
      </w:r>
      <w:r w:rsidRPr="008A1006">
        <w:t>El estado se forzará al valor de</w:t>
      </w:r>
      <w:r w:rsidRPr="008A1006">
        <w:rPr>
          <w:b/>
          <w:bCs w:val="0"/>
        </w:rPr>
        <w:t xml:space="preserve"> </w:t>
      </w:r>
      <w:r w:rsidRPr="008A1006">
        <w:rPr>
          <w:color w:val="FF0000"/>
        </w:rPr>
        <w:t xml:space="preserve">inactiva </w:t>
      </w:r>
      <w:r w:rsidRPr="008A1006">
        <w:t xml:space="preserve">si la fecha </w:t>
      </w:r>
      <w:r w:rsidR="006164EE" w:rsidRPr="008A1006">
        <w:t>actual está fuera de las fechas</w:t>
      </w:r>
      <w:r w:rsidRPr="008A1006">
        <w:rPr>
          <w:b/>
          <w:bCs w:val="0"/>
        </w:rPr>
        <w:t xml:space="preserve"> </w:t>
      </w:r>
      <w:r w:rsidRPr="008A1006">
        <w:rPr>
          <w:b/>
          <w:bCs w:val="0"/>
          <w:color w:val="auto"/>
        </w:rPr>
        <w:t>Válido desde</w:t>
      </w:r>
      <w:r w:rsidR="00D35E37" w:rsidRPr="008A1006">
        <w:rPr>
          <w:b/>
          <w:bCs w:val="0"/>
          <w:color w:val="auto"/>
        </w:rPr>
        <w:t xml:space="preserve"> </w:t>
      </w:r>
      <w:r w:rsidR="00D35E37" w:rsidRPr="008A1006">
        <w:rPr>
          <w:color w:val="auto"/>
        </w:rPr>
        <w:t>y</w:t>
      </w:r>
      <w:r w:rsidR="00D35E37" w:rsidRPr="008A1006">
        <w:rPr>
          <w:b/>
          <w:bCs w:val="0"/>
          <w:color w:val="auto"/>
        </w:rPr>
        <w:t xml:space="preserve"> Valido hasta</w:t>
      </w:r>
      <w:r w:rsidRPr="008A1006">
        <w:rPr>
          <w:b/>
          <w:bCs w:val="0"/>
        </w:rPr>
        <w:t>”</w:t>
      </w:r>
    </w:p>
    <w:p w14:paraId="170D0C75" w14:textId="7BA1B22C" w:rsidR="00B62346" w:rsidRPr="003453AB" w:rsidRDefault="00D35E37" w:rsidP="005B5341">
      <w:pPr>
        <w:pStyle w:val="04Cuerpodetexto"/>
        <w:ind w:left="720"/>
        <w:rPr>
          <w:b/>
          <w:bCs w:val="0"/>
          <w:color w:val="auto"/>
        </w:rPr>
      </w:pPr>
      <w:r w:rsidRPr="008A1006">
        <w:rPr>
          <w:b/>
          <w:bCs w:val="0"/>
        </w:rPr>
        <w:t xml:space="preserve">Nota: “ </w:t>
      </w:r>
      <w:r w:rsidRPr="008A1006">
        <w:t>El estado se forzará al valor de</w:t>
      </w:r>
      <w:r w:rsidRPr="008A1006">
        <w:rPr>
          <w:b/>
          <w:bCs w:val="0"/>
        </w:rPr>
        <w:t xml:space="preserve"> </w:t>
      </w:r>
      <w:r w:rsidRPr="008A1006">
        <w:rPr>
          <w:color w:val="FF0000"/>
        </w:rPr>
        <w:t xml:space="preserve">inactiva </w:t>
      </w:r>
      <w:r w:rsidRPr="008A1006">
        <w:t xml:space="preserve">si la fecha actual </w:t>
      </w:r>
      <w:r w:rsidR="00BD506E" w:rsidRPr="008A1006">
        <w:t xml:space="preserve">está fuera de las fechas </w:t>
      </w:r>
      <w:r w:rsidRPr="008A1006">
        <w:rPr>
          <w:b/>
          <w:bCs w:val="0"/>
          <w:color w:val="auto"/>
        </w:rPr>
        <w:t>Activar desde</w:t>
      </w:r>
      <w:r w:rsidR="00BD506E" w:rsidRPr="008A1006">
        <w:rPr>
          <w:b/>
          <w:bCs w:val="0"/>
          <w:color w:val="auto"/>
        </w:rPr>
        <w:t xml:space="preserve"> </w:t>
      </w:r>
      <w:r w:rsidR="00BD506E" w:rsidRPr="008A1006">
        <w:rPr>
          <w:color w:val="auto"/>
        </w:rPr>
        <w:t>y</w:t>
      </w:r>
      <w:r w:rsidR="00BD506E" w:rsidRPr="008A1006">
        <w:rPr>
          <w:b/>
          <w:bCs w:val="0"/>
          <w:color w:val="auto"/>
        </w:rPr>
        <w:t xml:space="preserve"> Activar hasta</w:t>
      </w:r>
      <w:r w:rsidRPr="008A1006">
        <w:rPr>
          <w:b/>
          <w:bCs w:val="0"/>
        </w:rPr>
        <w:t>”</w:t>
      </w:r>
    </w:p>
    <w:p w14:paraId="04E3162E" w14:textId="2436805A" w:rsidR="00510E08" w:rsidRPr="00510E08" w:rsidRDefault="004F7524" w:rsidP="00510E08">
      <w:pPr>
        <w:pStyle w:val="04Cuerpodetexto"/>
        <w:numPr>
          <w:ilvl w:val="0"/>
          <w:numId w:val="10"/>
        </w:numPr>
        <w:rPr>
          <w:b/>
          <w:bCs w:val="0"/>
        </w:rPr>
      </w:pPr>
      <w:proofErr w:type="spellStart"/>
      <w:r w:rsidRPr="007F08B1">
        <w:rPr>
          <w:b/>
          <w:bCs w:val="0"/>
        </w:rPr>
        <w:t>TyC</w:t>
      </w:r>
      <w:proofErr w:type="spellEnd"/>
      <w:r w:rsidR="009C3700">
        <w:rPr>
          <w:b/>
          <w:bCs w:val="0"/>
        </w:rPr>
        <w:t xml:space="preserve"> </w:t>
      </w:r>
      <w:r w:rsidR="009C3700">
        <w:t xml:space="preserve">(tipo: file , formato: </w:t>
      </w:r>
      <w:proofErr w:type="spellStart"/>
      <w:r w:rsidR="009C3700">
        <w:t>pdf</w:t>
      </w:r>
      <w:proofErr w:type="spellEnd"/>
      <w:r w:rsidR="009C3700">
        <w:t xml:space="preserve">, tamaño máximo: </w:t>
      </w:r>
      <w:proofErr w:type="spellStart"/>
      <w:r w:rsidR="00510E08">
        <w:rPr>
          <w:u w:val="single"/>
        </w:rPr>
        <w:t>40MB</w:t>
      </w:r>
      <w:proofErr w:type="spellEnd"/>
      <w:r w:rsidR="009C3700">
        <w:t>).</w:t>
      </w:r>
    </w:p>
    <w:p w14:paraId="0C42A8BD" w14:textId="7922C83D" w:rsidR="004F7524" w:rsidRPr="00E01283" w:rsidRDefault="00E01283" w:rsidP="0018236F">
      <w:pPr>
        <w:pStyle w:val="04Cuerpodetexto"/>
        <w:jc w:val="both"/>
      </w:pPr>
      <w:r w:rsidRPr="00E01283">
        <w:t>Con el formulario desplegado</w:t>
      </w:r>
      <w:r>
        <w:t xml:space="preserve"> </w:t>
      </w:r>
      <w:r w:rsidR="003A453A">
        <w:t>proceda a diligenciar cada uno de los campos , tenga en cuenta que no todos los campos son obligatorios</w:t>
      </w:r>
      <w:r w:rsidR="004E4172">
        <w:t>.</w:t>
      </w:r>
    </w:p>
    <w:p w14:paraId="3BA18751" w14:textId="5A35BA70" w:rsidR="003B4D84" w:rsidRDefault="00D0031F" w:rsidP="00B87067">
      <w:pPr>
        <w:pStyle w:val="04Cuerpodetexto"/>
      </w:pPr>
      <w:r w:rsidRPr="00D0031F">
        <w:rPr>
          <w:noProof/>
        </w:rPr>
        <w:lastRenderedPageBreak/>
        <w:drawing>
          <wp:inline distT="0" distB="0" distL="0" distR="0" wp14:anchorId="5A3E4D54" wp14:editId="6295F90C">
            <wp:extent cx="5939790" cy="6052820"/>
            <wp:effectExtent l="0" t="0" r="381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7864" w14:textId="00F27A5C" w:rsidR="00906A49" w:rsidRDefault="00906A49" w:rsidP="00B87067">
      <w:pPr>
        <w:pStyle w:val="04Cuerpodetexto"/>
      </w:pPr>
    </w:p>
    <w:p w14:paraId="714CB977" w14:textId="3952BCCF" w:rsidR="00906A49" w:rsidRDefault="00D0031F" w:rsidP="00B87067">
      <w:pPr>
        <w:pStyle w:val="04Cuerpodetexto"/>
      </w:pPr>
      <w:r w:rsidRPr="00D0031F">
        <w:rPr>
          <w:noProof/>
        </w:rPr>
        <w:lastRenderedPageBreak/>
        <w:drawing>
          <wp:inline distT="0" distB="0" distL="0" distR="0" wp14:anchorId="36222472" wp14:editId="20806F64">
            <wp:extent cx="5939790" cy="4203065"/>
            <wp:effectExtent l="0" t="0" r="3810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B82F" w14:textId="57F44847" w:rsidR="00F5166B" w:rsidRDefault="00FA7F6E" w:rsidP="005A1CCB">
      <w:pPr>
        <w:pStyle w:val="04Cuerpodetexto"/>
        <w:jc w:val="both"/>
      </w:pPr>
      <w:r>
        <w:t xml:space="preserve">Si se han diligenciado los campos correctamente </w:t>
      </w:r>
      <w:r w:rsidR="00370CFD">
        <w:t>se mostrará el siguiente mensaje</w:t>
      </w:r>
      <w:r w:rsidR="004E764D">
        <w:t xml:space="preserve"> “la experiencia ha sido creada</w:t>
      </w:r>
      <w:r w:rsidR="00F5166B">
        <w:t>” y podrá visualizarse la tarjeta que representa a la experiencia dentro de la pantalla de experiencias activas</w:t>
      </w:r>
      <w:r w:rsidR="00370CFD">
        <w:t>:</w:t>
      </w:r>
    </w:p>
    <w:p w14:paraId="5024B789" w14:textId="79FC54AC" w:rsidR="003F0038" w:rsidRDefault="003F0038" w:rsidP="005A1CCB">
      <w:pPr>
        <w:pStyle w:val="04Cuerpodetexto"/>
        <w:jc w:val="center"/>
      </w:pPr>
    </w:p>
    <w:p w14:paraId="3473A392" w14:textId="547628BE" w:rsidR="00F5166B" w:rsidRDefault="00F5166B" w:rsidP="00B87067">
      <w:pPr>
        <w:pStyle w:val="04Cuerpode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8FBA3" wp14:editId="0BACAF0A">
                <wp:simplePos x="0" y="0"/>
                <wp:positionH relativeFrom="column">
                  <wp:posOffset>1974037</wp:posOffset>
                </wp:positionH>
                <wp:positionV relativeFrom="paragraph">
                  <wp:posOffset>339497</wp:posOffset>
                </wp:positionV>
                <wp:extent cx="2445149" cy="1088518"/>
                <wp:effectExtent l="0" t="0" r="12700" b="1651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149" cy="108851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04050" id="Rectángulo 50" o:spid="_x0000_s1026" style="position:absolute;margin-left:155.45pt;margin-top:26.75pt;width:192.55pt;height:8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" filled="f" strokecolor="#00b050" strokeweight="1.5pt"/>
            </w:pict>
          </mc:Fallback>
        </mc:AlternateContent>
      </w:r>
      <w:r w:rsidR="00D12A2B" w:rsidRPr="00D0031F">
        <w:rPr>
          <w:noProof/>
        </w:rPr>
        <w:drawing>
          <wp:inline distT="0" distB="0" distL="0" distR="0" wp14:anchorId="5405F649" wp14:editId="087D2D50">
            <wp:extent cx="5939790" cy="3226086"/>
            <wp:effectExtent l="0" t="0" r="381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5099" cy="32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FD93" w14:textId="2DC6DCDD" w:rsidR="0074292A" w:rsidRDefault="00CC71AC">
      <w:pPr>
        <w:pStyle w:val="01Subttulo"/>
        <w:rPr>
          <w:lang w:val="es-CO"/>
        </w:rPr>
      </w:pPr>
      <w:bookmarkStart w:id="4" w:name="_Toc66810509"/>
      <w:r>
        <w:rPr>
          <w:lang w:val="es-CO"/>
        </w:rPr>
        <w:lastRenderedPageBreak/>
        <w:t xml:space="preserve">Editar </w:t>
      </w:r>
      <w:r w:rsidR="00603A54">
        <w:rPr>
          <w:lang w:val="es-CO"/>
        </w:rPr>
        <w:t>experiencias</w:t>
      </w:r>
      <w:bookmarkEnd w:id="4"/>
    </w:p>
    <w:p w14:paraId="3114B37A" w14:textId="20AFF2DB" w:rsidR="00A8087A" w:rsidRDefault="00851338" w:rsidP="0018236F">
      <w:pPr>
        <w:pStyle w:val="ListNumNiv1"/>
        <w:numPr>
          <w:ilvl w:val="0"/>
          <w:numId w:val="0"/>
        </w:numPr>
        <w:jc w:val="both"/>
        <w:rPr>
          <w:lang w:val="es-CO"/>
        </w:rPr>
      </w:pPr>
      <w:r>
        <w:rPr>
          <w:lang w:val="es-CO"/>
        </w:rPr>
        <w:t xml:space="preserve">Para poder acceder al </w:t>
      </w:r>
      <w:r w:rsidR="00C642D3">
        <w:rPr>
          <w:lang w:val="es-CO"/>
        </w:rPr>
        <w:t>contenido</w:t>
      </w:r>
      <w:r>
        <w:rPr>
          <w:lang w:val="es-CO"/>
        </w:rPr>
        <w:t xml:space="preserve"> de una experiencia que ya ha sido creada y que se encuentra activa/inactiva es necesario posicionar el cursor sobre el botón editar que se encuentra en la esquina inferior derecha de </w:t>
      </w:r>
      <w:r w:rsidR="00E04669">
        <w:rPr>
          <w:lang w:val="es-CO"/>
        </w:rPr>
        <w:t>la tarjeta de experiencia y hacer clic, proporcionando una vista del formulario de edición de</w:t>
      </w:r>
      <w:r w:rsidR="00C642D3">
        <w:rPr>
          <w:lang w:val="es-CO"/>
        </w:rPr>
        <w:t xml:space="preserve"> </w:t>
      </w:r>
      <w:r w:rsidR="00E04669">
        <w:rPr>
          <w:lang w:val="es-CO"/>
        </w:rPr>
        <w:t>experi</w:t>
      </w:r>
      <w:r w:rsidR="00C642D3">
        <w:rPr>
          <w:lang w:val="es-CO"/>
        </w:rPr>
        <w:t>enci</w:t>
      </w:r>
      <w:r w:rsidR="00E04669">
        <w:rPr>
          <w:lang w:val="es-CO"/>
        </w:rPr>
        <w:t xml:space="preserve">as </w:t>
      </w:r>
      <w:r w:rsidR="00C642D3">
        <w:rPr>
          <w:lang w:val="es-CO"/>
        </w:rPr>
        <w:t>que cargará por defecto los valores con los que anteriormente fue creada o editada la experiencia.</w:t>
      </w:r>
      <w:r w:rsidR="00A8087A">
        <w:rPr>
          <w:lang w:val="es-CO"/>
        </w:rPr>
        <w:t xml:space="preserve"> Este formulario contará con los mismos campos mostrados en la sección 1.3  Creación de experiencias.</w:t>
      </w:r>
    </w:p>
    <w:p w14:paraId="78A4B6DC" w14:textId="77777777" w:rsidR="00603A54" w:rsidRDefault="00603A54">
      <w:pPr>
        <w:pStyle w:val="ListNumNiv1"/>
        <w:numPr>
          <w:ilvl w:val="0"/>
          <w:numId w:val="0"/>
        </w:numPr>
        <w:rPr>
          <w:lang w:val="es-CO"/>
        </w:rPr>
      </w:pPr>
    </w:p>
    <w:p w14:paraId="57328DE1" w14:textId="54E8883A" w:rsidR="0074292A" w:rsidRDefault="00D12A2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B6BA34" wp14:editId="0DFA8A88">
                <wp:simplePos x="0" y="0"/>
                <wp:positionH relativeFrom="column">
                  <wp:posOffset>4182309</wp:posOffset>
                </wp:positionH>
                <wp:positionV relativeFrom="paragraph">
                  <wp:posOffset>790225</wp:posOffset>
                </wp:positionV>
                <wp:extent cx="380144" cy="133564"/>
                <wp:effectExtent l="0" t="19050" r="39370" b="38100"/>
                <wp:wrapNone/>
                <wp:docPr id="55" name="Flecha: a la der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44" cy="133564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B7120" id="Flecha: a la derecha 55" o:spid="_x0000_s1026" type="#_x0000_t13" style="position:absolute;margin-left:329.3pt;margin-top:62.2pt;width:29.9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" adj="17805" fillcolor="#00b050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7D0C08" wp14:editId="77BEF395">
                <wp:simplePos x="0" y="0"/>
                <wp:positionH relativeFrom="column">
                  <wp:posOffset>4603978</wp:posOffset>
                </wp:positionH>
                <wp:positionV relativeFrom="paragraph">
                  <wp:posOffset>788442</wp:posOffset>
                </wp:positionV>
                <wp:extent cx="400692" cy="164386"/>
                <wp:effectExtent l="0" t="0" r="18415" b="2667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92" cy="1643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012A1" id="Rectángulo 54" o:spid="_x0000_s1026" style="position:absolute;margin-left:362.5pt;margin-top:62.1pt;width:31.55pt;height:12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" filled="f" strokecolor="#00b050" strokeweight="1.5pt"/>
            </w:pict>
          </mc:Fallback>
        </mc:AlternateContent>
      </w:r>
      <w:r w:rsidRPr="00D0031F">
        <w:rPr>
          <w:noProof/>
        </w:rPr>
        <w:drawing>
          <wp:inline distT="0" distB="0" distL="0" distR="0" wp14:anchorId="72A1D14F" wp14:editId="34A2AF98">
            <wp:extent cx="5939790" cy="3225800"/>
            <wp:effectExtent l="0" t="0" r="381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1DF2" w14:textId="3A1007E5" w:rsidR="0020679E" w:rsidRDefault="00480268">
      <w:r w:rsidRPr="00480268">
        <w:rPr>
          <w:noProof/>
        </w:rPr>
        <w:lastRenderedPageBreak/>
        <w:drawing>
          <wp:inline distT="0" distB="0" distL="0" distR="0" wp14:anchorId="140BA4A6" wp14:editId="23839633">
            <wp:extent cx="5939790" cy="8435083"/>
            <wp:effectExtent l="0" t="0" r="3810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4026" cy="844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470F" w14:textId="228E839A" w:rsidR="0020679E" w:rsidRDefault="00480268">
      <w:r w:rsidRPr="00480268">
        <w:rPr>
          <w:noProof/>
        </w:rPr>
        <w:lastRenderedPageBreak/>
        <w:drawing>
          <wp:inline distT="0" distB="0" distL="0" distR="0" wp14:anchorId="505B763F" wp14:editId="369A9F3C">
            <wp:extent cx="5939790" cy="4161034"/>
            <wp:effectExtent l="0" t="0" r="381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6576" cy="41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28EC" w14:textId="63BE8AFA" w:rsidR="00F039E6" w:rsidRDefault="00F039E6"/>
    <w:p w14:paraId="2461B323" w14:textId="179265A6" w:rsidR="00F039E6" w:rsidRDefault="00F039E6" w:rsidP="00F039E6">
      <w:pPr>
        <w:pStyle w:val="01Subttulo"/>
        <w:rPr>
          <w:lang w:val="es-CO"/>
        </w:rPr>
      </w:pPr>
      <w:bookmarkStart w:id="5" w:name="_Toc66810510"/>
      <w:r>
        <w:rPr>
          <w:lang w:val="es-CO"/>
        </w:rPr>
        <w:t>Visualización de experiencias</w:t>
      </w:r>
      <w:r w:rsidR="00996863">
        <w:rPr>
          <w:lang w:val="es-CO"/>
        </w:rPr>
        <w:t xml:space="preserve"> inactivas</w:t>
      </w:r>
      <w:bookmarkEnd w:id="5"/>
    </w:p>
    <w:p w14:paraId="5EEDC01D" w14:textId="255E7D8A" w:rsidR="00DC3377" w:rsidRDefault="00996863" w:rsidP="00996863">
      <w:pPr>
        <w:pStyle w:val="04Cuerpodetexto"/>
      </w:pPr>
      <w:r>
        <w:t xml:space="preserve">Para acceder a las experiencias que se encuentran </w:t>
      </w:r>
      <w:r w:rsidR="00FC0A42">
        <w:t xml:space="preserve">inactivas es necesario hacer clic sobre el </w:t>
      </w:r>
      <w:proofErr w:type="spellStart"/>
      <w:r w:rsidR="00FC0A42">
        <w:t>tab</w:t>
      </w:r>
      <w:proofErr w:type="spellEnd"/>
      <w:r w:rsidR="00FC0A42">
        <w:t xml:space="preserve"> de INACTIVAS ubicado en la esquina superior derecha de la pantalla de administración de experiencias de la </w:t>
      </w:r>
      <w:proofErr w:type="spellStart"/>
      <w:r w:rsidR="00FC0A42">
        <w:t>Beck’s</w:t>
      </w:r>
      <w:proofErr w:type="spellEnd"/>
      <w:r w:rsidR="00FC0A42">
        <w:t xml:space="preserve"> </w:t>
      </w:r>
      <w:proofErr w:type="spellStart"/>
      <w:r w:rsidR="00FC0A42">
        <w:t>Society</w:t>
      </w:r>
      <w:proofErr w:type="spellEnd"/>
      <w:r w:rsidR="00B60E7E">
        <w:t xml:space="preserve">, una vez se ha hecho clic sobre el elemento </w:t>
      </w:r>
      <w:r w:rsidR="00DC3377">
        <w:t>se mostrará en pantalla las tarjetas de las experiencias que posean estado de inactivo.</w:t>
      </w:r>
    </w:p>
    <w:p w14:paraId="3502E1FD" w14:textId="13A8D41C" w:rsidR="00F82DF9" w:rsidRDefault="0024645E" w:rsidP="00996863">
      <w:pPr>
        <w:pStyle w:val="04Cuerpode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17E2CD" wp14:editId="7AF3D97D">
                <wp:simplePos x="0" y="0"/>
                <wp:positionH relativeFrom="column">
                  <wp:posOffset>472996</wp:posOffset>
                </wp:positionH>
                <wp:positionV relativeFrom="paragraph">
                  <wp:posOffset>624519</wp:posOffset>
                </wp:positionV>
                <wp:extent cx="523982" cy="163894"/>
                <wp:effectExtent l="0" t="19050" r="47625" b="45720"/>
                <wp:wrapNone/>
                <wp:docPr id="23" name="Flecha: a la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82" cy="163894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80CE9" id="Flecha: a la derecha 23" o:spid="_x0000_s1026" type="#_x0000_t13" style="position:absolute;margin-left:37.25pt;margin-top:49.15pt;width:41.25pt;height:1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" adj="18222" fillcolor="#00b050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33E175" wp14:editId="4EDE01EC">
                <wp:simplePos x="0" y="0"/>
                <wp:positionH relativeFrom="column">
                  <wp:posOffset>1059637</wp:posOffset>
                </wp:positionH>
                <wp:positionV relativeFrom="paragraph">
                  <wp:posOffset>654457</wp:posOffset>
                </wp:positionV>
                <wp:extent cx="493159" cy="154076"/>
                <wp:effectExtent l="0" t="0" r="2159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159" cy="1540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CEE57" id="Rectángulo 7" o:spid="_x0000_s1026" style="position:absolute;margin-left:83.45pt;margin-top:51.55pt;width:38.85pt;height:1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" filled="f" strokecolor="#00b050" strokeweight="1pt"/>
            </w:pict>
          </mc:Fallback>
        </mc:AlternateContent>
      </w:r>
      <w:r w:rsidRPr="00D0031F">
        <w:rPr>
          <w:noProof/>
        </w:rPr>
        <w:drawing>
          <wp:inline distT="0" distB="0" distL="0" distR="0" wp14:anchorId="3348F021" wp14:editId="5F3F9A62">
            <wp:extent cx="5939189" cy="3010328"/>
            <wp:effectExtent l="0" t="0" r="444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5169" cy="3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33BE" w14:textId="62885B34" w:rsidR="009A16F5" w:rsidRDefault="009A16F5" w:rsidP="00996863">
      <w:pPr>
        <w:pStyle w:val="04Cuerpodetexto"/>
      </w:pPr>
      <w:r>
        <w:rPr>
          <w:b/>
          <w:bCs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AAD203" wp14:editId="241FD826">
                <wp:simplePos x="0" y="0"/>
                <wp:positionH relativeFrom="margin">
                  <wp:align>center</wp:align>
                </wp:positionH>
                <wp:positionV relativeFrom="paragraph">
                  <wp:posOffset>47839</wp:posOffset>
                </wp:positionV>
                <wp:extent cx="6136668" cy="1451653"/>
                <wp:effectExtent l="38100" t="38100" r="35560" b="3429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668" cy="1451653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943C4" id="Rectángulo 64" o:spid="_x0000_s1026" style="position:absolute;margin-left:0;margin-top:3.75pt;width:483.2pt;height:114.3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" filled="f" strokecolor="yellow" strokeweight="6pt">
                <w10:wrap anchorx="margin"/>
              </v:rect>
            </w:pict>
          </mc:Fallback>
        </mc:AlternateContent>
      </w:r>
    </w:p>
    <w:p w14:paraId="2AA1EC9C" w14:textId="4A02B290" w:rsidR="00DC3377" w:rsidRDefault="00DC3377" w:rsidP="00F32C48">
      <w:pPr>
        <w:pStyle w:val="04Cuerpodetexto"/>
      </w:pPr>
      <w:r w:rsidRPr="00DC3377">
        <w:rPr>
          <w:b/>
          <w:bCs w:val="0"/>
        </w:rPr>
        <w:t>NOTA:</w:t>
      </w:r>
      <w:r>
        <w:rPr>
          <w:b/>
          <w:bCs w:val="0"/>
        </w:rPr>
        <w:t xml:space="preserve"> </w:t>
      </w:r>
      <w:r>
        <w:t>Una experiencia tomará el estado de inactiva en los siguientes casos:</w:t>
      </w:r>
    </w:p>
    <w:p w14:paraId="698FCD47" w14:textId="6A8047A6" w:rsidR="00F32C48" w:rsidRPr="00A165C9" w:rsidRDefault="00FE5BF8" w:rsidP="00FE5BF8">
      <w:pPr>
        <w:pStyle w:val="04Cuerpodetexto"/>
        <w:numPr>
          <w:ilvl w:val="0"/>
          <w:numId w:val="10"/>
        </w:numPr>
      </w:pPr>
      <w:r>
        <w:t xml:space="preserve">La fecha actual </w:t>
      </w:r>
      <w:r w:rsidR="00A165C9">
        <w:t>está</w:t>
      </w:r>
      <w:r>
        <w:t xml:space="preserve"> fuera de</w:t>
      </w:r>
      <w:r w:rsidR="00A165C9">
        <w:t>l</w:t>
      </w:r>
      <w:r>
        <w:t xml:space="preserve"> </w:t>
      </w:r>
      <w:r w:rsidR="00B9019F">
        <w:t>rango</w:t>
      </w:r>
      <w:r>
        <w:t xml:space="preserve"> de fechas establecido por l</w:t>
      </w:r>
      <w:r w:rsidR="008C7CD2">
        <w:t xml:space="preserve">os campos </w:t>
      </w:r>
      <w:r w:rsidR="00962942">
        <w:t xml:space="preserve"> </w:t>
      </w:r>
      <w:r w:rsidR="00A165C9">
        <w:rPr>
          <w:b/>
          <w:bCs w:val="0"/>
        </w:rPr>
        <w:t>Válido desde</w:t>
      </w:r>
      <w:r w:rsidR="00962942">
        <w:t xml:space="preserve"> y </w:t>
      </w:r>
      <w:r w:rsidR="00962942">
        <w:rPr>
          <w:b/>
          <w:bCs w:val="0"/>
        </w:rPr>
        <w:t>Válido hasta</w:t>
      </w:r>
      <w:r w:rsidR="00A165C9">
        <w:rPr>
          <w:b/>
          <w:bCs w:val="0"/>
        </w:rPr>
        <w:t>.</w:t>
      </w:r>
    </w:p>
    <w:p w14:paraId="71946AA9" w14:textId="07BBC55C" w:rsidR="00A165C9" w:rsidRPr="00851EC6" w:rsidRDefault="00851EC6" w:rsidP="00FE5BF8">
      <w:pPr>
        <w:pStyle w:val="04Cuerpodetexto"/>
        <w:numPr>
          <w:ilvl w:val="0"/>
          <w:numId w:val="10"/>
        </w:numPr>
      </w:pPr>
      <w:r>
        <w:t>S</w:t>
      </w:r>
      <w:r w:rsidRPr="00851EC6">
        <w:t>i se ha seleccionado el campo</w:t>
      </w:r>
      <w:r>
        <w:rPr>
          <w:b/>
          <w:bCs w:val="0"/>
        </w:rPr>
        <w:t xml:space="preserve">  </w:t>
      </w:r>
      <w:r w:rsidRPr="007F08B1">
        <w:rPr>
          <w:b/>
          <w:bCs w:val="0"/>
        </w:rPr>
        <w:t>Requiere fecha de activación</w:t>
      </w:r>
      <w:r w:rsidRPr="00851EC6">
        <w:t xml:space="preserve"> </w:t>
      </w:r>
      <w:r>
        <w:t>y l</w:t>
      </w:r>
      <w:r w:rsidR="00A165C9" w:rsidRPr="00851EC6">
        <w:t xml:space="preserve">a fecha actual está fuera del  </w:t>
      </w:r>
      <w:r w:rsidR="00B9019F" w:rsidRPr="00851EC6">
        <w:t>rango de fechas establecido por los campos</w:t>
      </w:r>
      <w:r w:rsidR="00B9019F">
        <w:rPr>
          <w:b/>
          <w:bCs w:val="0"/>
        </w:rPr>
        <w:t xml:space="preserve"> Activar desde</w:t>
      </w:r>
      <w:r w:rsidR="00B9019F" w:rsidRPr="00851EC6">
        <w:t xml:space="preserve"> y </w:t>
      </w:r>
      <w:r w:rsidR="00B9019F">
        <w:rPr>
          <w:b/>
          <w:bCs w:val="0"/>
        </w:rPr>
        <w:t>Activar hasta</w:t>
      </w:r>
      <w:r>
        <w:rPr>
          <w:b/>
          <w:bCs w:val="0"/>
        </w:rPr>
        <w:t>.</w:t>
      </w:r>
    </w:p>
    <w:p w14:paraId="498F020F" w14:textId="1C4EBB2B" w:rsidR="00851EC6" w:rsidRPr="009A16F5" w:rsidRDefault="00851EC6" w:rsidP="00FE5BF8">
      <w:pPr>
        <w:pStyle w:val="04Cuerpodetexto"/>
        <w:numPr>
          <w:ilvl w:val="0"/>
          <w:numId w:val="10"/>
        </w:numPr>
      </w:pPr>
      <w:r w:rsidRPr="009A16F5">
        <w:t xml:space="preserve">Si se ha asignado el </w:t>
      </w:r>
      <w:r w:rsidRPr="009A16F5">
        <w:rPr>
          <w:b/>
          <w:bCs w:val="0"/>
        </w:rPr>
        <w:t>estado</w:t>
      </w:r>
      <w:r w:rsidRPr="009A16F5">
        <w:t xml:space="preserve"> </w:t>
      </w:r>
      <w:r w:rsidRPr="009A16F5">
        <w:rPr>
          <w:b/>
          <w:bCs w:val="0"/>
        </w:rPr>
        <w:t>Inactiva</w:t>
      </w:r>
      <w:r w:rsidRPr="009A16F5">
        <w:t xml:space="preserve"> </w:t>
      </w:r>
      <w:r w:rsidR="009A16F5" w:rsidRPr="009A16F5">
        <w:t>dentro del formulario de creación o edición de experiencias.</w:t>
      </w:r>
    </w:p>
    <w:p w14:paraId="66525C3B" w14:textId="62993562" w:rsidR="00996863" w:rsidRPr="00DC3377" w:rsidRDefault="00B60E7E" w:rsidP="00996863">
      <w:pPr>
        <w:pStyle w:val="04Cuerpodetexto"/>
        <w:rPr>
          <w:b/>
          <w:bCs w:val="0"/>
        </w:rPr>
      </w:pPr>
      <w:r w:rsidRPr="00DC3377">
        <w:rPr>
          <w:b/>
          <w:bCs w:val="0"/>
        </w:rPr>
        <w:t xml:space="preserve"> </w:t>
      </w:r>
    </w:p>
    <w:p w14:paraId="0AEF972B" w14:textId="63C04ED2" w:rsidR="00F039E6" w:rsidRDefault="00F039E6">
      <w:pPr>
        <w:sectPr w:rsidR="00F039E6">
          <w:headerReference w:type="default" r:id="rId23"/>
          <w:footerReference w:type="default" r:id="rId24"/>
          <w:pgSz w:w="11906" w:h="16838"/>
          <w:pgMar w:top="1542" w:right="1276" w:bottom="1542" w:left="1276" w:header="737" w:footer="737" w:gutter="0"/>
          <w:cols w:space="708"/>
          <w:docGrid w:linePitch="360"/>
        </w:sectPr>
      </w:pPr>
    </w:p>
    <w:p w14:paraId="05416E0E" w14:textId="4219398F" w:rsidR="00BB4263" w:rsidRDefault="00BB4263" w:rsidP="0020679E">
      <w:pPr>
        <w:tabs>
          <w:tab w:val="left" w:pos="1848"/>
        </w:tabs>
      </w:pPr>
    </w:p>
    <w:p w14:paraId="2473A810" w14:textId="77777777" w:rsidR="00BB4263" w:rsidRDefault="00BB4263" w:rsidP="00327B17">
      <w:pPr>
        <w:tabs>
          <w:tab w:val="left" w:pos="1848"/>
        </w:tabs>
        <w:jc w:val="both"/>
      </w:pPr>
    </w:p>
    <w:p w14:paraId="67E4F7AD" w14:textId="2FE52822" w:rsidR="00327B17" w:rsidRDefault="00327B17" w:rsidP="00327B17">
      <w:pPr>
        <w:tabs>
          <w:tab w:val="left" w:pos="1848"/>
        </w:tabs>
        <w:jc w:val="both"/>
      </w:pPr>
      <w:r>
        <w:t xml:space="preserve"> </w:t>
      </w:r>
    </w:p>
    <w:sectPr w:rsidR="00327B17">
      <w:headerReference w:type="default" r:id="rId25"/>
      <w:footerReference w:type="default" r:id="rId26"/>
      <w:type w:val="continuous"/>
      <w:pgSz w:w="11906" w:h="16838"/>
      <w:pgMar w:top="851" w:right="851" w:bottom="851" w:left="851" w:header="340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2FFAD" w14:textId="77777777" w:rsidR="00BB4CB5" w:rsidRDefault="00BB4CB5">
      <w:pPr>
        <w:spacing w:after="0"/>
      </w:pPr>
      <w:r>
        <w:separator/>
      </w:r>
    </w:p>
  </w:endnote>
  <w:endnote w:type="continuationSeparator" w:id="0">
    <w:p w14:paraId="07E9706C" w14:textId="77777777" w:rsidR="00BB4CB5" w:rsidRDefault="00BB4C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E094D" w14:textId="77777777" w:rsidR="0074292A" w:rsidRDefault="00526164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E7A4EB" w14:textId="77777777" w:rsidR="0074292A" w:rsidRDefault="007429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C25DF" w14:textId="77777777" w:rsidR="0074292A" w:rsidRDefault="0052616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D84E8B7" wp14:editId="7EE08327">
              <wp:simplePos x="0" y="0"/>
              <wp:positionH relativeFrom="column">
                <wp:posOffset>49530</wp:posOffset>
              </wp:positionH>
              <wp:positionV relativeFrom="paragraph">
                <wp:posOffset>-3290570</wp:posOffset>
              </wp:positionV>
              <wp:extent cx="2124075" cy="288290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000" cy="288000"/>
                      </a:xfrm>
                      <a:prstGeom prst="rect">
                        <a:avLst/>
                      </a:prstGeom>
                      <a:solidFill>
                        <a:srgbClr val="FBBB2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4B4BEA" id="Rectángulo 10" o:spid="_x0000_s1026" style="position:absolute;margin-left:3.9pt;margin-top:-259.1pt;width:167.25pt;height:22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" fillcolor="#fbbb21" stroked="f" strokeweight="1pt"/>
          </w:pict>
        </mc:Fallback>
      </mc:AlternateContent>
    </w:r>
    <w:r>
      <w:rPr>
        <w:noProof/>
      </w:rPr>
      <mc:AlternateContent>
        <mc:Choice Requires="wpc">
          <w:drawing>
            <wp:anchor distT="0" distB="0" distL="114300" distR="114300" simplePos="0" relativeHeight="251669504" behindDoc="0" locked="0" layoutInCell="1" allowOverlap="1" wp14:anchorId="061464BC" wp14:editId="5769339F">
              <wp:simplePos x="0" y="0"/>
              <wp:positionH relativeFrom="margin">
                <wp:align>right</wp:align>
              </wp:positionH>
              <wp:positionV relativeFrom="margin">
                <wp:align>bottom</wp:align>
              </wp:positionV>
              <wp:extent cx="1350010" cy="353060"/>
              <wp:effectExtent l="0" t="0" r="3175" b="8890"/>
              <wp:wrapNone/>
              <wp:docPr id="43" name="Lienzo 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6" name="Grupo 16"/>
                      <wpg:cNvGrpSpPr/>
                      <wpg:grpSpPr>
                        <a:xfrm>
                          <a:off x="5" y="9"/>
                          <a:ext cx="1349651" cy="352381"/>
                          <a:chOff x="9" y="14"/>
                          <a:chExt cx="2059244" cy="537496"/>
                        </a:xfrm>
                      </wpg:grpSpPr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" y="132550"/>
                            <a:ext cx="132520" cy="404960"/>
                          </a:xfrm>
                          <a:prstGeom prst="rect">
                            <a:avLst/>
                          </a:pr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1" name="Freeform 7"/>
                        <wps:cNvSpPr/>
                        <wps:spPr bwMode="auto">
                          <a:xfrm>
                            <a:off x="234321" y="132550"/>
                            <a:ext cx="433866" cy="404960"/>
                          </a:xfrm>
                          <a:custGeom>
                            <a:avLst/>
                            <a:gdLst>
                              <a:gd name="T0" fmla="*/ 73 w 239"/>
                              <a:gd name="T1" fmla="*/ 223 h 223"/>
                              <a:gd name="T2" fmla="*/ 0 w 239"/>
                              <a:gd name="T3" fmla="*/ 223 h 223"/>
                              <a:gd name="T4" fmla="*/ 0 w 239"/>
                              <a:gd name="T5" fmla="*/ 0 h 223"/>
                              <a:gd name="T6" fmla="*/ 156 w 239"/>
                              <a:gd name="T7" fmla="*/ 0 h 223"/>
                              <a:gd name="T8" fmla="*/ 232 w 239"/>
                              <a:gd name="T9" fmla="*/ 39 h 223"/>
                              <a:gd name="T10" fmla="*/ 239 w 239"/>
                              <a:gd name="T11" fmla="*/ 100 h 223"/>
                              <a:gd name="T12" fmla="*/ 239 w 239"/>
                              <a:gd name="T13" fmla="*/ 223 h 223"/>
                              <a:gd name="T14" fmla="*/ 166 w 239"/>
                              <a:gd name="T15" fmla="*/ 223 h 223"/>
                              <a:gd name="T16" fmla="*/ 166 w 239"/>
                              <a:gd name="T17" fmla="*/ 107 h 223"/>
                              <a:gd name="T18" fmla="*/ 161 w 239"/>
                              <a:gd name="T19" fmla="*/ 70 h 223"/>
                              <a:gd name="T20" fmla="*/ 129 w 239"/>
                              <a:gd name="T21" fmla="*/ 60 h 223"/>
                              <a:gd name="T22" fmla="*/ 73 w 239"/>
                              <a:gd name="T23" fmla="*/ 60 h 223"/>
                              <a:gd name="T24" fmla="*/ 73 w 239"/>
                              <a:gd name="T25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39" h="223">
                                <a:moveTo>
                                  <a:pt x="73" y="223"/>
                                </a:move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56" y="0"/>
                                  <a:pt x="156" y="0"/>
                                  <a:pt x="156" y="0"/>
                                </a:cubicBezTo>
                                <a:cubicBezTo>
                                  <a:pt x="194" y="0"/>
                                  <a:pt x="221" y="14"/>
                                  <a:pt x="232" y="39"/>
                                </a:cubicBezTo>
                                <a:cubicBezTo>
                                  <a:pt x="237" y="52"/>
                                  <a:pt x="239" y="70"/>
                                  <a:pt x="239" y="100"/>
                                </a:cubicBezTo>
                                <a:cubicBezTo>
                                  <a:pt x="239" y="223"/>
                                  <a:pt x="239" y="223"/>
                                  <a:pt x="239" y="223"/>
                                </a:cubicBezTo>
                                <a:cubicBezTo>
                                  <a:pt x="166" y="223"/>
                                  <a:pt x="166" y="223"/>
                                  <a:pt x="166" y="223"/>
                                </a:cubicBezTo>
                                <a:cubicBezTo>
                                  <a:pt x="166" y="107"/>
                                  <a:pt x="166" y="107"/>
                                  <a:pt x="166" y="107"/>
                                </a:cubicBezTo>
                                <a:cubicBezTo>
                                  <a:pt x="166" y="84"/>
                                  <a:pt x="164" y="77"/>
                                  <a:pt x="161" y="70"/>
                                </a:cubicBezTo>
                                <a:cubicBezTo>
                                  <a:pt x="156" y="62"/>
                                  <a:pt x="149" y="60"/>
                                  <a:pt x="129" y="60"/>
                                </a:cubicBez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lnTo>
                                  <a:pt x="73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2" name="Freeform 8"/>
                        <wps:cNvSpPr>
                          <a:spLocks noEditPoints="1"/>
                        </wps:cNvSpPr>
                        <wps:spPr bwMode="auto">
                          <a:xfrm>
                            <a:off x="755514" y="14"/>
                            <a:ext cx="448305" cy="537496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96 h 296"/>
                              <a:gd name="T2" fmla="*/ 14 w 247"/>
                              <a:gd name="T3" fmla="*/ 263 h 296"/>
                              <a:gd name="T4" fmla="*/ 0 w 247"/>
                              <a:gd name="T5" fmla="*/ 187 h 296"/>
                              <a:gd name="T6" fmla="*/ 0 w 247"/>
                              <a:gd name="T7" fmla="*/ 181 h 296"/>
                              <a:gd name="T8" fmla="*/ 21 w 247"/>
                              <a:gd name="T9" fmla="*/ 99 h 296"/>
                              <a:gd name="T10" fmla="*/ 107 w 247"/>
                              <a:gd name="T11" fmla="*/ 73 h 296"/>
                              <a:gd name="T12" fmla="*/ 174 w 247"/>
                              <a:gd name="T13" fmla="*/ 73 h 296"/>
                              <a:gd name="T14" fmla="*/ 174 w 247"/>
                              <a:gd name="T15" fmla="*/ 0 h 296"/>
                              <a:gd name="T16" fmla="*/ 247 w 247"/>
                              <a:gd name="T17" fmla="*/ 0 h 296"/>
                              <a:gd name="T18" fmla="*/ 247 w 247"/>
                              <a:gd name="T19" fmla="*/ 296 h 296"/>
                              <a:gd name="T20" fmla="*/ 107 w 247"/>
                              <a:gd name="T21" fmla="*/ 296 h 296"/>
                              <a:gd name="T22" fmla="*/ 174 w 247"/>
                              <a:gd name="T23" fmla="*/ 133 h 296"/>
                              <a:gd name="T24" fmla="*/ 114 w 247"/>
                              <a:gd name="T25" fmla="*/ 133 h 296"/>
                              <a:gd name="T26" fmla="*/ 74 w 247"/>
                              <a:gd name="T27" fmla="*/ 181 h 296"/>
                              <a:gd name="T28" fmla="*/ 74 w 247"/>
                              <a:gd name="T29" fmla="*/ 188 h 296"/>
                              <a:gd name="T30" fmla="*/ 114 w 247"/>
                              <a:gd name="T31" fmla="*/ 236 h 296"/>
                              <a:gd name="T32" fmla="*/ 174 w 247"/>
                              <a:gd name="T33" fmla="*/ 236 h 296"/>
                              <a:gd name="T34" fmla="*/ 174 w 247"/>
                              <a:gd name="T35" fmla="*/ 133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47" h="296">
                                <a:moveTo>
                                  <a:pt x="107" y="296"/>
                                </a:moveTo>
                                <a:cubicBezTo>
                                  <a:pt x="59" y="296"/>
                                  <a:pt x="31" y="286"/>
                                  <a:pt x="14" y="263"/>
                                </a:cubicBezTo>
                                <a:cubicBezTo>
                                  <a:pt x="5" y="248"/>
                                  <a:pt x="0" y="225"/>
                                  <a:pt x="0" y="187"/>
                                </a:cubicBezTo>
                                <a:cubicBezTo>
                                  <a:pt x="0" y="181"/>
                                  <a:pt x="0" y="181"/>
                                  <a:pt x="0" y="181"/>
                                </a:cubicBezTo>
                                <a:cubicBezTo>
                                  <a:pt x="0" y="137"/>
                                  <a:pt x="6" y="114"/>
                                  <a:pt x="21" y="99"/>
                                </a:cubicBezTo>
                                <a:cubicBezTo>
                                  <a:pt x="39" y="80"/>
                                  <a:pt x="64" y="73"/>
                                  <a:pt x="107" y="73"/>
                                </a:cubicBezTo>
                                <a:cubicBezTo>
                                  <a:pt x="174" y="73"/>
                                  <a:pt x="174" y="73"/>
                                  <a:pt x="174" y="73"/>
                                </a:cubicBezTo>
                                <a:cubicBezTo>
                                  <a:pt x="174" y="0"/>
                                  <a:pt x="174" y="0"/>
                                  <a:pt x="174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96"/>
                                  <a:pt x="247" y="296"/>
                                  <a:pt x="247" y="296"/>
                                </a:cubicBezTo>
                                <a:lnTo>
                                  <a:pt x="107" y="296"/>
                                </a:lnTo>
                                <a:close/>
                                <a:moveTo>
                                  <a:pt x="174" y="133"/>
                                </a:moveTo>
                                <a:cubicBezTo>
                                  <a:pt x="114" y="133"/>
                                  <a:pt x="114" y="133"/>
                                  <a:pt x="114" y="133"/>
                                </a:cubicBezTo>
                                <a:cubicBezTo>
                                  <a:pt x="79" y="133"/>
                                  <a:pt x="74" y="139"/>
                                  <a:pt x="74" y="181"/>
                                </a:cubicBezTo>
                                <a:cubicBezTo>
                                  <a:pt x="74" y="188"/>
                                  <a:pt x="74" y="188"/>
                                  <a:pt x="74" y="188"/>
                                </a:cubicBezTo>
                                <a:cubicBezTo>
                                  <a:pt x="74" y="230"/>
                                  <a:pt x="79" y="236"/>
                                  <a:pt x="114" y="236"/>
                                </a:cubicBezTo>
                                <a:cubicBezTo>
                                  <a:pt x="174" y="236"/>
                                  <a:pt x="174" y="236"/>
                                  <a:pt x="174" y="236"/>
                                </a:cubicBezTo>
                                <a:lnTo>
                                  <a:pt x="174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3" name="Freeform 9"/>
                        <wps:cNvSpPr/>
                        <wps:spPr bwMode="auto">
                          <a:xfrm>
                            <a:off x="1292969" y="132550"/>
                            <a:ext cx="243231" cy="404960"/>
                          </a:xfrm>
                          <a:custGeom>
                            <a:avLst/>
                            <a:gdLst>
                              <a:gd name="T0" fmla="*/ 0 w 134"/>
                              <a:gd name="T1" fmla="*/ 100 h 223"/>
                              <a:gd name="T2" fmla="*/ 7 w 134"/>
                              <a:gd name="T3" fmla="*/ 39 h 223"/>
                              <a:gd name="T4" fmla="*/ 82 w 134"/>
                              <a:gd name="T5" fmla="*/ 0 h 223"/>
                              <a:gd name="T6" fmla="*/ 134 w 134"/>
                              <a:gd name="T7" fmla="*/ 0 h 223"/>
                              <a:gd name="T8" fmla="*/ 134 w 134"/>
                              <a:gd name="T9" fmla="*/ 60 h 223"/>
                              <a:gd name="T10" fmla="*/ 109 w 134"/>
                              <a:gd name="T11" fmla="*/ 60 h 223"/>
                              <a:gd name="T12" fmla="*/ 78 w 134"/>
                              <a:gd name="T13" fmla="*/ 70 h 223"/>
                              <a:gd name="T14" fmla="*/ 73 w 134"/>
                              <a:gd name="T15" fmla="*/ 107 h 223"/>
                              <a:gd name="T16" fmla="*/ 73 w 134"/>
                              <a:gd name="T17" fmla="*/ 223 h 223"/>
                              <a:gd name="T18" fmla="*/ 0 w 134"/>
                              <a:gd name="T19" fmla="*/ 223 h 223"/>
                              <a:gd name="T20" fmla="*/ 0 w 134"/>
                              <a:gd name="T21" fmla="*/ 10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223">
                                <a:moveTo>
                                  <a:pt x="0" y="100"/>
                                </a:moveTo>
                                <a:cubicBezTo>
                                  <a:pt x="0" y="70"/>
                                  <a:pt x="2" y="52"/>
                                  <a:pt x="7" y="39"/>
                                </a:cubicBezTo>
                                <a:cubicBezTo>
                                  <a:pt x="18" y="14"/>
                                  <a:pt x="44" y="0"/>
                                  <a:pt x="82" y="0"/>
                                </a:cubicBez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4" y="60"/>
                                  <a:pt x="134" y="60"/>
                                  <a:pt x="134" y="60"/>
                                </a:cubicBezTo>
                                <a:cubicBezTo>
                                  <a:pt x="109" y="60"/>
                                  <a:pt x="109" y="60"/>
                                  <a:pt x="109" y="60"/>
                                </a:cubicBezTo>
                                <a:cubicBezTo>
                                  <a:pt x="90" y="60"/>
                                  <a:pt x="83" y="62"/>
                                  <a:pt x="78" y="70"/>
                                </a:cubicBezTo>
                                <a:cubicBezTo>
                                  <a:pt x="74" y="77"/>
                                  <a:pt x="73" y="84"/>
                                  <a:pt x="73" y="107"/>
                                </a:cubicBezTo>
                                <a:cubicBezTo>
                                  <a:pt x="73" y="223"/>
                                  <a:pt x="73" y="223"/>
                                  <a:pt x="73" y="223"/>
                                </a:cubicBez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4" name="Freeform 10"/>
                        <wps:cNvSpPr>
                          <a:spLocks noEditPoints="1"/>
                        </wps:cNvSpPr>
                        <wps:spPr bwMode="auto">
                          <a:xfrm>
                            <a:off x="1610626" y="132550"/>
                            <a:ext cx="448627" cy="404960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23 h 223"/>
                              <a:gd name="T2" fmla="*/ 14 w 247"/>
                              <a:gd name="T3" fmla="*/ 190 h 223"/>
                              <a:gd name="T4" fmla="*/ 0 w 247"/>
                              <a:gd name="T5" fmla="*/ 114 h 223"/>
                              <a:gd name="T6" fmla="*/ 0 w 247"/>
                              <a:gd name="T7" fmla="*/ 108 h 223"/>
                              <a:gd name="T8" fmla="*/ 20 w 247"/>
                              <a:gd name="T9" fmla="*/ 26 h 223"/>
                              <a:gd name="T10" fmla="*/ 107 w 247"/>
                              <a:gd name="T11" fmla="*/ 0 h 223"/>
                              <a:gd name="T12" fmla="*/ 247 w 247"/>
                              <a:gd name="T13" fmla="*/ 0 h 223"/>
                              <a:gd name="T14" fmla="*/ 247 w 247"/>
                              <a:gd name="T15" fmla="*/ 223 h 223"/>
                              <a:gd name="T16" fmla="*/ 107 w 247"/>
                              <a:gd name="T17" fmla="*/ 223 h 223"/>
                              <a:gd name="T18" fmla="*/ 174 w 247"/>
                              <a:gd name="T19" fmla="*/ 60 h 223"/>
                              <a:gd name="T20" fmla="*/ 113 w 247"/>
                              <a:gd name="T21" fmla="*/ 60 h 223"/>
                              <a:gd name="T22" fmla="*/ 73 w 247"/>
                              <a:gd name="T23" fmla="*/ 108 h 223"/>
                              <a:gd name="T24" fmla="*/ 73 w 247"/>
                              <a:gd name="T25" fmla="*/ 115 h 223"/>
                              <a:gd name="T26" fmla="*/ 113 w 247"/>
                              <a:gd name="T27" fmla="*/ 163 h 223"/>
                              <a:gd name="T28" fmla="*/ 174 w 247"/>
                              <a:gd name="T29" fmla="*/ 163 h 223"/>
                              <a:gd name="T30" fmla="*/ 174 w 247"/>
                              <a:gd name="T31" fmla="*/ 6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7" h="223">
                                <a:moveTo>
                                  <a:pt x="107" y="223"/>
                                </a:moveTo>
                                <a:cubicBezTo>
                                  <a:pt x="58" y="223"/>
                                  <a:pt x="31" y="213"/>
                                  <a:pt x="14" y="190"/>
                                </a:cubicBezTo>
                                <a:cubicBezTo>
                                  <a:pt x="4" y="175"/>
                                  <a:pt x="0" y="152"/>
                                  <a:pt x="0" y="114"/>
                                </a:cubicBezTo>
                                <a:cubicBezTo>
                                  <a:pt x="0" y="108"/>
                                  <a:pt x="0" y="108"/>
                                  <a:pt x="0" y="108"/>
                                </a:cubicBezTo>
                                <a:cubicBezTo>
                                  <a:pt x="0" y="64"/>
                                  <a:pt x="5" y="41"/>
                                  <a:pt x="20" y="26"/>
                                </a:cubicBezTo>
                                <a:cubicBezTo>
                                  <a:pt x="39" y="7"/>
                                  <a:pt x="63" y="0"/>
                                  <a:pt x="107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23"/>
                                  <a:pt x="247" y="223"/>
                                  <a:pt x="247" y="223"/>
                                </a:cubicBezTo>
                                <a:lnTo>
                                  <a:pt x="107" y="223"/>
                                </a:lnTo>
                                <a:close/>
                                <a:moveTo>
                                  <a:pt x="174" y="60"/>
                                </a:moveTo>
                                <a:cubicBezTo>
                                  <a:pt x="113" y="60"/>
                                  <a:pt x="113" y="60"/>
                                  <a:pt x="113" y="60"/>
                                </a:cubicBezTo>
                                <a:cubicBezTo>
                                  <a:pt x="78" y="60"/>
                                  <a:pt x="73" y="66"/>
                                  <a:pt x="73" y="108"/>
                                </a:cubicBezTo>
                                <a:cubicBezTo>
                                  <a:pt x="73" y="115"/>
                                  <a:pt x="73" y="115"/>
                                  <a:pt x="73" y="115"/>
                                </a:cubicBezTo>
                                <a:cubicBezTo>
                                  <a:pt x="73" y="157"/>
                                  <a:pt x="78" y="163"/>
                                  <a:pt x="113" y="163"/>
                                </a:cubicBezTo>
                                <a:cubicBezTo>
                                  <a:pt x="174" y="163"/>
                                  <a:pt x="174" y="163"/>
                                  <a:pt x="174" y="163"/>
                                </a:cubicBezTo>
                                <a:lnTo>
                                  <a:pt x="17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</wp:anchor>
          </w:drawing>
        </mc:Choice>
        <mc:Fallback>
          <w:pict>
            <v:group w14:anchorId="3418E214" id="Lienzo 43" o:spid="_x0000_s1026" editas="canvas" style="position:absolute;margin-left:55.1pt;margin-top:0;width:106.3pt;height:27.8pt;z-index:251669504;mso-position-horizontal:right;mso-position-horizontal-relative:margin;mso-position-vertical:bottom;mso-position-vertical-relative:margin" coordsize="13500,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13500;height:3530;visibility:visible;mso-wrap-style:square">
                <v:fill o:detectmouseclick="t"/>
                <v:path o:connecttype="none"/>
              </v:shape>
              <v:group id="Grupo 16" o:spid="_x0000_s1028" style="position:absolute;width:13496;height:3523" coordorigin="" coordsize="20592,5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rect id="Rectangle 6" o:spid="_x0000_s1029" style="position:absolute;top:1325;width:1325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" fillcolor="#004254" stroked="f">
                  <v:textbox inset="1.2258mm,.61289mm,1.2258mm,.61289mm"/>
                </v:rect>
                <v:shape id="Freeform 7" o:spid="_x0000_s1030" style="position:absolute;left:2343;top:1325;width:4338;height:4050;visibility:visible;mso-wrap-style:square;v-text-anchor:top" coordsize="239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" path="m73,223c,223,,223,,223,,,,,,,156,,156,,156,v38,,65,14,76,39c237,52,239,70,239,100v,123,,123,,123c166,223,166,223,166,223v,-116,,-116,,-116c166,84,164,77,161,70,156,62,149,60,129,60v-56,,-56,,-56,l73,223xe" fillcolor="#004254" stroked="f">
                  <v:path arrowok="t" o:connecttype="custom" o:connectlocs="132520,404960;0,404960;0,0;283193,0;421159,70823;433866,181596;433866,404960;301346,404960;301346,194308;292270,127117;234179,108958;132520,108958;132520,404960" o:connectangles="0,0,0,0,0,0,0,0,0,0,0,0,0"/>
                </v:shape>
                <v:shape id="Freeform 8" o:spid="_x0000_s1031" style="position:absolute;left:7555;width:4483;height:5375;visibility:visible;mso-wrap-style:square;v-text-anchor:top" coordsize="247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" path="m107,296c59,296,31,286,14,263,5,248,,225,,187v,-6,,-6,,-6c,137,6,114,21,99,39,80,64,73,107,73v67,,67,,67,c174,,174,,174,v73,,73,,73,c247,296,247,296,247,296r-140,xm174,133v-60,,-60,,-60,c79,133,74,139,74,181v,7,,7,,7c74,230,79,236,114,236v60,,60,,60,l174,133xe" fillcolor="#004254" stroked="f">
                  <v:path arrowok="t" o:connecttype="custom" o:connectlocs="194205,537496;25410,477572;0,339567;0,328672;38115,179771;194205,132558;315810,132558;315810,0;448305,0;448305,537496;194205,537496;315810,241510;206910,241510;134310,328672;134310,341383;206910,428544;315810,428544;315810,241510" o:connectangles="0,0,0,0,0,0,0,0,0,0,0,0,0,0,0,0,0,0"/>
                  <o:lock v:ext="edit" verticies="t"/>
                </v:shape>
                <v:shape id="Freeform 9" o:spid="_x0000_s1032" style="position:absolute;left:12929;top:1325;width:2433;height:4050;visibility:visible;mso-wrap-style:square;v-text-anchor:top" coordsize="134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" path="m,100c,70,2,52,7,39,18,14,44,,82,v52,,52,,52,c134,60,134,60,134,60v-25,,-25,,-25,c90,60,83,62,78,70v-4,7,-5,14,-5,37c73,223,73,223,73,223,,223,,223,,223l,100xe" fillcolor="#004254" stroked="f">
                  <v:path arrowok="t" o:connecttype="custom" o:connectlocs="0,181596;12706,70823;148843,0;243231,0;243231,108958;197852,108958;141582,127117;132506,194308;132506,404960;0,404960;0,181596" o:connectangles="0,0,0,0,0,0,0,0,0,0,0"/>
                </v:shape>
                <v:shape id="Freeform 10" o:spid="_x0000_s1033" style="position:absolute;left:16106;top:1325;width:4486;height:4050;visibility:visible;mso-wrap-style:square;v-text-anchor:top" coordsize="247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" path="m107,223c58,223,31,213,14,190,4,175,,152,,114v,-6,,-6,,-6c,64,5,41,20,26,39,7,63,,107,,247,,247,,247,v,223,,223,,223l107,223xm174,60v-61,,-61,,-61,c78,60,73,66,73,108v,7,,7,,7c73,157,78,163,113,163v61,,61,,61,l174,60xe" fillcolor="#004254" stroked="f">
                  <v:path arrowok="t" o:connecttype="custom" o:connectlocs="194344,404960;25428,345033;0,207020;0,196124;36326,47215;194344,0;448627,0;448627,404960;194344,404960;316037,108958;205242,108958;132590,196124;132590,208836;205242,296002;316037,296002;316037,108958" o:connectangles="0,0,0,0,0,0,0,0,0,0,0,0,0,0,0,0"/>
                  <o:lock v:ext="edit" verticies="t"/>
                </v:shape>
              </v:group>
              <w10:wrap anchorx="margin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0CCBB" w14:textId="77777777" w:rsidR="0074292A" w:rsidRDefault="00526164">
    <w:pPr>
      <w:pStyle w:val="Piedepginaypaginacin"/>
    </w:pPr>
    <w:r>
      <w:rPr>
        <w:noProof/>
      </w:rPr>
      <mc:AlternateContent>
        <mc:Choice Requires="wpc">
          <w:drawing>
            <wp:anchor distT="0" distB="0" distL="114300" distR="114300" simplePos="0" relativeHeight="251712512" behindDoc="0" locked="0" layoutInCell="1" allowOverlap="1" wp14:anchorId="79EE44DB" wp14:editId="44D48D8E">
              <wp:simplePos x="0" y="0"/>
              <wp:positionH relativeFrom="margin">
                <wp:posOffset>0</wp:posOffset>
              </wp:positionH>
              <wp:positionV relativeFrom="margin">
                <wp:posOffset>9137015</wp:posOffset>
              </wp:positionV>
              <wp:extent cx="539750" cy="140970"/>
              <wp:effectExtent l="0" t="0" r="0" b="0"/>
              <wp:wrapThrough wrapText="bothSides">
                <wp:wrapPolygon edited="0">
                  <wp:start x="9911" y="0"/>
                  <wp:lineTo x="0" y="2919"/>
                  <wp:lineTo x="0" y="17514"/>
                  <wp:lineTo x="20584" y="17514"/>
                  <wp:lineTo x="20584" y="2919"/>
                  <wp:lineTo x="13722" y="0"/>
                  <wp:lineTo x="9911" y="0"/>
                </wp:wrapPolygon>
              </wp:wrapThrough>
              <wp:docPr id="66" name="Lienzo 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97" name="Grupo 97"/>
                      <wpg:cNvGrpSpPr/>
                      <wpg:grpSpPr>
                        <a:xfrm>
                          <a:off x="0" y="0"/>
                          <a:ext cx="539750" cy="140955"/>
                          <a:chOff x="9" y="14"/>
                          <a:chExt cx="2059244" cy="537496"/>
                        </a:xfrm>
                      </wpg:grpSpPr>
                      <wps:wsp>
                        <wps:cNvPr id="9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" y="132550"/>
                            <a:ext cx="132520" cy="404960"/>
                          </a:xfrm>
                          <a:prstGeom prst="rect">
                            <a:avLst/>
                          </a:pr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99" name="Freeform 7"/>
                        <wps:cNvSpPr/>
                        <wps:spPr bwMode="auto">
                          <a:xfrm>
                            <a:off x="234321" y="132550"/>
                            <a:ext cx="433866" cy="404960"/>
                          </a:xfrm>
                          <a:custGeom>
                            <a:avLst/>
                            <a:gdLst>
                              <a:gd name="T0" fmla="*/ 73 w 239"/>
                              <a:gd name="T1" fmla="*/ 223 h 223"/>
                              <a:gd name="T2" fmla="*/ 0 w 239"/>
                              <a:gd name="T3" fmla="*/ 223 h 223"/>
                              <a:gd name="T4" fmla="*/ 0 w 239"/>
                              <a:gd name="T5" fmla="*/ 0 h 223"/>
                              <a:gd name="T6" fmla="*/ 156 w 239"/>
                              <a:gd name="T7" fmla="*/ 0 h 223"/>
                              <a:gd name="T8" fmla="*/ 232 w 239"/>
                              <a:gd name="T9" fmla="*/ 39 h 223"/>
                              <a:gd name="T10" fmla="*/ 239 w 239"/>
                              <a:gd name="T11" fmla="*/ 100 h 223"/>
                              <a:gd name="T12" fmla="*/ 239 w 239"/>
                              <a:gd name="T13" fmla="*/ 223 h 223"/>
                              <a:gd name="T14" fmla="*/ 166 w 239"/>
                              <a:gd name="T15" fmla="*/ 223 h 223"/>
                              <a:gd name="T16" fmla="*/ 166 w 239"/>
                              <a:gd name="T17" fmla="*/ 107 h 223"/>
                              <a:gd name="T18" fmla="*/ 161 w 239"/>
                              <a:gd name="T19" fmla="*/ 70 h 223"/>
                              <a:gd name="T20" fmla="*/ 129 w 239"/>
                              <a:gd name="T21" fmla="*/ 60 h 223"/>
                              <a:gd name="T22" fmla="*/ 73 w 239"/>
                              <a:gd name="T23" fmla="*/ 60 h 223"/>
                              <a:gd name="T24" fmla="*/ 73 w 239"/>
                              <a:gd name="T25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39" h="223">
                                <a:moveTo>
                                  <a:pt x="73" y="223"/>
                                </a:move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56" y="0"/>
                                  <a:pt x="156" y="0"/>
                                  <a:pt x="156" y="0"/>
                                </a:cubicBezTo>
                                <a:cubicBezTo>
                                  <a:pt x="194" y="0"/>
                                  <a:pt x="221" y="14"/>
                                  <a:pt x="232" y="39"/>
                                </a:cubicBezTo>
                                <a:cubicBezTo>
                                  <a:pt x="237" y="52"/>
                                  <a:pt x="239" y="70"/>
                                  <a:pt x="239" y="100"/>
                                </a:cubicBezTo>
                                <a:cubicBezTo>
                                  <a:pt x="239" y="223"/>
                                  <a:pt x="239" y="223"/>
                                  <a:pt x="239" y="223"/>
                                </a:cubicBezTo>
                                <a:cubicBezTo>
                                  <a:pt x="166" y="223"/>
                                  <a:pt x="166" y="223"/>
                                  <a:pt x="166" y="223"/>
                                </a:cubicBezTo>
                                <a:cubicBezTo>
                                  <a:pt x="166" y="107"/>
                                  <a:pt x="166" y="107"/>
                                  <a:pt x="166" y="107"/>
                                </a:cubicBezTo>
                                <a:cubicBezTo>
                                  <a:pt x="166" y="84"/>
                                  <a:pt x="164" y="77"/>
                                  <a:pt x="161" y="70"/>
                                </a:cubicBezTo>
                                <a:cubicBezTo>
                                  <a:pt x="156" y="62"/>
                                  <a:pt x="149" y="60"/>
                                  <a:pt x="129" y="60"/>
                                </a:cubicBez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lnTo>
                                  <a:pt x="73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05" name="Freeform 8"/>
                        <wps:cNvSpPr>
                          <a:spLocks noEditPoints="1"/>
                        </wps:cNvSpPr>
                        <wps:spPr bwMode="auto">
                          <a:xfrm>
                            <a:off x="755514" y="14"/>
                            <a:ext cx="448305" cy="537496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96 h 296"/>
                              <a:gd name="T2" fmla="*/ 14 w 247"/>
                              <a:gd name="T3" fmla="*/ 263 h 296"/>
                              <a:gd name="T4" fmla="*/ 0 w 247"/>
                              <a:gd name="T5" fmla="*/ 187 h 296"/>
                              <a:gd name="T6" fmla="*/ 0 w 247"/>
                              <a:gd name="T7" fmla="*/ 181 h 296"/>
                              <a:gd name="T8" fmla="*/ 21 w 247"/>
                              <a:gd name="T9" fmla="*/ 99 h 296"/>
                              <a:gd name="T10" fmla="*/ 107 w 247"/>
                              <a:gd name="T11" fmla="*/ 73 h 296"/>
                              <a:gd name="T12" fmla="*/ 174 w 247"/>
                              <a:gd name="T13" fmla="*/ 73 h 296"/>
                              <a:gd name="T14" fmla="*/ 174 w 247"/>
                              <a:gd name="T15" fmla="*/ 0 h 296"/>
                              <a:gd name="T16" fmla="*/ 247 w 247"/>
                              <a:gd name="T17" fmla="*/ 0 h 296"/>
                              <a:gd name="T18" fmla="*/ 247 w 247"/>
                              <a:gd name="T19" fmla="*/ 296 h 296"/>
                              <a:gd name="T20" fmla="*/ 107 w 247"/>
                              <a:gd name="T21" fmla="*/ 296 h 296"/>
                              <a:gd name="T22" fmla="*/ 174 w 247"/>
                              <a:gd name="T23" fmla="*/ 133 h 296"/>
                              <a:gd name="T24" fmla="*/ 114 w 247"/>
                              <a:gd name="T25" fmla="*/ 133 h 296"/>
                              <a:gd name="T26" fmla="*/ 74 w 247"/>
                              <a:gd name="T27" fmla="*/ 181 h 296"/>
                              <a:gd name="T28" fmla="*/ 74 w 247"/>
                              <a:gd name="T29" fmla="*/ 188 h 296"/>
                              <a:gd name="T30" fmla="*/ 114 w 247"/>
                              <a:gd name="T31" fmla="*/ 236 h 296"/>
                              <a:gd name="T32" fmla="*/ 174 w 247"/>
                              <a:gd name="T33" fmla="*/ 236 h 296"/>
                              <a:gd name="T34" fmla="*/ 174 w 247"/>
                              <a:gd name="T35" fmla="*/ 133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47" h="296">
                                <a:moveTo>
                                  <a:pt x="107" y="296"/>
                                </a:moveTo>
                                <a:cubicBezTo>
                                  <a:pt x="59" y="296"/>
                                  <a:pt x="31" y="286"/>
                                  <a:pt x="14" y="263"/>
                                </a:cubicBezTo>
                                <a:cubicBezTo>
                                  <a:pt x="5" y="248"/>
                                  <a:pt x="0" y="225"/>
                                  <a:pt x="0" y="187"/>
                                </a:cubicBezTo>
                                <a:cubicBezTo>
                                  <a:pt x="0" y="181"/>
                                  <a:pt x="0" y="181"/>
                                  <a:pt x="0" y="181"/>
                                </a:cubicBezTo>
                                <a:cubicBezTo>
                                  <a:pt x="0" y="137"/>
                                  <a:pt x="6" y="114"/>
                                  <a:pt x="21" y="99"/>
                                </a:cubicBezTo>
                                <a:cubicBezTo>
                                  <a:pt x="39" y="80"/>
                                  <a:pt x="64" y="73"/>
                                  <a:pt x="107" y="73"/>
                                </a:cubicBezTo>
                                <a:cubicBezTo>
                                  <a:pt x="174" y="73"/>
                                  <a:pt x="174" y="73"/>
                                  <a:pt x="174" y="73"/>
                                </a:cubicBezTo>
                                <a:cubicBezTo>
                                  <a:pt x="174" y="0"/>
                                  <a:pt x="174" y="0"/>
                                  <a:pt x="174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96"/>
                                  <a:pt x="247" y="296"/>
                                  <a:pt x="247" y="296"/>
                                </a:cubicBezTo>
                                <a:lnTo>
                                  <a:pt x="107" y="296"/>
                                </a:lnTo>
                                <a:close/>
                                <a:moveTo>
                                  <a:pt x="174" y="133"/>
                                </a:moveTo>
                                <a:cubicBezTo>
                                  <a:pt x="114" y="133"/>
                                  <a:pt x="114" y="133"/>
                                  <a:pt x="114" y="133"/>
                                </a:cubicBezTo>
                                <a:cubicBezTo>
                                  <a:pt x="79" y="133"/>
                                  <a:pt x="74" y="139"/>
                                  <a:pt x="74" y="181"/>
                                </a:cubicBezTo>
                                <a:cubicBezTo>
                                  <a:pt x="74" y="188"/>
                                  <a:pt x="74" y="188"/>
                                  <a:pt x="74" y="188"/>
                                </a:cubicBezTo>
                                <a:cubicBezTo>
                                  <a:pt x="74" y="230"/>
                                  <a:pt x="79" y="236"/>
                                  <a:pt x="114" y="236"/>
                                </a:cubicBezTo>
                                <a:cubicBezTo>
                                  <a:pt x="174" y="236"/>
                                  <a:pt x="174" y="236"/>
                                  <a:pt x="174" y="236"/>
                                </a:cubicBezTo>
                                <a:lnTo>
                                  <a:pt x="174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06" name="Freeform 9"/>
                        <wps:cNvSpPr/>
                        <wps:spPr bwMode="auto">
                          <a:xfrm>
                            <a:off x="1292969" y="132550"/>
                            <a:ext cx="243231" cy="404960"/>
                          </a:xfrm>
                          <a:custGeom>
                            <a:avLst/>
                            <a:gdLst>
                              <a:gd name="T0" fmla="*/ 0 w 134"/>
                              <a:gd name="T1" fmla="*/ 100 h 223"/>
                              <a:gd name="T2" fmla="*/ 7 w 134"/>
                              <a:gd name="T3" fmla="*/ 39 h 223"/>
                              <a:gd name="T4" fmla="*/ 82 w 134"/>
                              <a:gd name="T5" fmla="*/ 0 h 223"/>
                              <a:gd name="T6" fmla="*/ 134 w 134"/>
                              <a:gd name="T7" fmla="*/ 0 h 223"/>
                              <a:gd name="T8" fmla="*/ 134 w 134"/>
                              <a:gd name="T9" fmla="*/ 60 h 223"/>
                              <a:gd name="T10" fmla="*/ 109 w 134"/>
                              <a:gd name="T11" fmla="*/ 60 h 223"/>
                              <a:gd name="T12" fmla="*/ 78 w 134"/>
                              <a:gd name="T13" fmla="*/ 70 h 223"/>
                              <a:gd name="T14" fmla="*/ 73 w 134"/>
                              <a:gd name="T15" fmla="*/ 107 h 223"/>
                              <a:gd name="T16" fmla="*/ 73 w 134"/>
                              <a:gd name="T17" fmla="*/ 223 h 223"/>
                              <a:gd name="T18" fmla="*/ 0 w 134"/>
                              <a:gd name="T19" fmla="*/ 223 h 223"/>
                              <a:gd name="T20" fmla="*/ 0 w 134"/>
                              <a:gd name="T21" fmla="*/ 10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223">
                                <a:moveTo>
                                  <a:pt x="0" y="100"/>
                                </a:moveTo>
                                <a:cubicBezTo>
                                  <a:pt x="0" y="70"/>
                                  <a:pt x="2" y="52"/>
                                  <a:pt x="7" y="39"/>
                                </a:cubicBezTo>
                                <a:cubicBezTo>
                                  <a:pt x="18" y="14"/>
                                  <a:pt x="44" y="0"/>
                                  <a:pt x="82" y="0"/>
                                </a:cubicBez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4" y="60"/>
                                  <a:pt x="134" y="60"/>
                                  <a:pt x="134" y="60"/>
                                </a:cubicBezTo>
                                <a:cubicBezTo>
                                  <a:pt x="109" y="60"/>
                                  <a:pt x="109" y="60"/>
                                  <a:pt x="109" y="60"/>
                                </a:cubicBezTo>
                                <a:cubicBezTo>
                                  <a:pt x="90" y="60"/>
                                  <a:pt x="83" y="62"/>
                                  <a:pt x="78" y="70"/>
                                </a:cubicBezTo>
                                <a:cubicBezTo>
                                  <a:pt x="74" y="77"/>
                                  <a:pt x="73" y="84"/>
                                  <a:pt x="73" y="107"/>
                                </a:cubicBezTo>
                                <a:cubicBezTo>
                                  <a:pt x="73" y="223"/>
                                  <a:pt x="73" y="223"/>
                                  <a:pt x="73" y="223"/>
                                </a:cubicBez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07" name="Freeform 10"/>
                        <wps:cNvSpPr>
                          <a:spLocks noEditPoints="1"/>
                        </wps:cNvSpPr>
                        <wps:spPr bwMode="auto">
                          <a:xfrm>
                            <a:off x="1610626" y="132550"/>
                            <a:ext cx="448627" cy="404960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23 h 223"/>
                              <a:gd name="T2" fmla="*/ 14 w 247"/>
                              <a:gd name="T3" fmla="*/ 190 h 223"/>
                              <a:gd name="T4" fmla="*/ 0 w 247"/>
                              <a:gd name="T5" fmla="*/ 114 h 223"/>
                              <a:gd name="T6" fmla="*/ 0 w 247"/>
                              <a:gd name="T7" fmla="*/ 108 h 223"/>
                              <a:gd name="T8" fmla="*/ 20 w 247"/>
                              <a:gd name="T9" fmla="*/ 26 h 223"/>
                              <a:gd name="T10" fmla="*/ 107 w 247"/>
                              <a:gd name="T11" fmla="*/ 0 h 223"/>
                              <a:gd name="T12" fmla="*/ 247 w 247"/>
                              <a:gd name="T13" fmla="*/ 0 h 223"/>
                              <a:gd name="T14" fmla="*/ 247 w 247"/>
                              <a:gd name="T15" fmla="*/ 223 h 223"/>
                              <a:gd name="T16" fmla="*/ 107 w 247"/>
                              <a:gd name="T17" fmla="*/ 223 h 223"/>
                              <a:gd name="T18" fmla="*/ 174 w 247"/>
                              <a:gd name="T19" fmla="*/ 60 h 223"/>
                              <a:gd name="T20" fmla="*/ 113 w 247"/>
                              <a:gd name="T21" fmla="*/ 60 h 223"/>
                              <a:gd name="T22" fmla="*/ 73 w 247"/>
                              <a:gd name="T23" fmla="*/ 108 h 223"/>
                              <a:gd name="T24" fmla="*/ 73 w 247"/>
                              <a:gd name="T25" fmla="*/ 115 h 223"/>
                              <a:gd name="T26" fmla="*/ 113 w 247"/>
                              <a:gd name="T27" fmla="*/ 163 h 223"/>
                              <a:gd name="T28" fmla="*/ 174 w 247"/>
                              <a:gd name="T29" fmla="*/ 163 h 223"/>
                              <a:gd name="T30" fmla="*/ 174 w 247"/>
                              <a:gd name="T31" fmla="*/ 6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7" h="223">
                                <a:moveTo>
                                  <a:pt x="107" y="223"/>
                                </a:moveTo>
                                <a:cubicBezTo>
                                  <a:pt x="58" y="223"/>
                                  <a:pt x="31" y="213"/>
                                  <a:pt x="14" y="190"/>
                                </a:cubicBezTo>
                                <a:cubicBezTo>
                                  <a:pt x="4" y="175"/>
                                  <a:pt x="0" y="152"/>
                                  <a:pt x="0" y="114"/>
                                </a:cubicBezTo>
                                <a:cubicBezTo>
                                  <a:pt x="0" y="108"/>
                                  <a:pt x="0" y="108"/>
                                  <a:pt x="0" y="108"/>
                                </a:cubicBezTo>
                                <a:cubicBezTo>
                                  <a:pt x="0" y="64"/>
                                  <a:pt x="5" y="41"/>
                                  <a:pt x="20" y="26"/>
                                </a:cubicBezTo>
                                <a:cubicBezTo>
                                  <a:pt x="39" y="7"/>
                                  <a:pt x="63" y="0"/>
                                  <a:pt x="107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23"/>
                                  <a:pt x="247" y="223"/>
                                  <a:pt x="247" y="223"/>
                                </a:cubicBezTo>
                                <a:lnTo>
                                  <a:pt x="107" y="223"/>
                                </a:lnTo>
                                <a:close/>
                                <a:moveTo>
                                  <a:pt x="174" y="60"/>
                                </a:moveTo>
                                <a:cubicBezTo>
                                  <a:pt x="113" y="60"/>
                                  <a:pt x="113" y="60"/>
                                  <a:pt x="113" y="60"/>
                                </a:cubicBezTo>
                                <a:cubicBezTo>
                                  <a:pt x="78" y="60"/>
                                  <a:pt x="73" y="66"/>
                                  <a:pt x="73" y="108"/>
                                </a:cubicBezTo>
                                <a:cubicBezTo>
                                  <a:pt x="73" y="115"/>
                                  <a:pt x="73" y="115"/>
                                  <a:pt x="73" y="115"/>
                                </a:cubicBezTo>
                                <a:cubicBezTo>
                                  <a:pt x="73" y="157"/>
                                  <a:pt x="78" y="163"/>
                                  <a:pt x="113" y="163"/>
                                </a:cubicBezTo>
                                <a:cubicBezTo>
                                  <a:pt x="174" y="163"/>
                                  <a:pt x="174" y="163"/>
                                  <a:pt x="174" y="163"/>
                                </a:cubicBezTo>
                                <a:lnTo>
                                  <a:pt x="17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</wp:anchor>
          </w:drawing>
        </mc:Choice>
        <mc:Fallback>
          <w:pict>
            <v:group w14:anchorId="4D335828" id="Lienzo 66" o:spid="_x0000_s1026" editas="canvas" style="position:absolute;margin-left:0;margin-top:719.45pt;width:42.5pt;height:11.1pt;z-index:251712512;mso-position-horizontal-relative:margin;mso-position-vertical-relative:margin" coordsize="5397,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397;height:1409;visibility:visible;mso-wrap-style:square">
                <v:fill o:detectmouseclick="t"/>
                <v:path o:connecttype="none"/>
              </v:shape>
              <v:group id="Grupo 97" o:spid="_x0000_s1028" style="position:absolute;width:5397;height:1409" coordorigin="" coordsize="20592,5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<v:rect id="Rectangle 6" o:spid="_x0000_s1029" style="position:absolute;top:1325;width:1325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" fillcolor="#004254" stroked="f">
                  <v:textbox inset="1.2258mm,.61289mm,1.2258mm,.61289mm"/>
                </v:rect>
                <v:shape id="Freeform 7" o:spid="_x0000_s1030" style="position:absolute;left:2343;top:1325;width:4338;height:4050;visibility:visible;mso-wrap-style:square;v-text-anchor:top" coordsize="239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" path="m73,223c,223,,223,,223,,,,,,,156,,156,,156,v38,,65,14,76,39c237,52,239,70,239,100v,123,,123,,123c166,223,166,223,166,223v,-116,,-116,,-116c166,84,164,77,161,70,156,62,149,60,129,60v-56,,-56,,-56,l73,223xe" fillcolor="#004254" stroked="f">
                  <v:path arrowok="t" o:connecttype="custom" o:connectlocs="132520,404960;0,404960;0,0;283193,0;421159,70823;433866,181596;433866,404960;301346,404960;301346,194308;292270,127117;234179,108958;132520,108958;132520,404960" o:connectangles="0,0,0,0,0,0,0,0,0,0,0,0,0"/>
                </v:shape>
                <v:shape id="Freeform 8" o:spid="_x0000_s1031" style="position:absolute;left:7555;width:4483;height:5375;visibility:visible;mso-wrap-style:square;v-text-anchor:top" coordsize="247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" path="m107,296c59,296,31,286,14,263,5,248,,225,,187v,-6,,-6,,-6c,137,6,114,21,99,39,80,64,73,107,73v67,,67,,67,c174,,174,,174,v73,,73,,73,c247,296,247,296,247,296r-140,xm174,133v-60,,-60,,-60,c79,133,74,139,74,181v,7,,7,,7c74,230,79,236,114,236v60,,60,,60,l174,133xe" fillcolor="#004254" stroked="f">
                  <v:path arrowok="t" o:connecttype="custom" o:connectlocs="194205,537496;25410,477572;0,339567;0,328672;38115,179771;194205,132558;315810,132558;315810,0;448305,0;448305,537496;194205,537496;315810,241510;206910,241510;134310,328672;134310,341383;206910,428544;315810,428544;315810,241510" o:connectangles="0,0,0,0,0,0,0,0,0,0,0,0,0,0,0,0,0,0"/>
                  <o:lock v:ext="edit" verticies="t"/>
                </v:shape>
                <v:shape id="Freeform 9" o:spid="_x0000_s1032" style="position:absolute;left:12929;top:1325;width:2433;height:4050;visibility:visible;mso-wrap-style:square;v-text-anchor:top" coordsize="134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" path="m,100c,70,2,52,7,39,18,14,44,,82,v52,,52,,52,c134,60,134,60,134,60v-25,,-25,,-25,c90,60,83,62,78,70v-4,7,-5,14,-5,37c73,223,73,223,73,223,,223,,223,,223l,100xe" fillcolor="#004254" stroked="f">
                  <v:path arrowok="t" o:connecttype="custom" o:connectlocs="0,181596;12706,70823;148843,0;243231,0;243231,108958;197852,108958;141582,127117;132506,194308;132506,404960;0,404960;0,181596" o:connectangles="0,0,0,0,0,0,0,0,0,0,0"/>
                </v:shape>
                <v:shape id="Freeform 10" o:spid="_x0000_s1033" style="position:absolute;left:16106;top:1325;width:4486;height:4050;visibility:visible;mso-wrap-style:square;v-text-anchor:top" coordsize="247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" path="m107,223c58,223,31,213,14,190,4,175,,152,,114v,-6,,-6,,-6c,64,5,41,20,26,39,7,63,,107,,247,,247,,247,v,223,,223,,223l107,223xm174,60v-61,,-61,,-61,c78,60,73,66,73,108v,7,,7,,7c73,157,78,163,113,163v61,,61,,61,l174,60xe" fillcolor="#004254" stroked="f">
                  <v:path arrowok="t" o:connecttype="custom" o:connectlocs="194344,404960;25428,345033;0,207020;0,196124;36326,47215;194344,0;448627,0;448627,404960;194344,404960;316037,108958;205242,108958;132590,196124;132590,208836;205242,296002;316037,296002;316037,108958" o:connectangles="0,0,0,0,0,0,0,0,0,0,0,0,0,0,0,0"/>
                  <o:lock v:ext="edit" verticies="t"/>
                </v:shape>
              </v:group>
              <w10:wrap type="through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9474E23" wp14:editId="2F8D6E7B">
              <wp:simplePos x="0" y="0"/>
              <wp:positionH relativeFrom="column">
                <wp:posOffset>1626870</wp:posOffset>
              </wp:positionH>
              <wp:positionV relativeFrom="paragraph">
                <wp:posOffset>11430</wp:posOffset>
              </wp:positionV>
              <wp:extent cx="3772535" cy="284480"/>
              <wp:effectExtent l="0" t="0" r="18415" b="1270"/>
              <wp:wrapNone/>
              <wp:docPr id="68" name="Text 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2722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ABA9EB" w14:textId="77777777" w:rsidR="0074292A" w:rsidRDefault="00526164">
                          <w:pPr>
                            <w:pStyle w:val="Piedepginaypaginacin"/>
                          </w:pPr>
                          <w:r>
                            <w:t>Título de documento – Versión 1.0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9474E23" id="_x0000_t202" coordsize="21600,21600" o:spt="202" path="m,l,21600r21600,l21600,xe">
              <v:stroke joinstyle="miter"/>
              <v:path gradientshapeok="t" o:connecttype="rect"/>
            </v:shapetype>
            <v:shape id="Text Box 289" o:spid="_x0000_s1030" type="#_x0000_t202" style="position:absolute;left:0;text-align:left;margin-left:128.1pt;margin-top:.9pt;width:297.05pt;height:22.4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" filled="f" stroked="f">
              <v:textbox style="mso-fit-shape-to-text:t" inset="0,,0">
                <w:txbxContent>
                  <w:p w14:paraId="07ABA9EB" w14:textId="77777777" w:rsidR="0074292A" w:rsidRDefault="00526164">
                    <w:pPr>
                      <w:pStyle w:val="Piedepginaypaginacin"/>
                    </w:pPr>
                    <w:r>
                      <w:t>Título de documento – Versión 1.0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FD42F63" wp14:editId="6A2AC679">
              <wp:simplePos x="0" y="0"/>
              <wp:positionH relativeFrom="margin">
                <wp:posOffset>-6350</wp:posOffset>
              </wp:positionH>
              <wp:positionV relativeFrom="paragraph">
                <wp:posOffset>-156210</wp:posOffset>
              </wp:positionV>
              <wp:extent cx="539750" cy="0"/>
              <wp:effectExtent l="0" t="0" r="31750" b="19050"/>
              <wp:wrapNone/>
              <wp:docPr id="75" name="AutoShap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FBBB21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C25B5E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91" o:spid="_x0000_s1026" type="#_x0000_t32" style="position:absolute;margin-left:-.5pt;margin-top:-12.3pt;width:42.5pt;height:0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" strokecolor="#fbbb21" strokeweight="2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60D042D" wp14:editId="3C65DB42">
              <wp:simplePos x="0" y="0"/>
              <wp:positionH relativeFrom="margin">
                <wp:align>right</wp:align>
              </wp:positionH>
              <wp:positionV relativeFrom="paragraph">
                <wp:posOffset>-156845</wp:posOffset>
              </wp:positionV>
              <wp:extent cx="5652135" cy="0"/>
              <wp:effectExtent l="0" t="0" r="25400" b="19050"/>
              <wp:wrapNone/>
              <wp:docPr id="83" name="AutoShap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2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D7DBDE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5E73D4" id="AutoShape 291" o:spid="_x0000_s1026" type="#_x0000_t32" style="position:absolute;margin-left:393.85pt;margin-top:-12.35pt;width:445.05pt;height:0;z-index:251705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" strokecolor="#d7dbde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A995390" wp14:editId="572773F5">
              <wp:simplePos x="0" y="0"/>
              <wp:positionH relativeFrom="margin">
                <wp:posOffset>5400040</wp:posOffset>
              </wp:positionH>
              <wp:positionV relativeFrom="paragraph">
                <wp:posOffset>11430</wp:posOffset>
              </wp:positionV>
              <wp:extent cx="540385" cy="284480"/>
              <wp:effectExtent l="0" t="0" r="12700" b="0"/>
              <wp:wrapNone/>
              <wp:docPr id="84" name="Text 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169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B8AB2F" w14:textId="77777777" w:rsidR="0074292A" w:rsidRDefault="00526164">
                          <w:pPr>
                            <w:pStyle w:val="Piedepginaypaginacin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6800" rIns="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A995390" id="_x0000_s1031" type="#_x0000_t202" style="position:absolute;left:0;text-align:left;margin-left:425.2pt;margin-top:.9pt;width:42.55pt;height:22.4pt;z-index:2517104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" filled="f" stroked="f">
              <v:textbox style="mso-fit-shape-to-text:t" inset="0,1.3mm,0">
                <w:txbxContent>
                  <w:p w14:paraId="70B8AB2F" w14:textId="77777777" w:rsidR="0074292A" w:rsidRDefault="00526164">
                    <w:pPr>
                      <w:pStyle w:val="Piedepginaypaginacin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690C2" w14:textId="77777777" w:rsidR="0074292A" w:rsidRDefault="0052616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59635AC" wp14:editId="0E95D198">
              <wp:simplePos x="0" y="0"/>
              <wp:positionH relativeFrom="margin">
                <wp:align>left</wp:align>
              </wp:positionH>
              <wp:positionV relativeFrom="paragraph">
                <wp:posOffset>-3683635</wp:posOffset>
              </wp:positionV>
              <wp:extent cx="2159635" cy="266700"/>
              <wp:effectExtent l="38100" t="38100" r="31115" b="38735"/>
              <wp:wrapNone/>
              <wp:docPr id="22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905" cy="266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B7C079" id="Rectángulo 5" o:spid="_x0000_s1026" style="position:absolute;margin-left:0;margin-top:-290.05pt;width:170.05pt;height:21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" fillcolor="#fbbb21 [3204]" strokecolor="#fbbb21 [3204]" strokeweight="6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49659FC" wp14:editId="3706E101">
              <wp:simplePos x="0" y="0"/>
              <wp:positionH relativeFrom="column">
                <wp:posOffset>1270</wp:posOffset>
              </wp:positionH>
              <wp:positionV relativeFrom="paragraph">
                <wp:posOffset>-3302000</wp:posOffset>
              </wp:positionV>
              <wp:extent cx="2163445" cy="435610"/>
              <wp:effectExtent l="0" t="0" r="8255" b="0"/>
              <wp:wrapNone/>
              <wp:docPr id="26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3762" cy="435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B54034" w14:textId="77777777" w:rsidR="0074292A" w:rsidRDefault="00526164">
                          <w:pPr>
                            <w:pStyle w:val="04Cuerpodetexto"/>
                            <w:spacing w:after="0"/>
                            <w:rPr>
                              <w:color w:val="004254" w:themeColor="text1"/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color w:val="004254" w:themeColor="text1"/>
                              <w:sz w:val="22"/>
                            </w:rPr>
                            <w:t>indracompany.com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9659FC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32" type="#_x0000_t202" style="position:absolute;margin-left:.1pt;margin-top:-260pt;width:170.35pt;height:34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" filled="f" stroked="f" strokeweight=".5pt">
              <v:textbox style="mso-fit-shape-to-text:t" inset="0,0,0,0">
                <w:txbxContent>
                  <w:p w14:paraId="53B54034" w14:textId="77777777" w:rsidR="0074292A" w:rsidRDefault="00526164">
                    <w:pPr>
                      <w:pStyle w:val="04Cuerpodetexto"/>
                      <w:spacing w:after="0"/>
                      <w:rPr>
                        <w:color w:val="004254" w:themeColor="text1"/>
                        <w:sz w:val="22"/>
                      </w:rPr>
                    </w:pPr>
                    <w:proofErr w:type="spellStart"/>
                    <w:r>
                      <w:rPr>
                        <w:color w:val="004254" w:themeColor="text1"/>
                        <w:sz w:val="22"/>
                      </w:rPr>
                      <w:t>indracompany.com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4656F" w14:textId="77777777" w:rsidR="00BB4CB5" w:rsidRDefault="00BB4CB5">
      <w:pPr>
        <w:spacing w:after="0"/>
      </w:pPr>
      <w:r>
        <w:separator/>
      </w:r>
    </w:p>
  </w:footnote>
  <w:footnote w:type="continuationSeparator" w:id="0">
    <w:p w14:paraId="4EBDE408" w14:textId="77777777" w:rsidR="00BB4CB5" w:rsidRDefault="00BB4C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BEABA" w14:textId="77777777" w:rsidR="0074292A" w:rsidRDefault="00526164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08CE11" w14:textId="77777777" w:rsidR="0074292A" w:rsidRDefault="007429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03618" w14:textId="77777777" w:rsidR="0074292A" w:rsidRDefault="00526164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30ED65" wp14:editId="260FF709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2160270" cy="6928485"/>
              <wp:effectExtent l="38100" t="38100" r="31115" b="4445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0" cy="6928254"/>
                      </a:xfrm>
                      <a:prstGeom prst="rect">
                        <a:avLst/>
                      </a:prstGeom>
                      <a:noFill/>
                      <a:ln w="76200" cap="flat" cmpd="sng" algn="ctr">
                        <a:solidFill>
                          <a:srgbClr val="004254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5AF25A" id="Rectángulo 6" o:spid="_x0000_s1026" style="position:absolute;margin-left:0;margin-top:0;width:170.1pt;height:545.55pt;z-index:251662336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" filled="f" strokecolor="#004254" strokeweight="6pt">
              <w10:wrap anchorx="margin" anchory="margin"/>
            </v:rect>
          </w:pict>
        </mc:Fallback>
      </mc:AlternateContent>
    </w:r>
    <w:r>
      <w:t xml:space="preserve"> 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7F131" w14:textId="0416D061" w:rsidR="0074292A" w:rsidRDefault="00526164">
    <w:pPr>
      <w:pStyle w:val="Piedepginaypaginacin"/>
      <w:jc w:val="left"/>
      <w:rPr>
        <w:color w:val="646E78"/>
        <w:lang w:val="es-CO"/>
      </w:rPr>
    </w:pPr>
    <w:r>
      <w:rPr>
        <w:color w:val="646E78"/>
      </w:rPr>
      <w:t xml:space="preserve">01. </w:t>
    </w:r>
    <w:r>
      <w:rPr>
        <w:color w:val="646E78"/>
        <w:lang w:val="es-CO"/>
      </w:rPr>
      <w:t xml:space="preserve">Web / Manual de </w:t>
    </w:r>
    <w:r w:rsidR="006A2608">
      <w:rPr>
        <w:color w:val="646E78"/>
        <w:lang w:val="es-CO"/>
      </w:rPr>
      <w:t>Creación de Experiencias</w:t>
    </w:r>
  </w:p>
  <w:p w14:paraId="7A44D268" w14:textId="77777777" w:rsidR="006A2608" w:rsidRDefault="006A2608">
    <w:pPr>
      <w:pStyle w:val="Piedepginaypaginacin"/>
      <w:jc w:val="left"/>
      <w:rPr>
        <w:color w:val="646E78"/>
        <w:lang w:val="es-CO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304A8" w14:textId="77777777" w:rsidR="0074292A" w:rsidRDefault="0052616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F986422" wp14:editId="344635EF">
              <wp:simplePos x="0" y="0"/>
              <wp:positionH relativeFrom="margin">
                <wp:align>left</wp:align>
              </wp:positionH>
              <wp:positionV relativeFrom="margin">
                <wp:posOffset>4791075</wp:posOffset>
              </wp:positionV>
              <wp:extent cx="2159635" cy="1306830"/>
              <wp:effectExtent l="38100" t="38100" r="31115" b="46355"/>
              <wp:wrapNone/>
              <wp:docPr id="20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635" cy="1306726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76200" cap="flat" cmpd="sng" algn="ctr">
                        <a:solidFill>
                          <a:schemeClr val="tx2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3AE617" id="Rectángulo 18" o:spid="_x0000_s1026" style="position:absolute;margin-left:0;margin-top:377.25pt;width:170.05pt;height:102.9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" fillcolor="#03657c [3215]" strokecolor="#03657c [3215]" strokeweight="6pt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48FD38A" wp14:editId="1CB31413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2160270" cy="4785995"/>
              <wp:effectExtent l="38100" t="38100" r="31115" b="33655"/>
              <wp:wrapNone/>
              <wp:docPr id="21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0" cy="4786185"/>
                      </a:xfrm>
                      <a:prstGeom prst="rect">
                        <a:avLst/>
                      </a:prstGeom>
                      <a:noFill/>
                      <a:ln w="76200" cap="flat" cmpd="sng" algn="ctr">
                        <a:solidFill>
                          <a:schemeClr val="tx2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823740" id="Rectángulo 17" o:spid="_x0000_s1026" style="position:absolute;margin-left:0;margin-top:0;width:170.1pt;height:376.85pt;z-index:251686912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" filled="f" strokecolor="#03657c [3215]" strokeweight="6pt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c">
          <w:drawing>
            <wp:anchor distT="0" distB="0" distL="114300" distR="114300" simplePos="0" relativeHeight="251677696" behindDoc="0" locked="0" layoutInCell="1" allowOverlap="1" wp14:anchorId="1D15E68F" wp14:editId="6C3AC4A1">
              <wp:simplePos x="0" y="0"/>
              <wp:positionH relativeFrom="margin">
                <wp:align>right</wp:align>
              </wp:positionH>
              <wp:positionV relativeFrom="margin">
                <wp:align>bottom</wp:align>
              </wp:positionV>
              <wp:extent cx="1350010" cy="353060"/>
              <wp:effectExtent l="0" t="0" r="3175" b="8890"/>
              <wp:wrapNone/>
              <wp:docPr id="115" name="Lienzo 1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57" name="Grupo 57"/>
                      <wpg:cNvGrpSpPr/>
                      <wpg:grpSpPr>
                        <a:xfrm>
                          <a:off x="0" y="679"/>
                          <a:ext cx="1349375" cy="352381"/>
                          <a:chOff x="9" y="14"/>
                          <a:chExt cx="2059244" cy="537496"/>
                        </a:xfrm>
                      </wpg:grpSpPr>
                      <wps:wsp>
                        <wps:cNvPr id="5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" y="132550"/>
                            <a:ext cx="132520" cy="404960"/>
                          </a:xfrm>
                          <a:prstGeom prst="rect">
                            <a:avLst/>
                          </a:pr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59" name="Freeform 7"/>
                        <wps:cNvSpPr/>
                        <wps:spPr bwMode="auto">
                          <a:xfrm>
                            <a:off x="234321" y="132550"/>
                            <a:ext cx="433866" cy="404960"/>
                          </a:xfrm>
                          <a:custGeom>
                            <a:avLst/>
                            <a:gdLst>
                              <a:gd name="T0" fmla="*/ 73 w 239"/>
                              <a:gd name="T1" fmla="*/ 223 h 223"/>
                              <a:gd name="T2" fmla="*/ 0 w 239"/>
                              <a:gd name="T3" fmla="*/ 223 h 223"/>
                              <a:gd name="T4" fmla="*/ 0 w 239"/>
                              <a:gd name="T5" fmla="*/ 0 h 223"/>
                              <a:gd name="T6" fmla="*/ 156 w 239"/>
                              <a:gd name="T7" fmla="*/ 0 h 223"/>
                              <a:gd name="T8" fmla="*/ 232 w 239"/>
                              <a:gd name="T9" fmla="*/ 39 h 223"/>
                              <a:gd name="T10" fmla="*/ 239 w 239"/>
                              <a:gd name="T11" fmla="*/ 100 h 223"/>
                              <a:gd name="T12" fmla="*/ 239 w 239"/>
                              <a:gd name="T13" fmla="*/ 223 h 223"/>
                              <a:gd name="T14" fmla="*/ 166 w 239"/>
                              <a:gd name="T15" fmla="*/ 223 h 223"/>
                              <a:gd name="T16" fmla="*/ 166 w 239"/>
                              <a:gd name="T17" fmla="*/ 107 h 223"/>
                              <a:gd name="T18" fmla="*/ 161 w 239"/>
                              <a:gd name="T19" fmla="*/ 70 h 223"/>
                              <a:gd name="T20" fmla="*/ 129 w 239"/>
                              <a:gd name="T21" fmla="*/ 60 h 223"/>
                              <a:gd name="T22" fmla="*/ 73 w 239"/>
                              <a:gd name="T23" fmla="*/ 60 h 223"/>
                              <a:gd name="T24" fmla="*/ 73 w 239"/>
                              <a:gd name="T25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39" h="223">
                                <a:moveTo>
                                  <a:pt x="73" y="223"/>
                                </a:move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56" y="0"/>
                                  <a:pt x="156" y="0"/>
                                  <a:pt x="156" y="0"/>
                                </a:cubicBezTo>
                                <a:cubicBezTo>
                                  <a:pt x="194" y="0"/>
                                  <a:pt x="221" y="14"/>
                                  <a:pt x="232" y="39"/>
                                </a:cubicBezTo>
                                <a:cubicBezTo>
                                  <a:pt x="237" y="52"/>
                                  <a:pt x="239" y="70"/>
                                  <a:pt x="239" y="100"/>
                                </a:cubicBezTo>
                                <a:cubicBezTo>
                                  <a:pt x="239" y="223"/>
                                  <a:pt x="239" y="223"/>
                                  <a:pt x="239" y="223"/>
                                </a:cubicBezTo>
                                <a:cubicBezTo>
                                  <a:pt x="166" y="223"/>
                                  <a:pt x="166" y="223"/>
                                  <a:pt x="166" y="223"/>
                                </a:cubicBezTo>
                                <a:cubicBezTo>
                                  <a:pt x="166" y="107"/>
                                  <a:pt x="166" y="107"/>
                                  <a:pt x="166" y="107"/>
                                </a:cubicBezTo>
                                <a:cubicBezTo>
                                  <a:pt x="166" y="84"/>
                                  <a:pt x="164" y="77"/>
                                  <a:pt x="161" y="70"/>
                                </a:cubicBezTo>
                                <a:cubicBezTo>
                                  <a:pt x="156" y="62"/>
                                  <a:pt x="149" y="60"/>
                                  <a:pt x="129" y="60"/>
                                </a:cubicBez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lnTo>
                                  <a:pt x="73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60" name="Freeform 8"/>
                        <wps:cNvSpPr>
                          <a:spLocks noEditPoints="1"/>
                        </wps:cNvSpPr>
                        <wps:spPr bwMode="auto">
                          <a:xfrm>
                            <a:off x="755514" y="14"/>
                            <a:ext cx="448305" cy="537496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96 h 296"/>
                              <a:gd name="T2" fmla="*/ 14 w 247"/>
                              <a:gd name="T3" fmla="*/ 263 h 296"/>
                              <a:gd name="T4" fmla="*/ 0 w 247"/>
                              <a:gd name="T5" fmla="*/ 187 h 296"/>
                              <a:gd name="T6" fmla="*/ 0 w 247"/>
                              <a:gd name="T7" fmla="*/ 181 h 296"/>
                              <a:gd name="T8" fmla="*/ 21 w 247"/>
                              <a:gd name="T9" fmla="*/ 99 h 296"/>
                              <a:gd name="T10" fmla="*/ 107 w 247"/>
                              <a:gd name="T11" fmla="*/ 73 h 296"/>
                              <a:gd name="T12" fmla="*/ 174 w 247"/>
                              <a:gd name="T13" fmla="*/ 73 h 296"/>
                              <a:gd name="T14" fmla="*/ 174 w 247"/>
                              <a:gd name="T15" fmla="*/ 0 h 296"/>
                              <a:gd name="T16" fmla="*/ 247 w 247"/>
                              <a:gd name="T17" fmla="*/ 0 h 296"/>
                              <a:gd name="T18" fmla="*/ 247 w 247"/>
                              <a:gd name="T19" fmla="*/ 296 h 296"/>
                              <a:gd name="T20" fmla="*/ 107 w 247"/>
                              <a:gd name="T21" fmla="*/ 296 h 296"/>
                              <a:gd name="T22" fmla="*/ 174 w 247"/>
                              <a:gd name="T23" fmla="*/ 133 h 296"/>
                              <a:gd name="T24" fmla="*/ 114 w 247"/>
                              <a:gd name="T25" fmla="*/ 133 h 296"/>
                              <a:gd name="T26" fmla="*/ 74 w 247"/>
                              <a:gd name="T27" fmla="*/ 181 h 296"/>
                              <a:gd name="T28" fmla="*/ 74 w 247"/>
                              <a:gd name="T29" fmla="*/ 188 h 296"/>
                              <a:gd name="T30" fmla="*/ 114 w 247"/>
                              <a:gd name="T31" fmla="*/ 236 h 296"/>
                              <a:gd name="T32" fmla="*/ 174 w 247"/>
                              <a:gd name="T33" fmla="*/ 236 h 296"/>
                              <a:gd name="T34" fmla="*/ 174 w 247"/>
                              <a:gd name="T35" fmla="*/ 133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47" h="296">
                                <a:moveTo>
                                  <a:pt x="107" y="296"/>
                                </a:moveTo>
                                <a:cubicBezTo>
                                  <a:pt x="59" y="296"/>
                                  <a:pt x="31" y="286"/>
                                  <a:pt x="14" y="263"/>
                                </a:cubicBezTo>
                                <a:cubicBezTo>
                                  <a:pt x="5" y="248"/>
                                  <a:pt x="0" y="225"/>
                                  <a:pt x="0" y="187"/>
                                </a:cubicBezTo>
                                <a:cubicBezTo>
                                  <a:pt x="0" y="181"/>
                                  <a:pt x="0" y="181"/>
                                  <a:pt x="0" y="181"/>
                                </a:cubicBezTo>
                                <a:cubicBezTo>
                                  <a:pt x="0" y="137"/>
                                  <a:pt x="6" y="114"/>
                                  <a:pt x="21" y="99"/>
                                </a:cubicBezTo>
                                <a:cubicBezTo>
                                  <a:pt x="39" y="80"/>
                                  <a:pt x="64" y="73"/>
                                  <a:pt x="107" y="73"/>
                                </a:cubicBezTo>
                                <a:cubicBezTo>
                                  <a:pt x="174" y="73"/>
                                  <a:pt x="174" y="73"/>
                                  <a:pt x="174" y="73"/>
                                </a:cubicBezTo>
                                <a:cubicBezTo>
                                  <a:pt x="174" y="0"/>
                                  <a:pt x="174" y="0"/>
                                  <a:pt x="174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96"/>
                                  <a:pt x="247" y="296"/>
                                  <a:pt x="247" y="296"/>
                                </a:cubicBezTo>
                                <a:lnTo>
                                  <a:pt x="107" y="296"/>
                                </a:lnTo>
                                <a:close/>
                                <a:moveTo>
                                  <a:pt x="174" y="133"/>
                                </a:moveTo>
                                <a:cubicBezTo>
                                  <a:pt x="114" y="133"/>
                                  <a:pt x="114" y="133"/>
                                  <a:pt x="114" y="133"/>
                                </a:cubicBezTo>
                                <a:cubicBezTo>
                                  <a:pt x="79" y="133"/>
                                  <a:pt x="74" y="139"/>
                                  <a:pt x="74" y="181"/>
                                </a:cubicBezTo>
                                <a:cubicBezTo>
                                  <a:pt x="74" y="188"/>
                                  <a:pt x="74" y="188"/>
                                  <a:pt x="74" y="188"/>
                                </a:cubicBezTo>
                                <a:cubicBezTo>
                                  <a:pt x="74" y="230"/>
                                  <a:pt x="79" y="236"/>
                                  <a:pt x="114" y="236"/>
                                </a:cubicBezTo>
                                <a:cubicBezTo>
                                  <a:pt x="174" y="236"/>
                                  <a:pt x="174" y="236"/>
                                  <a:pt x="174" y="236"/>
                                </a:cubicBezTo>
                                <a:lnTo>
                                  <a:pt x="174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61" name="Freeform 9"/>
                        <wps:cNvSpPr/>
                        <wps:spPr bwMode="auto">
                          <a:xfrm>
                            <a:off x="1292969" y="132550"/>
                            <a:ext cx="243231" cy="404960"/>
                          </a:xfrm>
                          <a:custGeom>
                            <a:avLst/>
                            <a:gdLst>
                              <a:gd name="T0" fmla="*/ 0 w 134"/>
                              <a:gd name="T1" fmla="*/ 100 h 223"/>
                              <a:gd name="T2" fmla="*/ 7 w 134"/>
                              <a:gd name="T3" fmla="*/ 39 h 223"/>
                              <a:gd name="T4" fmla="*/ 82 w 134"/>
                              <a:gd name="T5" fmla="*/ 0 h 223"/>
                              <a:gd name="T6" fmla="*/ 134 w 134"/>
                              <a:gd name="T7" fmla="*/ 0 h 223"/>
                              <a:gd name="T8" fmla="*/ 134 w 134"/>
                              <a:gd name="T9" fmla="*/ 60 h 223"/>
                              <a:gd name="T10" fmla="*/ 109 w 134"/>
                              <a:gd name="T11" fmla="*/ 60 h 223"/>
                              <a:gd name="T12" fmla="*/ 78 w 134"/>
                              <a:gd name="T13" fmla="*/ 70 h 223"/>
                              <a:gd name="T14" fmla="*/ 73 w 134"/>
                              <a:gd name="T15" fmla="*/ 107 h 223"/>
                              <a:gd name="T16" fmla="*/ 73 w 134"/>
                              <a:gd name="T17" fmla="*/ 223 h 223"/>
                              <a:gd name="T18" fmla="*/ 0 w 134"/>
                              <a:gd name="T19" fmla="*/ 223 h 223"/>
                              <a:gd name="T20" fmla="*/ 0 w 134"/>
                              <a:gd name="T21" fmla="*/ 10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223">
                                <a:moveTo>
                                  <a:pt x="0" y="100"/>
                                </a:moveTo>
                                <a:cubicBezTo>
                                  <a:pt x="0" y="70"/>
                                  <a:pt x="2" y="52"/>
                                  <a:pt x="7" y="39"/>
                                </a:cubicBezTo>
                                <a:cubicBezTo>
                                  <a:pt x="18" y="14"/>
                                  <a:pt x="44" y="0"/>
                                  <a:pt x="82" y="0"/>
                                </a:cubicBez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4" y="60"/>
                                  <a:pt x="134" y="60"/>
                                  <a:pt x="134" y="60"/>
                                </a:cubicBezTo>
                                <a:cubicBezTo>
                                  <a:pt x="109" y="60"/>
                                  <a:pt x="109" y="60"/>
                                  <a:pt x="109" y="60"/>
                                </a:cubicBezTo>
                                <a:cubicBezTo>
                                  <a:pt x="90" y="60"/>
                                  <a:pt x="83" y="62"/>
                                  <a:pt x="78" y="70"/>
                                </a:cubicBezTo>
                                <a:cubicBezTo>
                                  <a:pt x="74" y="77"/>
                                  <a:pt x="73" y="84"/>
                                  <a:pt x="73" y="107"/>
                                </a:cubicBezTo>
                                <a:cubicBezTo>
                                  <a:pt x="73" y="223"/>
                                  <a:pt x="73" y="223"/>
                                  <a:pt x="73" y="223"/>
                                </a:cubicBez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62" name="Freeform 10"/>
                        <wps:cNvSpPr>
                          <a:spLocks noEditPoints="1"/>
                        </wps:cNvSpPr>
                        <wps:spPr bwMode="auto">
                          <a:xfrm>
                            <a:off x="1610626" y="132550"/>
                            <a:ext cx="448627" cy="404960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23 h 223"/>
                              <a:gd name="T2" fmla="*/ 14 w 247"/>
                              <a:gd name="T3" fmla="*/ 190 h 223"/>
                              <a:gd name="T4" fmla="*/ 0 w 247"/>
                              <a:gd name="T5" fmla="*/ 114 h 223"/>
                              <a:gd name="T6" fmla="*/ 0 w 247"/>
                              <a:gd name="T7" fmla="*/ 108 h 223"/>
                              <a:gd name="T8" fmla="*/ 20 w 247"/>
                              <a:gd name="T9" fmla="*/ 26 h 223"/>
                              <a:gd name="T10" fmla="*/ 107 w 247"/>
                              <a:gd name="T11" fmla="*/ 0 h 223"/>
                              <a:gd name="T12" fmla="*/ 247 w 247"/>
                              <a:gd name="T13" fmla="*/ 0 h 223"/>
                              <a:gd name="T14" fmla="*/ 247 w 247"/>
                              <a:gd name="T15" fmla="*/ 223 h 223"/>
                              <a:gd name="T16" fmla="*/ 107 w 247"/>
                              <a:gd name="T17" fmla="*/ 223 h 223"/>
                              <a:gd name="T18" fmla="*/ 174 w 247"/>
                              <a:gd name="T19" fmla="*/ 60 h 223"/>
                              <a:gd name="T20" fmla="*/ 113 w 247"/>
                              <a:gd name="T21" fmla="*/ 60 h 223"/>
                              <a:gd name="T22" fmla="*/ 73 w 247"/>
                              <a:gd name="T23" fmla="*/ 108 h 223"/>
                              <a:gd name="T24" fmla="*/ 73 w 247"/>
                              <a:gd name="T25" fmla="*/ 115 h 223"/>
                              <a:gd name="T26" fmla="*/ 113 w 247"/>
                              <a:gd name="T27" fmla="*/ 163 h 223"/>
                              <a:gd name="T28" fmla="*/ 174 w 247"/>
                              <a:gd name="T29" fmla="*/ 163 h 223"/>
                              <a:gd name="T30" fmla="*/ 174 w 247"/>
                              <a:gd name="T31" fmla="*/ 6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7" h="223">
                                <a:moveTo>
                                  <a:pt x="107" y="223"/>
                                </a:moveTo>
                                <a:cubicBezTo>
                                  <a:pt x="58" y="223"/>
                                  <a:pt x="31" y="213"/>
                                  <a:pt x="14" y="190"/>
                                </a:cubicBezTo>
                                <a:cubicBezTo>
                                  <a:pt x="4" y="175"/>
                                  <a:pt x="0" y="152"/>
                                  <a:pt x="0" y="114"/>
                                </a:cubicBezTo>
                                <a:cubicBezTo>
                                  <a:pt x="0" y="108"/>
                                  <a:pt x="0" y="108"/>
                                  <a:pt x="0" y="108"/>
                                </a:cubicBezTo>
                                <a:cubicBezTo>
                                  <a:pt x="0" y="64"/>
                                  <a:pt x="5" y="41"/>
                                  <a:pt x="20" y="26"/>
                                </a:cubicBezTo>
                                <a:cubicBezTo>
                                  <a:pt x="39" y="7"/>
                                  <a:pt x="63" y="0"/>
                                  <a:pt x="107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23"/>
                                  <a:pt x="247" y="223"/>
                                  <a:pt x="247" y="223"/>
                                </a:cubicBezTo>
                                <a:lnTo>
                                  <a:pt x="107" y="223"/>
                                </a:lnTo>
                                <a:close/>
                                <a:moveTo>
                                  <a:pt x="174" y="60"/>
                                </a:moveTo>
                                <a:cubicBezTo>
                                  <a:pt x="113" y="60"/>
                                  <a:pt x="113" y="60"/>
                                  <a:pt x="113" y="60"/>
                                </a:cubicBezTo>
                                <a:cubicBezTo>
                                  <a:pt x="78" y="60"/>
                                  <a:pt x="73" y="66"/>
                                  <a:pt x="73" y="108"/>
                                </a:cubicBezTo>
                                <a:cubicBezTo>
                                  <a:pt x="73" y="115"/>
                                  <a:pt x="73" y="115"/>
                                  <a:pt x="73" y="115"/>
                                </a:cubicBezTo>
                                <a:cubicBezTo>
                                  <a:pt x="73" y="157"/>
                                  <a:pt x="78" y="163"/>
                                  <a:pt x="113" y="163"/>
                                </a:cubicBezTo>
                                <a:cubicBezTo>
                                  <a:pt x="174" y="163"/>
                                  <a:pt x="174" y="163"/>
                                  <a:pt x="174" y="163"/>
                                </a:cubicBezTo>
                                <a:lnTo>
                                  <a:pt x="17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</wp:anchor>
          </w:drawing>
        </mc:Choice>
        <mc:Fallback>
          <w:pict>
            <v:group w14:anchorId="2C97318B" id="Lienzo 115" o:spid="_x0000_s1026" editas="canvas" style="position:absolute;margin-left:55.1pt;margin-top:0;width:106.3pt;height:27.8pt;z-index:251677696;mso-position-horizontal:right;mso-position-horizontal-relative:margin;mso-position-vertical:bottom;mso-position-vertical-relative:margin" coordsize="13500,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13500;height:3530;visibility:visible;mso-wrap-style:square">
                <v:fill o:detectmouseclick="t"/>
                <v:path o:connecttype="none"/>
              </v:shape>
              <v:group id="Grupo 57" o:spid="_x0000_s1028" style="position:absolute;top:6;width:13493;height:3524" coordorigin="" coordsize="20592,5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6" o:spid="_x0000_s1029" style="position:absolute;top:1325;width:1325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" fillcolor="#004254" stroked="f">
                  <v:textbox inset="1.2258mm,.61289mm,1.2258mm,.61289mm"/>
                </v:rect>
                <v:shape id="Freeform 7" o:spid="_x0000_s1030" style="position:absolute;left:2343;top:1325;width:4338;height:4050;visibility:visible;mso-wrap-style:square;v-text-anchor:top" coordsize="239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" path="m73,223c,223,,223,,223,,,,,,,156,,156,,156,v38,,65,14,76,39c237,52,239,70,239,100v,123,,123,,123c166,223,166,223,166,223v,-116,,-116,,-116c166,84,164,77,161,70,156,62,149,60,129,60v-56,,-56,,-56,l73,223xe" fillcolor="#004254" stroked="f">
                  <v:path arrowok="t" o:connecttype="custom" o:connectlocs="132520,404960;0,404960;0,0;283193,0;421159,70823;433866,181596;433866,404960;301346,404960;301346,194308;292270,127117;234179,108958;132520,108958;132520,404960" o:connectangles="0,0,0,0,0,0,0,0,0,0,0,0,0"/>
                </v:shape>
                <v:shape id="Freeform 8" o:spid="_x0000_s1031" style="position:absolute;left:7555;width:4483;height:5375;visibility:visible;mso-wrap-style:square;v-text-anchor:top" coordsize="247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" path="m107,296c59,296,31,286,14,263,5,248,,225,,187v,-6,,-6,,-6c,137,6,114,21,99,39,80,64,73,107,73v67,,67,,67,c174,,174,,174,v73,,73,,73,c247,296,247,296,247,296r-140,xm174,133v-60,,-60,,-60,c79,133,74,139,74,181v,7,,7,,7c74,230,79,236,114,236v60,,60,,60,l174,133xe" fillcolor="#004254" stroked="f">
                  <v:path arrowok="t" o:connecttype="custom" o:connectlocs="194205,537496;25410,477572;0,339567;0,328672;38115,179771;194205,132558;315810,132558;315810,0;448305,0;448305,537496;194205,537496;315810,241510;206910,241510;134310,328672;134310,341383;206910,428544;315810,428544;315810,241510" o:connectangles="0,0,0,0,0,0,0,0,0,0,0,0,0,0,0,0,0,0"/>
                  <o:lock v:ext="edit" verticies="t"/>
                </v:shape>
                <v:shape id="Freeform 9" o:spid="_x0000_s1032" style="position:absolute;left:12929;top:1325;width:2433;height:4050;visibility:visible;mso-wrap-style:square;v-text-anchor:top" coordsize="134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" path="m,100c,70,2,52,7,39,18,14,44,,82,v52,,52,,52,c134,60,134,60,134,60v-25,,-25,,-25,c90,60,83,62,78,70v-4,7,-5,14,-5,37c73,223,73,223,73,223,,223,,223,,223l,100xe" fillcolor="#004254" stroked="f">
                  <v:path arrowok="t" o:connecttype="custom" o:connectlocs="0,181596;12706,70823;148843,0;243231,0;243231,108958;197852,108958;141582,127117;132506,194308;132506,404960;0,404960;0,181596" o:connectangles="0,0,0,0,0,0,0,0,0,0,0"/>
                </v:shape>
                <v:shape id="Freeform 10" o:spid="_x0000_s1033" style="position:absolute;left:16106;top:1325;width:4486;height:4050;visibility:visible;mso-wrap-style:square;v-text-anchor:top" coordsize="247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" path="m107,223c58,223,31,213,14,190,4,175,,152,,114v,-6,,-6,,-6c,64,5,41,20,26,39,7,63,,107,,247,,247,,247,v,223,,223,,223l107,223xm174,60v-61,,-61,,-61,c78,60,73,66,73,108v,7,,7,,7c73,157,78,163,113,163v61,,61,,61,l174,60xe" fillcolor="#004254" stroked="f">
                  <v:path arrowok="t" o:connecttype="custom" o:connectlocs="194344,404960;25428,345033;0,207020;0,196124;36326,47215;194344,0;448627,0;448627,404960;194344,404960;316037,108958;205242,108958;132590,196124;132590,208836;205242,296002;316037,296002;316037,108958" o:connectangles="0,0,0,0,0,0,0,0,0,0,0,0,0,0,0,0"/>
                  <o:lock v:ext="edit" verticies="t"/>
                </v:shape>
              </v:group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0EC"/>
    <w:multiLevelType w:val="hybridMultilevel"/>
    <w:tmpl w:val="4D7E5D50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21AD7"/>
    <w:multiLevelType w:val="multilevel"/>
    <w:tmpl w:val="0BE21AD7"/>
    <w:lvl w:ilvl="0">
      <w:start w:val="1"/>
      <w:numFmt w:val="bullet"/>
      <w:pStyle w:val="ListaNivel1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004254"/>
        <w:sz w:val="24"/>
      </w:rPr>
    </w:lvl>
    <w:lvl w:ilvl="1">
      <w:start w:val="1"/>
      <w:numFmt w:val="bullet"/>
      <w:lvlText w:val=""/>
      <w:lvlJc w:val="left"/>
      <w:pPr>
        <w:tabs>
          <w:tab w:val="left" w:pos="644"/>
        </w:tabs>
        <w:ind w:left="644" w:hanging="360"/>
      </w:pPr>
      <w:rPr>
        <w:rFonts w:ascii="Wingdings" w:hAnsi="Wingdings" w:hint="default"/>
        <w:b w:val="0"/>
        <w:i w:val="0"/>
        <w:color w:val="004254"/>
        <w:sz w:val="24"/>
      </w:rPr>
    </w:lvl>
    <w:lvl w:ilvl="2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none"/>
      <w:pStyle w:val="zListendB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2" w15:restartNumberingAfterBreak="0">
    <w:nsid w:val="0FFD1A96"/>
    <w:multiLevelType w:val="multilevel"/>
    <w:tmpl w:val="0FFD1A96"/>
    <w:lvl w:ilvl="0">
      <w:start w:val="1"/>
      <w:numFmt w:val="decimal"/>
      <w:pStyle w:val="ListNumNiv3"/>
      <w:lvlText w:val="%1."/>
      <w:lvlJc w:val="left"/>
      <w:pPr>
        <w:ind w:left="1440" w:hanging="360"/>
      </w:pPr>
      <w:rPr>
        <w:rFonts w:hint="default"/>
        <w:b/>
        <w:i w:val="0"/>
        <w:color w:val="646E78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05163D"/>
    <w:multiLevelType w:val="multilevel"/>
    <w:tmpl w:val="1905163D"/>
    <w:lvl w:ilvl="0">
      <w:start w:val="1"/>
      <w:numFmt w:val="decimal"/>
      <w:pStyle w:val="ListNumNiv1"/>
      <w:lvlText w:val="%1."/>
      <w:lvlJc w:val="left"/>
      <w:pPr>
        <w:ind w:left="360" w:hanging="360"/>
      </w:pPr>
      <w:rPr>
        <w:rFonts w:hint="default"/>
        <w:b/>
        <w:i w:val="0"/>
        <w:color w:val="004254" w:themeColor="text1"/>
      </w:rPr>
    </w:lvl>
    <w:lvl w:ilvl="1">
      <w:start w:val="1"/>
      <w:numFmt w:val="decimal"/>
      <w:lvlText w:val="%2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>
      <w:start w:val="1"/>
      <w:numFmt w:val="none"/>
      <w:pStyle w:val="zListendN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4" w15:restartNumberingAfterBreak="0">
    <w:nsid w:val="26136A35"/>
    <w:multiLevelType w:val="multilevel"/>
    <w:tmpl w:val="26136A35"/>
    <w:lvl w:ilvl="0">
      <w:start w:val="1"/>
      <w:numFmt w:val="bullet"/>
      <w:pStyle w:val="ListaNivel3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color w:val="646E78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C154B7"/>
    <w:multiLevelType w:val="hybridMultilevel"/>
    <w:tmpl w:val="8C4EFEA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F73A8"/>
    <w:multiLevelType w:val="multilevel"/>
    <w:tmpl w:val="473F73A8"/>
    <w:lvl w:ilvl="0">
      <w:start w:val="1"/>
      <w:numFmt w:val="bullet"/>
      <w:pStyle w:val="ListaNivel2"/>
      <w:lvlText w:val=""/>
      <w:lvlJc w:val="left"/>
      <w:pPr>
        <w:ind w:left="1060" w:hanging="360"/>
      </w:pPr>
      <w:rPr>
        <w:rFonts w:ascii="Wingdings" w:hAnsi="Wingdings" w:hint="default"/>
        <w:b w:val="0"/>
        <w:i w:val="0"/>
        <w:color w:val="03657C" w:themeColor="text2"/>
        <w:sz w:val="24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4FC619B2"/>
    <w:multiLevelType w:val="multilevel"/>
    <w:tmpl w:val="4FC619B2"/>
    <w:lvl w:ilvl="0">
      <w:start w:val="1"/>
      <w:numFmt w:val="decimal"/>
      <w:pStyle w:val="Ttulo1"/>
      <w:lvlText w:val="%1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02TtuloNivel2"/>
      <w:lvlText w:val="%1.%2.%3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03TtuloNivel3"/>
      <w:lvlText w:val="%1.%2.%3.%4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9522B90"/>
    <w:multiLevelType w:val="multilevel"/>
    <w:tmpl w:val="69522B90"/>
    <w:lvl w:ilvl="0">
      <w:start w:val="1"/>
      <w:numFmt w:val="decimal"/>
      <w:pStyle w:val="ListNumNiv2"/>
      <w:lvlText w:val="%1."/>
      <w:lvlJc w:val="left"/>
      <w:pPr>
        <w:ind w:left="1060" w:hanging="360"/>
      </w:pPr>
      <w:rPr>
        <w:rFonts w:hint="default"/>
        <w:b/>
        <w:i w:val="0"/>
        <w:color w:val="03657C" w:themeColor="text2"/>
      </w:r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69F704D9"/>
    <w:multiLevelType w:val="multilevel"/>
    <w:tmpl w:val="69F704D9"/>
    <w:lvl w:ilvl="0">
      <w:start w:val="1"/>
      <w:numFmt w:val="decimal"/>
      <w:lvlText w:val="%1.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attachedTemplate r:id="rId1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drawingGridHorizontalSpacing w:val="851"/>
  <w:drawingGridVerticalSpacing w:val="68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861"/>
    <w:rsid w:val="000022CE"/>
    <w:rsid w:val="0000380A"/>
    <w:rsid w:val="00017F67"/>
    <w:rsid w:val="00025991"/>
    <w:rsid w:val="00026EDC"/>
    <w:rsid w:val="00031909"/>
    <w:rsid w:val="00040A08"/>
    <w:rsid w:val="00075021"/>
    <w:rsid w:val="000759E3"/>
    <w:rsid w:val="00091E97"/>
    <w:rsid w:val="00092193"/>
    <w:rsid w:val="00093E41"/>
    <w:rsid w:val="00095272"/>
    <w:rsid w:val="000A0F21"/>
    <w:rsid w:val="000B374E"/>
    <w:rsid w:val="000B4371"/>
    <w:rsid w:val="000B674F"/>
    <w:rsid w:val="000C71ED"/>
    <w:rsid w:val="000D3438"/>
    <w:rsid w:val="000D380B"/>
    <w:rsid w:val="000D6181"/>
    <w:rsid w:val="000F6A1C"/>
    <w:rsid w:val="000F6E07"/>
    <w:rsid w:val="0011487A"/>
    <w:rsid w:val="001169AA"/>
    <w:rsid w:val="0012102D"/>
    <w:rsid w:val="00132100"/>
    <w:rsid w:val="00145B59"/>
    <w:rsid w:val="00157DE6"/>
    <w:rsid w:val="00164685"/>
    <w:rsid w:val="00165A0D"/>
    <w:rsid w:val="00172DAE"/>
    <w:rsid w:val="001750A7"/>
    <w:rsid w:val="00175EF4"/>
    <w:rsid w:val="00181D6B"/>
    <w:rsid w:val="00182144"/>
    <w:rsid w:val="0018236F"/>
    <w:rsid w:val="00185F27"/>
    <w:rsid w:val="00192C68"/>
    <w:rsid w:val="00194B92"/>
    <w:rsid w:val="001A0073"/>
    <w:rsid w:val="001A4437"/>
    <w:rsid w:val="001A7DE7"/>
    <w:rsid w:val="001B48E3"/>
    <w:rsid w:val="001B7E57"/>
    <w:rsid w:val="001C32BB"/>
    <w:rsid w:val="001C4A65"/>
    <w:rsid w:val="001C741C"/>
    <w:rsid w:val="001C7F1C"/>
    <w:rsid w:val="001D1A90"/>
    <w:rsid w:val="001D6328"/>
    <w:rsid w:val="001F13B8"/>
    <w:rsid w:val="001F169E"/>
    <w:rsid w:val="001F5057"/>
    <w:rsid w:val="00200FCA"/>
    <w:rsid w:val="0020679E"/>
    <w:rsid w:val="00213EB7"/>
    <w:rsid w:val="00230778"/>
    <w:rsid w:val="0023208D"/>
    <w:rsid w:val="00240FFC"/>
    <w:rsid w:val="00243E38"/>
    <w:rsid w:val="0024645E"/>
    <w:rsid w:val="00246862"/>
    <w:rsid w:val="00251B1A"/>
    <w:rsid w:val="00261E62"/>
    <w:rsid w:val="00264B3F"/>
    <w:rsid w:val="00291485"/>
    <w:rsid w:val="002956A8"/>
    <w:rsid w:val="002C2100"/>
    <w:rsid w:val="002C4225"/>
    <w:rsid w:val="002C6C20"/>
    <w:rsid w:val="002C76B6"/>
    <w:rsid w:val="002D5426"/>
    <w:rsid w:val="002E6BD1"/>
    <w:rsid w:val="002E770C"/>
    <w:rsid w:val="003000B4"/>
    <w:rsid w:val="00321D4D"/>
    <w:rsid w:val="00327B17"/>
    <w:rsid w:val="00331119"/>
    <w:rsid w:val="00336471"/>
    <w:rsid w:val="00336627"/>
    <w:rsid w:val="00340207"/>
    <w:rsid w:val="00340A24"/>
    <w:rsid w:val="003453AB"/>
    <w:rsid w:val="003478CC"/>
    <w:rsid w:val="0035780F"/>
    <w:rsid w:val="00370CFD"/>
    <w:rsid w:val="00375D0A"/>
    <w:rsid w:val="00375E64"/>
    <w:rsid w:val="00382CD6"/>
    <w:rsid w:val="003859FC"/>
    <w:rsid w:val="00387594"/>
    <w:rsid w:val="00394A33"/>
    <w:rsid w:val="003A0C8E"/>
    <w:rsid w:val="003A1220"/>
    <w:rsid w:val="003A453A"/>
    <w:rsid w:val="003A51C0"/>
    <w:rsid w:val="003A654D"/>
    <w:rsid w:val="003B4D84"/>
    <w:rsid w:val="003B4E8A"/>
    <w:rsid w:val="003D1728"/>
    <w:rsid w:val="003D1AC7"/>
    <w:rsid w:val="003E03F2"/>
    <w:rsid w:val="003E42A0"/>
    <w:rsid w:val="003E4A23"/>
    <w:rsid w:val="003E4E4E"/>
    <w:rsid w:val="003E5660"/>
    <w:rsid w:val="003F0038"/>
    <w:rsid w:val="003F0A06"/>
    <w:rsid w:val="003F2DED"/>
    <w:rsid w:val="004020AD"/>
    <w:rsid w:val="00406842"/>
    <w:rsid w:val="0042058E"/>
    <w:rsid w:val="004228C9"/>
    <w:rsid w:val="00433CCD"/>
    <w:rsid w:val="00434012"/>
    <w:rsid w:val="004363AC"/>
    <w:rsid w:val="00436B8D"/>
    <w:rsid w:val="004609EE"/>
    <w:rsid w:val="00467E3F"/>
    <w:rsid w:val="00480268"/>
    <w:rsid w:val="00481AA3"/>
    <w:rsid w:val="0049683C"/>
    <w:rsid w:val="00496B1F"/>
    <w:rsid w:val="004B08E2"/>
    <w:rsid w:val="004C3608"/>
    <w:rsid w:val="004C4AB7"/>
    <w:rsid w:val="004C53EC"/>
    <w:rsid w:val="004C5C01"/>
    <w:rsid w:val="004D12E2"/>
    <w:rsid w:val="004D408F"/>
    <w:rsid w:val="004D654F"/>
    <w:rsid w:val="004D767B"/>
    <w:rsid w:val="004E4172"/>
    <w:rsid w:val="004E764D"/>
    <w:rsid w:val="004F7524"/>
    <w:rsid w:val="004F7600"/>
    <w:rsid w:val="00510E08"/>
    <w:rsid w:val="00520064"/>
    <w:rsid w:val="00526164"/>
    <w:rsid w:val="00543BFA"/>
    <w:rsid w:val="0056031B"/>
    <w:rsid w:val="0056069D"/>
    <w:rsid w:val="00584F05"/>
    <w:rsid w:val="00585F88"/>
    <w:rsid w:val="005A1CCB"/>
    <w:rsid w:val="005A6D8D"/>
    <w:rsid w:val="005A72AB"/>
    <w:rsid w:val="005B2AB9"/>
    <w:rsid w:val="005B41AF"/>
    <w:rsid w:val="005B5341"/>
    <w:rsid w:val="005D5845"/>
    <w:rsid w:val="005D623B"/>
    <w:rsid w:val="005D75A1"/>
    <w:rsid w:val="005E279E"/>
    <w:rsid w:val="005E31F0"/>
    <w:rsid w:val="005E4257"/>
    <w:rsid w:val="005F1A31"/>
    <w:rsid w:val="005F71AE"/>
    <w:rsid w:val="00602871"/>
    <w:rsid w:val="00603950"/>
    <w:rsid w:val="00603A54"/>
    <w:rsid w:val="00614229"/>
    <w:rsid w:val="006164EE"/>
    <w:rsid w:val="006201CB"/>
    <w:rsid w:val="0062398A"/>
    <w:rsid w:val="006241AF"/>
    <w:rsid w:val="00632053"/>
    <w:rsid w:val="00633152"/>
    <w:rsid w:val="006500A8"/>
    <w:rsid w:val="00655E9F"/>
    <w:rsid w:val="006675F1"/>
    <w:rsid w:val="00676E1D"/>
    <w:rsid w:val="00690EA4"/>
    <w:rsid w:val="00693CBD"/>
    <w:rsid w:val="00695FB0"/>
    <w:rsid w:val="006A2608"/>
    <w:rsid w:val="006B3630"/>
    <w:rsid w:val="006C006B"/>
    <w:rsid w:val="006C5AF3"/>
    <w:rsid w:val="006D749A"/>
    <w:rsid w:val="006E17BB"/>
    <w:rsid w:val="006E51C9"/>
    <w:rsid w:val="006E787C"/>
    <w:rsid w:val="006F3746"/>
    <w:rsid w:val="006F3E5A"/>
    <w:rsid w:val="006F6BC6"/>
    <w:rsid w:val="007000FC"/>
    <w:rsid w:val="00711F1D"/>
    <w:rsid w:val="00724CB0"/>
    <w:rsid w:val="00727B68"/>
    <w:rsid w:val="00730948"/>
    <w:rsid w:val="00733F03"/>
    <w:rsid w:val="00734282"/>
    <w:rsid w:val="00736661"/>
    <w:rsid w:val="00740171"/>
    <w:rsid w:val="007424E8"/>
    <w:rsid w:val="0074292A"/>
    <w:rsid w:val="007441F8"/>
    <w:rsid w:val="00756AAD"/>
    <w:rsid w:val="0076615E"/>
    <w:rsid w:val="007679B0"/>
    <w:rsid w:val="007747D4"/>
    <w:rsid w:val="007763BA"/>
    <w:rsid w:val="00777A24"/>
    <w:rsid w:val="007939FE"/>
    <w:rsid w:val="00793E13"/>
    <w:rsid w:val="007A4C7E"/>
    <w:rsid w:val="007A67A3"/>
    <w:rsid w:val="007A736B"/>
    <w:rsid w:val="007B1E72"/>
    <w:rsid w:val="007B5184"/>
    <w:rsid w:val="007C4370"/>
    <w:rsid w:val="007C4BC5"/>
    <w:rsid w:val="007C738F"/>
    <w:rsid w:val="007E2718"/>
    <w:rsid w:val="007F08B1"/>
    <w:rsid w:val="00816920"/>
    <w:rsid w:val="008203A6"/>
    <w:rsid w:val="008241DE"/>
    <w:rsid w:val="00834B8F"/>
    <w:rsid w:val="008441BC"/>
    <w:rsid w:val="00851338"/>
    <w:rsid w:val="00851EC6"/>
    <w:rsid w:val="0086419E"/>
    <w:rsid w:val="008814BE"/>
    <w:rsid w:val="00887CE4"/>
    <w:rsid w:val="0089218D"/>
    <w:rsid w:val="0089289D"/>
    <w:rsid w:val="008A0073"/>
    <w:rsid w:val="008A1006"/>
    <w:rsid w:val="008B2530"/>
    <w:rsid w:val="008C1049"/>
    <w:rsid w:val="008C4027"/>
    <w:rsid w:val="008C496E"/>
    <w:rsid w:val="008C6654"/>
    <w:rsid w:val="008C7CD2"/>
    <w:rsid w:val="008D3CAB"/>
    <w:rsid w:val="00905222"/>
    <w:rsid w:val="00906A49"/>
    <w:rsid w:val="00922A30"/>
    <w:rsid w:val="00945101"/>
    <w:rsid w:val="0095140C"/>
    <w:rsid w:val="00962942"/>
    <w:rsid w:val="009658CD"/>
    <w:rsid w:val="00966876"/>
    <w:rsid w:val="00967AFC"/>
    <w:rsid w:val="00973B20"/>
    <w:rsid w:val="00975E9B"/>
    <w:rsid w:val="009865D0"/>
    <w:rsid w:val="0099007F"/>
    <w:rsid w:val="00996863"/>
    <w:rsid w:val="00996DFE"/>
    <w:rsid w:val="009A16F5"/>
    <w:rsid w:val="009C08FA"/>
    <w:rsid w:val="009C1C0F"/>
    <w:rsid w:val="009C3700"/>
    <w:rsid w:val="009C41E8"/>
    <w:rsid w:val="009C4C1A"/>
    <w:rsid w:val="009D2D8E"/>
    <w:rsid w:val="009D7A3F"/>
    <w:rsid w:val="009E4AB5"/>
    <w:rsid w:val="009E57D9"/>
    <w:rsid w:val="009F3891"/>
    <w:rsid w:val="00A014B3"/>
    <w:rsid w:val="00A03FE2"/>
    <w:rsid w:val="00A12E62"/>
    <w:rsid w:val="00A165C9"/>
    <w:rsid w:val="00A21ED6"/>
    <w:rsid w:val="00A2452C"/>
    <w:rsid w:val="00A42A16"/>
    <w:rsid w:val="00A501D0"/>
    <w:rsid w:val="00A50D74"/>
    <w:rsid w:val="00A53AC2"/>
    <w:rsid w:val="00A716B7"/>
    <w:rsid w:val="00A725B0"/>
    <w:rsid w:val="00A75448"/>
    <w:rsid w:val="00A8087A"/>
    <w:rsid w:val="00A80B45"/>
    <w:rsid w:val="00A90DFA"/>
    <w:rsid w:val="00AB3BE0"/>
    <w:rsid w:val="00AC3383"/>
    <w:rsid w:val="00AD169F"/>
    <w:rsid w:val="00AE313B"/>
    <w:rsid w:val="00AE31D4"/>
    <w:rsid w:val="00AE3E2A"/>
    <w:rsid w:val="00AE6065"/>
    <w:rsid w:val="00B01AB4"/>
    <w:rsid w:val="00B02033"/>
    <w:rsid w:val="00B064E1"/>
    <w:rsid w:val="00B26683"/>
    <w:rsid w:val="00B32A0E"/>
    <w:rsid w:val="00B35A12"/>
    <w:rsid w:val="00B60E7E"/>
    <w:rsid w:val="00B62346"/>
    <w:rsid w:val="00B72861"/>
    <w:rsid w:val="00B73D28"/>
    <w:rsid w:val="00B76ACA"/>
    <w:rsid w:val="00B77680"/>
    <w:rsid w:val="00B87067"/>
    <w:rsid w:val="00B9019F"/>
    <w:rsid w:val="00BA2DBD"/>
    <w:rsid w:val="00BA5ED0"/>
    <w:rsid w:val="00BB4263"/>
    <w:rsid w:val="00BB4CB5"/>
    <w:rsid w:val="00BB4D61"/>
    <w:rsid w:val="00BC2F28"/>
    <w:rsid w:val="00BC3284"/>
    <w:rsid w:val="00BC32EF"/>
    <w:rsid w:val="00BC40E9"/>
    <w:rsid w:val="00BD1D4E"/>
    <w:rsid w:val="00BD4E4F"/>
    <w:rsid w:val="00BD506E"/>
    <w:rsid w:val="00BE1B6C"/>
    <w:rsid w:val="00BE48A0"/>
    <w:rsid w:val="00C16D48"/>
    <w:rsid w:val="00C170DD"/>
    <w:rsid w:val="00C2313A"/>
    <w:rsid w:val="00C23913"/>
    <w:rsid w:val="00C32D37"/>
    <w:rsid w:val="00C34C03"/>
    <w:rsid w:val="00C45156"/>
    <w:rsid w:val="00C505F2"/>
    <w:rsid w:val="00C61F97"/>
    <w:rsid w:val="00C642D3"/>
    <w:rsid w:val="00C72AD7"/>
    <w:rsid w:val="00C81163"/>
    <w:rsid w:val="00C87395"/>
    <w:rsid w:val="00CA04F8"/>
    <w:rsid w:val="00CA39B6"/>
    <w:rsid w:val="00CB036B"/>
    <w:rsid w:val="00CC1803"/>
    <w:rsid w:val="00CC5E1A"/>
    <w:rsid w:val="00CC69FE"/>
    <w:rsid w:val="00CC71AC"/>
    <w:rsid w:val="00CC78AB"/>
    <w:rsid w:val="00CD619F"/>
    <w:rsid w:val="00CE0C03"/>
    <w:rsid w:val="00CE112D"/>
    <w:rsid w:val="00CE20E8"/>
    <w:rsid w:val="00CF7003"/>
    <w:rsid w:val="00D0031F"/>
    <w:rsid w:val="00D07424"/>
    <w:rsid w:val="00D117E3"/>
    <w:rsid w:val="00D11F52"/>
    <w:rsid w:val="00D12A2B"/>
    <w:rsid w:val="00D151B0"/>
    <w:rsid w:val="00D1664C"/>
    <w:rsid w:val="00D22D64"/>
    <w:rsid w:val="00D346DA"/>
    <w:rsid w:val="00D35E37"/>
    <w:rsid w:val="00D36FC5"/>
    <w:rsid w:val="00D37DE4"/>
    <w:rsid w:val="00D40317"/>
    <w:rsid w:val="00D44E45"/>
    <w:rsid w:val="00D44F95"/>
    <w:rsid w:val="00D45170"/>
    <w:rsid w:val="00D55BA4"/>
    <w:rsid w:val="00D619B4"/>
    <w:rsid w:val="00D65B32"/>
    <w:rsid w:val="00D7311D"/>
    <w:rsid w:val="00D73F92"/>
    <w:rsid w:val="00D9128E"/>
    <w:rsid w:val="00D9161F"/>
    <w:rsid w:val="00D93D68"/>
    <w:rsid w:val="00D94260"/>
    <w:rsid w:val="00D9641B"/>
    <w:rsid w:val="00DA066C"/>
    <w:rsid w:val="00DA5B65"/>
    <w:rsid w:val="00DA663F"/>
    <w:rsid w:val="00DB4D71"/>
    <w:rsid w:val="00DB506C"/>
    <w:rsid w:val="00DC3377"/>
    <w:rsid w:val="00DC6B08"/>
    <w:rsid w:val="00DD0B42"/>
    <w:rsid w:val="00DD2D6F"/>
    <w:rsid w:val="00DF3DEC"/>
    <w:rsid w:val="00E01283"/>
    <w:rsid w:val="00E04669"/>
    <w:rsid w:val="00E13CCD"/>
    <w:rsid w:val="00E14A96"/>
    <w:rsid w:val="00E2525F"/>
    <w:rsid w:val="00E3132A"/>
    <w:rsid w:val="00E37B86"/>
    <w:rsid w:val="00E4271E"/>
    <w:rsid w:val="00E5551F"/>
    <w:rsid w:val="00E7432B"/>
    <w:rsid w:val="00E768F2"/>
    <w:rsid w:val="00E90396"/>
    <w:rsid w:val="00E909D3"/>
    <w:rsid w:val="00E92770"/>
    <w:rsid w:val="00EA1A13"/>
    <w:rsid w:val="00EA4193"/>
    <w:rsid w:val="00EA709B"/>
    <w:rsid w:val="00EB3973"/>
    <w:rsid w:val="00EB4528"/>
    <w:rsid w:val="00EE1C59"/>
    <w:rsid w:val="00EE3E6D"/>
    <w:rsid w:val="00EF328D"/>
    <w:rsid w:val="00F033D4"/>
    <w:rsid w:val="00F039E6"/>
    <w:rsid w:val="00F074CC"/>
    <w:rsid w:val="00F10B05"/>
    <w:rsid w:val="00F11CA5"/>
    <w:rsid w:val="00F15A73"/>
    <w:rsid w:val="00F27B98"/>
    <w:rsid w:val="00F32C48"/>
    <w:rsid w:val="00F36CB1"/>
    <w:rsid w:val="00F40F02"/>
    <w:rsid w:val="00F412A1"/>
    <w:rsid w:val="00F46D57"/>
    <w:rsid w:val="00F5166B"/>
    <w:rsid w:val="00F60763"/>
    <w:rsid w:val="00F61724"/>
    <w:rsid w:val="00F62730"/>
    <w:rsid w:val="00F62894"/>
    <w:rsid w:val="00F71522"/>
    <w:rsid w:val="00F722C9"/>
    <w:rsid w:val="00F74C0C"/>
    <w:rsid w:val="00F80471"/>
    <w:rsid w:val="00F82DF9"/>
    <w:rsid w:val="00F838C1"/>
    <w:rsid w:val="00F87264"/>
    <w:rsid w:val="00F91AF8"/>
    <w:rsid w:val="00F92458"/>
    <w:rsid w:val="00F93FEE"/>
    <w:rsid w:val="00F979FC"/>
    <w:rsid w:val="00FA3D95"/>
    <w:rsid w:val="00FA7F6E"/>
    <w:rsid w:val="00FB7954"/>
    <w:rsid w:val="00FC0A42"/>
    <w:rsid w:val="00FC313F"/>
    <w:rsid w:val="00FD3FEA"/>
    <w:rsid w:val="00FD4417"/>
    <w:rsid w:val="00FE069C"/>
    <w:rsid w:val="00FE5BF8"/>
    <w:rsid w:val="00FE7D0E"/>
    <w:rsid w:val="013A6425"/>
    <w:rsid w:val="02C15D2A"/>
    <w:rsid w:val="03FD04D4"/>
    <w:rsid w:val="05270A1C"/>
    <w:rsid w:val="1521023A"/>
    <w:rsid w:val="20AE711E"/>
    <w:rsid w:val="25602BE9"/>
    <w:rsid w:val="4FAE4233"/>
    <w:rsid w:val="5EF57EAA"/>
    <w:rsid w:val="6B8875A1"/>
    <w:rsid w:val="71B3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EAF927"/>
  <w15:docId w15:val="{11B1136C-5EB1-47EB-9736-8A70E93E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3" w:qFormat="1"/>
    <w:lsdException w:name="heading 2" w:uiPriority="4"/>
    <w:lsdException w:name="heading 3" w:uiPriority="5" w:qFormat="1"/>
    <w:lsdException w:name="heading 4" w:semiHidden="1" w:uiPriority="0" w:unhideWhenUsed="1" w:qFormat="1"/>
    <w:lsdException w:name="heading 5" w:semiHidden="1" w:uiPriority="0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1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index heading" w:semiHidden="1" w:unhideWhenUsed="1"/>
    <w:lsdException w:name="caption" w:uiPriority="2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20"/>
    </w:pPr>
    <w:rPr>
      <w:rFonts w:ascii="Arial" w:eastAsia="Times New Roman" w:hAnsi="Arial" w:cs="Arial"/>
      <w:bCs/>
      <w:color w:val="004254"/>
      <w:kern w:val="32"/>
      <w:sz w:val="22"/>
      <w:szCs w:val="22"/>
      <w:lang w:eastAsia="es-ES"/>
    </w:rPr>
  </w:style>
  <w:style w:type="paragraph" w:styleId="Ttulo1">
    <w:name w:val="heading 1"/>
    <w:next w:val="Ttulo2"/>
    <w:link w:val="Ttulo1Car"/>
    <w:uiPriority w:val="3"/>
    <w:qFormat/>
    <w:pPr>
      <w:keepNext/>
      <w:keepLines/>
      <w:numPr>
        <w:numId w:val="1"/>
      </w:numPr>
      <w:overflowPunct w:val="0"/>
      <w:autoSpaceDE w:val="0"/>
      <w:autoSpaceDN w:val="0"/>
      <w:adjustRightInd w:val="0"/>
      <w:spacing w:after="120"/>
      <w:ind w:left="680" w:hanging="680"/>
      <w:textAlignment w:val="baseline"/>
      <w:outlineLvl w:val="0"/>
    </w:pPr>
    <w:rPr>
      <w:rFonts w:ascii="Georgia" w:eastAsia="Times New Roman" w:hAnsi="Georgia" w:cs="Arial"/>
      <w:color w:val="004254"/>
      <w:kern w:val="32"/>
      <w:sz w:val="40"/>
      <w:szCs w:val="28"/>
      <w:lang w:val="es-ES" w:eastAsia="es-ES"/>
    </w:rPr>
  </w:style>
  <w:style w:type="paragraph" w:styleId="Ttulo2">
    <w:name w:val="heading 2"/>
    <w:next w:val="Normal"/>
    <w:link w:val="Ttulo2Car"/>
    <w:uiPriority w:val="4"/>
    <w:pPr>
      <w:keepNext/>
      <w:keepLines/>
      <w:numPr>
        <w:ilvl w:val="1"/>
        <w:numId w:val="1"/>
      </w:numPr>
      <w:overflowPunct w:val="0"/>
      <w:autoSpaceDE w:val="0"/>
      <w:autoSpaceDN w:val="0"/>
      <w:adjustRightInd w:val="0"/>
      <w:spacing w:after="120"/>
      <w:ind w:left="680" w:hanging="680"/>
      <w:textAlignment w:val="baseline"/>
      <w:outlineLvl w:val="1"/>
    </w:pPr>
    <w:rPr>
      <w:rFonts w:ascii="Arial" w:eastAsia="Times New Roman" w:hAnsi="Arial" w:cs="Arial"/>
      <w:iCs/>
      <w:color w:val="03657C"/>
      <w:kern w:val="32"/>
      <w:sz w:val="28"/>
      <w:szCs w:val="22"/>
      <w:lang w:val="es-ES" w:eastAsia="es-ES"/>
    </w:rPr>
  </w:style>
  <w:style w:type="paragraph" w:styleId="Ttulo3">
    <w:name w:val="heading 3"/>
    <w:basedOn w:val="Normal"/>
    <w:next w:val="Normal"/>
    <w:link w:val="Ttulo3Car"/>
    <w:uiPriority w:val="5"/>
    <w:qFormat/>
    <w:pPr>
      <w:keepNext/>
      <w:numPr>
        <w:ilvl w:val="2"/>
        <w:numId w:val="2"/>
      </w:numPr>
      <w:tabs>
        <w:tab w:val="clear" w:pos="1425"/>
      </w:tabs>
      <w:ind w:left="567" w:hanging="567"/>
      <w:outlineLvl w:val="2"/>
    </w:pPr>
    <w:rPr>
      <w:bCs w:val="0"/>
      <w:sz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09403" w:themeColor="accent1" w:themeShade="BF"/>
    </w:rPr>
  </w:style>
  <w:style w:type="paragraph" w:styleId="Ttulo5">
    <w:name w:val="heading 5"/>
    <w:basedOn w:val="Ttulo4"/>
    <w:next w:val="Normal"/>
    <w:link w:val="Ttulo5Car"/>
    <w:semiHidden/>
    <w:qFormat/>
    <w:pPr>
      <w:tabs>
        <w:tab w:val="left" w:pos="1134"/>
      </w:tabs>
      <w:overflowPunct w:val="0"/>
      <w:autoSpaceDE w:val="0"/>
      <w:autoSpaceDN w:val="0"/>
      <w:adjustRightInd w:val="0"/>
      <w:spacing w:before="240" w:after="60"/>
      <w:ind w:left="1134" w:hanging="1134"/>
      <w:textAlignment w:val="baseline"/>
      <w:outlineLvl w:val="4"/>
    </w:pPr>
    <w:rPr>
      <w:rFonts w:ascii="Arial" w:hAnsi="Arial"/>
      <w:bCs w:val="0"/>
      <w:i w:val="0"/>
      <w:iCs w:val="0"/>
      <w:color w:val="auto"/>
      <w:kern w:val="0"/>
      <w:szCs w:val="20"/>
      <w:lang w:val="en-GB" w:eastAsia="en-US"/>
    </w:rPr>
  </w:style>
  <w:style w:type="paragraph" w:styleId="Ttulo6">
    <w:name w:val="heading 6"/>
    <w:basedOn w:val="Ttulo5"/>
    <w:next w:val="Normal"/>
    <w:link w:val="Ttulo6Car"/>
    <w:semiHidden/>
    <w:qFormat/>
    <w:pPr>
      <w:tabs>
        <w:tab w:val="clear" w:pos="1134"/>
        <w:tab w:val="left" w:pos="1701"/>
      </w:tabs>
      <w:ind w:left="1701" w:hanging="1701"/>
      <w:outlineLvl w:val="5"/>
    </w:pPr>
  </w:style>
  <w:style w:type="paragraph" w:styleId="Ttulo7">
    <w:name w:val="heading 7"/>
    <w:basedOn w:val="Ttulo6"/>
    <w:next w:val="Normal"/>
    <w:link w:val="Ttulo7Car"/>
    <w:semiHidden/>
    <w:qFormat/>
    <w:pPr>
      <w:outlineLvl w:val="6"/>
    </w:pPr>
  </w:style>
  <w:style w:type="paragraph" w:styleId="Ttulo8">
    <w:name w:val="heading 8"/>
    <w:basedOn w:val="Ttulo7"/>
    <w:next w:val="Normal"/>
    <w:link w:val="Ttulo8Car"/>
    <w:semiHidden/>
    <w:qFormat/>
    <w:pPr>
      <w:tabs>
        <w:tab w:val="left" w:pos="1800"/>
      </w:tabs>
      <w:outlineLvl w:val="7"/>
    </w:pPr>
  </w:style>
  <w:style w:type="paragraph" w:styleId="Ttulo9">
    <w:name w:val="heading 9"/>
    <w:basedOn w:val="Ttulo8"/>
    <w:next w:val="Normal"/>
    <w:link w:val="Ttulo9Car"/>
    <w:semiHidden/>
    <w:qFormat/>
    <w:pPr>
      <w:tabs>
        <w:tab w:val="clear" w:pos="1800"/>
        <w:tab w:val="left" w:pos="1584"/>
      </w:tabs>
      <w:ind w:left="1584" w:hanging="1584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link w:val="DescripcinCar"/>
    <w:uiPriority w:val="2"/>
    <w:qFormat/>
    <w:pPr>
      <w:spacing w:after="0"/>
    </w:pPr>
    <w:rPr>
      <w:iCs/>
      <w:color w:val="03657C" w:themeColor="text2"/>
      <w:sz w:val="32"/>
      <w:szCs w:val="18"/>
    </w:rPr>
  </w:style>
  <w:style w:type="paragraph" w:styleId="Piedepgina">
    <w:name w:val="footer"/>
    <w:basedOn w:val="Normal"/>
    <w:link w:val="PiedepginaCar"/>
    <w:uiPriority w:val="99"/>
    <w:rPr>
      <w:color w:val="A6A6A6"/>
      <w:sz w:val="16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Theme="minorEastAsia" w:hAnsi="Times New Roman" w:cs="Times New Roman"/>
      <w:bCs w:val="0"/>
      <w:color w:val="auto"/>
      <w:kern w:val="0"/>
      <w:sz w:val="24"/>
      <w:szCs w:val="24"/>
    </w:rPr>
  </w:style>
  <w:style w:type="paragraph" w:styleId="Sangranormal">
    <w:name w:val="Normal Indent"/>
    <w:basedOn w:val="Normal"/>
    <w:uiPriority w:val="1"/>
    <w:qFormat/>
    <w:pPr>
      <w:keepLines/>
      <w:spacing w:before="60" w:after="60"/>
      <w:ind w:left="720"/>
      <w:jc w:val="both"/>
    </w:pPr>
    <w:rPr>
      <w:rFonts w:eastAsiaTheme="minorEastAsia" w:cs="Times New Roman"/>
      <w:bCs w:val="0"/>
      <w:color w:val="auto"/>
      <w:kern w:val="0"/>
      <w:szCs w:val="20"/>
      <w:lang w:val="en-GB" w:eastAsia="zh-CN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160"/>
      <w:ind w:left="567"/>
    </w:pPr>
    <w:rPr>
      <w:rFonts w:eastAsiaTheme="minorEastAsia" w:cstheme="minorBidi"/>
      <w:color w:val="03657C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</w:pPr>
    <w:rPr>
      <w:rFonts w:ascii="Georgia" w:eastAsiaTheme="majorEastAsia" w:hAnsi="Georgia" w:cstheme="majorBidi"/>
      <w:spacing w:val="-10"/>
      <w:kern w:val="28"/>
      <w:sz w:val="56"/>
      <w:szCs w:val="56"/>
    </w:rPr>
  </w:style>
  <w:style w:type="paragraph" w:styleId="TDC1">
    <w:name w:val="toc 1"/>
    <w:basedOn w:val="04Cuerpodetexto"/>
    <w:next w:val="Normal"/>
    <w:uiPriority w:val="39"/>
    <w:qFormat/>
    <w:pPr>
      <w:tabs>
        <w:tab w:val="left" w:pos="480"/>
        <w:tab w:val="right" w:leader="dot" w:pos="8222"/>
      </w:tabs>
      <w:spacing w:before="240" w:after="80"/>
    </w:pPr>
    <w:rPr>
      <w:b/>
      <w:color w:val="004254" w:themeColor="text1"/>
      <w:sz w:val="22"/>
    </w:rPr>
  </w:style>
  <w:style w:type="paragraph" w:customStyle="1" w:styleId="04Cuerpodetexto">
    <w:name w:val="04_Cuerpo de texto"/>
    <w:basedOn w:val="Normal"/>
    <w:link w:val="04CuerpodetextoCar"/>
    <w:qFormat/>
    <w:pPr>
      <w:spacing w:after="240"/>
    </w:pPr>
    <w:rPr>
      <w:sz w:val="18"/>
    </w:rPr>
  </w:style>
  <w:style w:type="paragraph" w:styleId="TDC2">
    <w:name w:val="toc 2"/>
    <w:basedOn w:val="Normal"/>
    <w:next w:val="Normal"/>
    <w:uiPriority w:val="39"/>
    <w:qFormat/>
    <w:pPr>
      <w:tabs>
        <w:tab w:val="left" w:pos="567"/>
        <w:tab w:val="right" w:leader="dot" w:pos="8222"/>
      </w:tabs>
      <w:ind w:left="488"/>
    </w:pPr>
    <w:rPr>
      <w:sz w:val="20"/>
    </w:rPr>
  </w:style>
  <w:style w:type="paragraph" w:styleId="TDC3">
    <w:name w:val="toc 3"/>
    <w:basedOn w:val="Normal"/>
    <w:next w:val="Normal"/>
    <w:uiPriority w:val="39"/>
    <w:unhideWhenUsed/>
    <w:pPr>
      <w:tabs>
        <w:tab w:val="left" w:pos="0"/>
        <w:tab w:val="left" w:pos="567"/>
        <w:tab w:val="right" w:leader="dot" w:pos="8222"/>
      </w:tabs>
      <w:spacing w:before="120"/>
    </w:pPr>
  </w:style>
  <w:style w:type="paragraph" w:styleId="TDC4">
    <w:name w:val="toc 4"/>
    <w:basedOn w:val="Normal"/>
    <w:next w:val="Normal"/>
    <w:uiPriority w:val="39"/>
    <w:unhideWhenUsed/>
    <w:qFormat/>
    <w:pPr>
      <w:spacing w:after="100"/>
      <w:ind w:left="660"/>
    </w:p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646E78" w:themeColor="followedHyperlink"/>
      <w:u w:val="single"/>
    </w:rPr>
  </w:style>
  <w:style w:type="character" w:styleId="Hipervnculo">
    <w:name w:val="Hyperlink"/>
    <w:basedOn w:val="Fuentedeprrafopredeter"/>
    <w:uiPriority w:val="99"/>
    <w:qFormat/>
    <w:rPr>
      <w:rFonts w:ascii="Arial" w:hAnsi="Arial"/>
      <w:color w:val="03657C" w:themeColor="text2"/>
      <w:u w:val="single"/>
    </w:rPr>
  </w:style>
  <w:style w:type="character" w:styleId="Nmerodelnea">
    <w:name w:val="line number"/>
    <w:basedOn w:val="Fuentedeprrafopredeter"/>
    <w:uiPriority w:val="99"/>
    <w:semiHidden/>
    <w:unhideWhenUsed/>
    <w:qFormat/>
  </w:style>
  <w:style w:type="character" w:styleId="Nmerodepgina">
    <w:name w:val="page number"/>
    <w:basedOn w:val="Fuentedeprrafopredeter"/>
    <w:qFormat/>
    <w:rPr>
      <w:rFonts w:ascii="Arial" w:hAnsi="Arial"/>
      <w:sz w:val="2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next w:val="Normal"/>
    <w:qFormat/>
    <w:rPr>
      <w:b/>
      <w:bCs w:val="0"/>
      <w:sz w:val="20"/>
      <w:szCs w:val="20"/>
    </w:rPr>
  </w:style>
  <w:style w:type="paragraph" w:customStyle="1" w:styleId="PORTtexsecundario">
    <w:name w:val="PORT_tex secundario"/>
    <w:basedOn w:val="Normal"/>
    <w:qFormat/>
    <w:pPr>
      <w:ind w:left="378"/>
    </w:pPr>
    <w:rPr>
      <w:szCs w:val="20"/>
    </w:rPr>
  </w:style>
  <w:style w:type="paragraph" w:customStyle="1" w:styleId="PORTSubtituloportada">
    <w:name w:val="PORT_Subtitulo portada"/>
    <w:basedOn w:val="Normal"/>
    <w:qFormat/>
    <w:pPr>
      <w:ind w:left="378"/>
    </w:pPr>
    <w:rPr>
      <w:color w:val="00B0CA"/>
      <w:sz w:val="28"/>
      <w:szCs w:val="20"/>
    </w:rPr>
  </w:style>
  <w:style w:type="paragraph" w:customStyle="1" w:styleId="PORTTITPORTADA">
    <w:name w:val="PORT_TIT.PORTADA"/>
    <w:basedOn w:val="Normal"/>
    <w:qFormat/>
    <w:pPr>
      <w:ind w:left="378"/>
    </w:pPr>
    <w:rPr>
      <w:b/>
      <w:bCs w:val="0"/>
      <w:caps/>
      <w:color w:val="000000"/>
      <w:sz w:val="56"/>
      <w:szCs w:val="20"/>
    </w:rPr>
  </w:style>
  <w:style w:type="paragraph" w:customStyle="1" w:styleId="Estilo1">
    <w:name w:val="Estilo1"/>
    <w:basedOn w:val="Normal"/>
    <w:qFormat/>
    <w:rPr>
      <w:color w:val="999999"/>
      <w:sz w:val="16"/>
    </w:rPr>
  </w:style>
  <w:style w:type="paragraph" w:customStyle="1" w:styleId="Normal1">
    <w:name w:val="Normal1"/>
    <w:basedOn w:val="Normal"/>
    <w:qFormat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spacing w:val="-3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3"/>
    <w:rPr>
      <w:rFonts w:ascii="Georgia" w:hAnsi="Georgia" w:cs="Arial"/>
      <w:color w:val="004254"/>
      <w:kern w:val="32"/>
      <w:sz w:val="40"/>
      <w:szCs w:val="28"/>
    </w:rPr>
  </w:style>
  <w:style w:type="paragraph" w:customStyle="1" w:styleId="TtuloTDC1">
    <w:name w:val="Título TDC1"/>
    <w:next w:val="Normal"/>
    <w:link w:val="TtuloTDCCar"/>
    <w:uiPriority w:val="39"/>
    <w:unhideWhenUsed/>
    <w:qFormat/>
    <w:pPr>
      <w:spacing w:before="120" w:after="360"/>
    </w:pPr>
    <w:rPr>
      <w:rFonts w:ascii="Georgia" w:eastAsia="Times New Roman" w:hAnsi="Georgia" w:cs="Arial"/>
      <w:bCs/>
      <w:color w:val="004254" w:themeColor="text1"/>
      <w:spacing w:val="-3"/>
      <w:kern w:val="32"/>
      <w:sz w:val="40"/>
      <w:szCs w:val="28"/>
      <w:lang w:eastAsia="es-ES"/>
    </w:rPr>
  </w:style>
  <w:style w:type="paragraph" w:customStyle="1" w:styleId="EncabezadodeTabla">
    <w:name w:val="Encabezado de Tabla"/>
    <w:basedOn w:val="Normal"/>
    <w:qFormat/>
    <w:pPr>
      <w:shd w:val="clear" w:color="auto" w:fill="03657C"/>
      <w:spacing w:before="240" w:after="240"/>
      <w:jc w:val="center"/>
    </w:pPr>
    <w:rPr>
      <w:color w:val="E8E8E8" w:themeColor="background1"/>
    </w:rPr>
  </w:style>
  <w:style w:type="paragraph" w:customStyle="1" w:styleId="PrimeraColumna">
    <w:name w:val="Primera Columna"/>
    <w:basedOn w:val="Normal"/>
    <w:qFormat/>
    <w:pPr>
      <w:shd w:val="clear" w:color="auto" w:fill="E8E8E8"/>
      <w:spacing w:before="240" w:after="240"/>
      <w:jc w:val="center"/>
    </w:pPr>
    <w:rPr>
      <w:rFonts w:cs="Times New Roman"/>
      <w:bCs w:val="0"/>
      <w:kern w:val="0"/>
      <w:sz w:val="20"/>
      <w:szCs w:val="24"/>
    </w:rPr>
  </w:style>
  <w:style w:type="paragraph" w:customStyle="1" w:styleId="Textodetabla">
    <w:name w:val="Texto de tabla"/>
    <w:basedOn w:val="Normal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bCs/>
      <w:kern w:val="32"/>
      <w:sz w:val="16"/>
      <w:szCs w:val="16"/>
    </w:rPr>
  </w:style>
  <w:style w:type="paragraph" w:styleId="Sinespaciado">
    <w:name w:val="No Spacing"/>
    <w:uiPriority w:val="1"/>
    <w:qFormat/>
    <w:pPr>
      <w:ind w:left="567"/>
    </w:pPr>
    <w:rPr>
      <w:rFonts w:ascii="Arial" w:eastAsia="Times New Roman" w:hAnsi="Arial" w:cs="Arial"/>
      <w:bCs/>
      <w:color w:val="004254"/>
      <w:kern w:val="32"/>
      <w:sz w:val="22"/>
      <w:szCs w:val="22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Georgia" w:eastAsiaTheme="majorEastAsia" w:hAnsi="Georgia" w:cstheme="majorBidi"/>
      <w:bCs/>
      <w:color w:val="004254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rFonts w:ascii="Arial" w:eastAsiaTheme="minorEastAsia" w:hAnsi="Arial" w:cstheme="minorBidi"/>
      <w:bCs/>
      <w:color w:val="03657C"/>
      <w:spacing w:val="15"/>
      <w:kern w:val="32"/>
      <w:sz w:val="22"/>
      <w:szCs w:val="22"/>
    </w:r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03657C"/>
    </w:rPr>
  </w:style>
  <w:style w:type="character" w:customStyle="1" w:styleId="nfasisintenso1">
    <w:name w:val="Énfasis intenso1"/>
    <w:basedOn w:val="Fuentedeprrafopredeter"/>
    <w:uiPriority w:val="21"/>
    <w:qFormat/>
    <w:rPr>
      <w:i/>
      <w:iCs/>
      <w:color w:val="FBBB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00" w:after="16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qFormat/>
    <w:rPr>
      <w:rFonts w:ascii="Arial" w:hAnsi="Arial" w:cs="Arial"/>
      <w:bCs/>
      <w:i/>
      <w:iCs/>
      <w:color w:val="004254"/>
      <w:kern w:val="32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FBBB21" w:themeColor="accent1"/>
        <w:bottom w:val="single" w:sz="4" w:space="10" w:color="FBBB21" w:themeColor="accent1"/>
      </w:pBdr>
      <w:spacing w:before="360" w:after="360"/>
      <w:ind w:left="864" w:right="864"/>
      <w:jc w:val="center"/>
    </w:pPr>
    <w:rPr>
      <w:i/>
      <w:iCs/>
      <w:color w:val="03657C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Pr>
      <w:rFonts w:ascii="Arial" w:hAnsi="Arial" w:cs="Arial"/>
      <w:bCs/>
      <w:i/>
      <w:iCs/>
      <w:color w:val="03657C"/>
      <w:kern w:val="32"/>
      <w:sz w:val="22"/>
      <w:szCs w:val="22"/>
    </w:rPr>
  </w:style>
  <w:style w:type="character" w:customStyle="1" w:styleId="Referenciasutil1">
    <w:name w:val="Referencia sutil1"/>
    <w:basedOn w:val="Fuentedeprrafopredeter"/>
    <w:uiPriority w:val="31"/>
    <w:qFormat/>
    <w:rPr>
      <w:smallCaps/>
      <w:color w:val="03657C"/>
    </w:rPr>
  </w:style>
  <w:style w:type="character" w:customStyle="1" w:styleId="Referenciaintensa1">
    <w:name w:val="Referencia intensa1"/>
    <w:basedOn w:val="Fuentedeprrafopredeter"/>
    <w:uiPriority w:val="32"/>
    <w:qFormat/>
    <w:rPr>
      <w:b/>
      <w:bCs/>
      <w:smallCaps/>
      <w:color w:val="03657C"/>
      <w:spacing w:val="5"/>
    </w:rPr>
  </w:style>
  <w:style w:type="character" w:customStyle="1" w:styleId="Ttulodellibro1">
    <w:name w:val="Título del libro1"/>
    <w:basedOn w:val="Fuentedeprrafopredeter"/>
    <w:uiPriority w:val="33"/>
    <w:qFormat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rPr>
      <w:color w:val="03657C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Arial" w:hAnsi="Arial" w:cs="Arial"/>
      <w:bCs/>
      <w:color w:val="A6A6A6"/>
      <w:kern w:val="32"/>
      <w:sz w:val="16"/>
      <w:szCs w:val="22"/>
    </w:rPr>
  </w:style>
  <w:style w:type="paragraph" w:customStyle="1" w:styleId="Piedepginaypaginacin">
    <w:name w:val="Pie de página y paginación"/>
    <w:link w:val="PiedepginaypaginacinCar"/>
    <w:qFormat/>
    <w:pPr>
      <w:jc w:val="right"/>
    </w:pPr>
    <w:rPr>
      <w:rFonts w:ascii="Arial" w:eastAsia="Times New Roman" w:hAnsi="Arial" w:cs="Arial"/>
      <w:bCs/>
      <w:color w:val="004254" w:themeColor="text1"/>
      <w:kern w:val="32"/>
      <w:sz w:val="16"/>
      <w:szCs w:val="16"/>
      <w:lang w:val="es-ES" w:eastAsia="es-ES"/>
    </w:rPr>
  </w:style>
  <w:style w:type="character" w:customStyle="1" w:styleId="PiedepginaypaginacinCar">
    <w:name w:val="Pie de página y paginación Car"/>
    <w:basedOn w:val="Fuentedeprrafopredeter"/>
    <w:link w:val="Piedepginaypaginacin"/>
    <w:qFormat/>
    <w:rPr>
      <w:rFonts w:ascii="Arial" w:hAnsi="Arial" w:cs="Arial"/>
      <w:bCs/>
      <w:color w:val="004254" w:themeColor="text1"/>
      <w:kern w:val="32"/>
      <w:sz w:val="16"/>
      <w:szCs w:val="16"/>
    </w:rPr>
  </w:style>
  <w:style w:type="paragraph" w:customStyle="1" w:styleId="00TtuloNivel1">
    <w:name w:val="00_Título Nivel 1"/>
    <w:basedOn w:val="Ttulo1"/>
    <w:next w:val="01Subttulo"/>
    <w:link w:val="00TtuloNivel1Car"/>
    <w:qFormat/>
    <w:pPr>
      <w:spacing w:after="360"/>
    </w:pPr>
  </w:style>
  <w:style w:type="paragraph" w:customStyle="1" w:styleId="01Subttulo">
    <w:name w:val="01_Subtítulo"/>
    <w:basedOn w:val="Ttulo2"/>
    <w:next w:val="04Cuerpodetexto"/>
    <w:link w:val="01SubttuloCar"/>
    <w:qFormat/>
    <w:pPr>
      <w:spacing w:before="360" w:after="240"/>
    </w:pPr>
  </w:style>
  <w:style w:type="character" w:customStyle="1" w:styleId="00TtuloNivel1Car">
    <w:name w:val="00_Título Nivel 1 Car"/>
    <w:basedOn w:val="Ttulo1Car"/>
    <w:link w:val="00TtuloNivel1"/>
    <w:qFormat/>
    <w:rPr>
      <w:rFonts w:ascii="Georgia" w:hAnsi="Georgia" w:cs="Arial"/>
      <w:color w:val="004254"/>
      <w:kern w:val="32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4"/>
    <w:qFormat/>
    <w:rPr>
      <w:rFonts w:ascii="Arial" w:hAnsi="Arial" w:cs="Arial"/>
      <w:iCs/>
      <w:color w:val="03657C"/>
      <w:kern w:val="32"/>
      <w:sz w:val="28"/>
      <w:szCs w:val="22"/>
    </w:rPr>
  </w:style>
  <w:style w:type="paragraph" w:customStyle="1" w:styleId="02TtuloNivel2">
    <w:name w:val="02_Título Nivel 2"/>
    <w:basedOn w:val="Ttulo3"/>
    <w:next w:val="04Cuerpodetexto"/>
    <w:link w:val="02TtuloNivel2Car"/>
    <w:qFormat/>
    <w:pPr>
      <w:keepLines/>
      <w:numPr>
        <w:numId w:val="1"/>
      </w:numPr>
      <w:tabs>
        <w:tab w:val="clear" w:pos="1425"/>
      </w:tabs>
      <w:overflowPunct w:val="0"/>
      <w:autoSpaceDE w:val="0"/>
      <w:autoSpaceDN w:val="0"/>
      <w:adjustRightInd w:val="0"/>
      <w:ind w:left="680" w:hanging="680"/>
      <w:textAlignment w:val="baseline"/>
    </w:pPr>
    <w:rPr>
      <w:color w:val="004254" w:themeColor="text1"/>
      <w:sz w:val="22"/>
    </w:rPr>
  </w:style>
  <w:style w:type="character" w:customStyle="1" w:styleId="01SubttuloCar">
    <w:name w:val="01_Subtítulo Car"/>
    <w:basedOn w:val="Ttulo2Car"/>
    <w:link w:val="01Subttulo"/>
    <w:qFormat/>
    <w:rPr>
      <w:rFonts w:ascii="Arial" w:hAnsi="Arial" w:cs="Arial"/>
      <w:iCs/>
      <w:color w:val="03657C"/>
      <w:kern w:val="32"/>
      <w:sz w:val="28"/>
      <w:szCs w:val="22"/>
    </w:rPr>
  </w:style>
  <w:style w:type="paragraph" w:customStyle="1" w:styleId="03TtuloNivel3">
    <w:name w:val="03_Título Nivel 3"/>
    <w:basedOn w:val="04Cuerpodetexto"/>
    <w:next w:val="04Cuerpodetexto"/>
    <w:link w:val="03TtuloNivel3Car"/>
    <w:qFormat/>
    <w:pPr>
      <w:numPr>
        <w:ilvl w:val="3"/>
        <w:numId w:val="1"/>
      </w:numPr>
      <w:overflowPunct w:val="0"/>
      <w:autoSpaceDE w:val="0"/>
      <w:autoSpaceDN w:val="0"/>
      <w:adjustRightInd w:val="0"/>
      <w:spacing w:after="120"/>
      <w:ind w:left="680" w:hanging="680"/>
      <w:textAlignment w:val="baseline"/>
      <w:outlineLvl w:val="3"/>
    </w:pPr>
    <w:rPr>
      <w:b/>
      <w:color w:val="03657C" w:themeColor="text2"/>
    </w:rPr>
  </w:style>
  <w:style w:type="character" w:customStyle="1" w:styleId="02TtuloNivel2Car">
    <w:name w:val="02_Título Nivel 2 Car"/>
    <w:basedOn w:val="Ttulo3Car"/>
    <w:link w:val="02TtuloNivel2"/>
    <w:qFormat/>
    <w:rPr>
      <w:rFonts w:ascii="Arial" w:hAnsi="Arial" w:cs="Arial"/>
      <w:color w:val="004254" w:themeColor="text1"/>
      <w:kern w:val="32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5"/>
    <w:qFormat/>
    <w:rPr>
      <w:rFonts w:ascii="Arial" w:hAnsi="Arial" w:cs="Arial"/>
      <w:color w:val="004254"/>
      <w:kern w:val="32"/>
      <w:sz w:val="24"/>
      <w:szCs w:val="22"/>
    </w:rPr>
  </w:style>
  <w:style w:type="character" w:customStyle="1" w:styleId="03TtuloNivel3Car">
    <w:name w:val="03_Título Nivel 3 Car"/>
    <w:basedOn w:val="Ttulo4Car"/>
    <w:link w:val="03TtuloNivel3"/>
    <w:qFormat/>
    <w:rPr>
      <w:rFonts w:ascii="Arial" w:eastAsiaTheme="majorEastAsia" w:hAnsi="Arial" w:cs="Arial"/>
      <w:b/>
      <w:bCs/>
      <w:i w:val="0"/>
      <w:iCs w:val="0"/>
      <w:color w:val="03657C" w:themeColor="text2"/>
      <w:kern w:val="32"/>
      <w:sz w:val="18"/>
      <w:szCs w:val="22"/>
    </w:rPr>
  </w:style>
  <w:style w:type="character" w:customStyle="1" w:styleId="Ttulo4Car">
    <w:name w:val="Título 4 Car"/>
    <w:basedOn w:val="Fuentedeprrafopredeter"/>
    <w:link w:val="Ttulo4"/>
    <w:semiHidden/>
    <w:qFormat/>
    <w:rPr>
      <w:rFonts w:asciiTheme="majorHAnsi" w:eastAsiaTheme="majorEastAsia" w:hAnsiTheme="majorHAnsi" w:cstheme="majorBidi"/>
      <w:bCs/>
      <w:i/>
      <w:iCs/>
      <w:color w:val="D09403" w:themeColor="accent1" w:themeShade="BF"/>
      <w:kern w:val="32"/>
      <w:sz w:val="22"/>
      <w:szCs w:val="22"/>
    </w:rPr>
  </w:style>
  <w:style w:type="character" w:customStyle="1" w:styleId="Ttulo5Car">
    <w:name w:val="Título 5 Car"/>
    <w:basedOn w:val="Fuentedeprrafopredeter"/>
    <w:link w:val="Ttulo5"/>
    <w:semiHidden/>
    <w:qFormat/>
    <w:rPr>
      <w:rFonts w:ascii="Arial" w:eastAsiaTheme="majorEastAsia" w:hAnsi="Arial" w:cstheme="majorBidi"/>
      <w:sz w:val="22"/>
      <w:lang w:val="en-GB" w:eastAsia="en-US"/>
    </w:rPr>
  </w:style>
  <w:style w:type="character" w:customStyle="1" w:styleId="Ttulo6Car">
    <w:name w:val="Título 6 Car"/>
    <w:basedOn w:val="Fuentedeprrafopredeter"/>
    <w:link w:val="Ttulo6"/>
    <w:semiHidden/>
    <w:qFormat/>
    <w:rPr>
      <w:rFonts w:ascii="Arial" w:eastAsiaTheme="majorEastAsia" w:hAnsi="Arial" w:cstheme="majorBidi"/>
      <w:sz w:val="22"/>
      <w:lang w:val="en-GB" w:eastAsia="en-US"/>
    </w:rPr>
  </w:style>
  <w:style w:type="character" w:customStyle="1" w:styleId="Ttulo7Car">
    <w:name w:val="Título 7 Car"/>
    <w:basedOn w:val="Fuentedeprrafopredeter"/>
    <w:link w:val="Ttulo7"/>
    <w:semiHidden/>
    <w:qFormat/>
    <w:rPr>
      <w:rFonts w:ascii="Arial" w:eastAsiaTheme="majorEastAsia" w:hAnsi="Arial" w:cstheme="majorBidi"/>
      <w:sz w:val="22"/>
      <w:lang w:val="en-GB" w:eastAsia="en-US"/>
    </w:rPr>
  </w:style>
  <w:style w:type="character" w:customStyle="1" w:styleId="Ttulo8Car">
    <w:name w:val="Título 8 Car"/>
    <w:basedOn w:val="Fuentedeprrafopredeter"/>
    <w:link w:val="Ttulo8"/>
    <w:semiHidden/>
    <w:qFormat/>
    <w:rPr>
      <w:rFonts w:ascii="Arial" w:eastAsiaTheme="majorEastAsia" w:hAnsi="Arial" w:cstheme="majorBidi"/>
      <w:sz w:val="22"/>
      <w:lang w:val="en-GB" w:eastAsia="en-US"/>
    </w:rPr>
  </w:style>
  <w:style w:type="character" w:customStyle="1" w:styleId="Ttulo9Car">
    <w:name w:val="Título 9 Car"/>
    <w:basedOn w:val="Fuentedeprrafopredeter"/>
    <w:link w:val="Ttulo9"/>
    <w:semiHidden/>
    <w:qFormat/>
    <w:rPr>
      <w:rFonts w:ascii="Arial" w:eastAsiaTheme="majorEastAsia" w:hAnsi="Arial" w:cstheme="majorBidi"/>
      <w:sz w:val="22"/>
      <w:lang w:val="en-GB" w:eastAsia="en-US"/>
    </w:rPr>
  </w:style>
  <w:style w:type="paragraph" w:customStyle="1" w:styleId="ListaNivel1">
    <w:name w:val="Lista Nivel 1"/>
    <w:basedOn w:val="04Cuerpodetexto"/>
    <w:uiPriority w:val="6"/>
    <w:qFormat/>
    <w:pPr>
      <w:keepLines/>
      <w:numPr>
        <w:numId w:val="3"/>
      </w:numPr>
      <w:spacing w:after="90"/>
      <w:ind w:left="34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ListaNivel2">
    <w:name w:val="Lista Nivel 2"/>
    <w:basedOn w:val="04Cuerpodetexto"/>
    <w:uiPriority w:val="7"/>
    <w:qFormat/>
    <w:pPr>
      <w:keepLines/>
      <w:numPr>
        <w:numId w:val="4"/>
      </w:numPr>
      <w:spacing w:after="90"/>
      <w:ind w:left="68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ListaNivel3">
    <w:name w:val="Lista Nivel 3"/>
    <w:basedOn w:val="04Cuerpodetexto"/>
    <w:uiPriority w:val="8"/>
    <w:qFormat/>
    <w:pPr>
      <w:keepLines/>
      <w:numPr>
        <w:numId w:val="5"/>
      </w:numPr>
      <w:spacing w:after="90"/>
      <w:ind w:left="102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ListNumNiv1">
    <w:name w:val="List. Num. Niv. 1"/>
    <w:basedOn w:val="04Cuerpodetexto"/>
    <w:uiPriority w:val="9"/>
    <w:qFormat/>
    <w:pPr>
      <w:keepLines/>
      <w:numPr>
        <w:numId w:val="6"/>
      </w:numPr>
      <w:spacing w:after="90"/>
      <w:ind w:left="34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ListNumNiv2">
    <w:name w:val="List. Num. Niv. 2"/>
    <w:basedOn w:val="04Cuerpodetexto"/>
    <w:uiPriority w:val="10"/>
    <w:qFormat/>
    <w:pPr>
      <w:keepLines/>
      <w:numPr>
        <w:numId w:val="7"/>
      </w:numPr>
      <w:spacing w:after="90"/>
      <w:ind w:left="68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ListNumNiv3">
    <w:name w:val="List. Num. Niv. 3"/>
    <w:basedOn w:val="04Cuerpodetexto"/>
    <w:uiPriority w:val="11"/>
    <w:qFormat/>
    <w:pPr>
      <w:keepLines/>
      <w:numPr>
        <w:numId w:val="8"/>
      </w:numPr>
      <w:spacing w:after="90"/>
      <w:ind w:left="102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zListendB">
    <w:name w:val="zList endB"/>
    <w:basedOn w:val="Normal"/>
    <w:next w:val="Normal"/>
    <w:semiHidden/>
    <w:pPr>
      <w:keepLines/>
      <w:numPr>
        <w:ilvl w:val="4"/>
        <w:numId w:val="3"/>
      </w:numPr>
      <w:spacing w:after="0"/>
      <w:jc w:val="both"/>
    </w:pPr>
    <w:rPr>
      <w:rFonts w:eastAsiaTheme="minorEastAsia" w:cs="Times New Roman"/>
      <w:bCs w:val="0"/>
      <w:color w:val="auto"/>
      <w:kern w:val="0"/>
      <w:szCs w:val="20"/>
      <w:lang w:val="en-GB" w:eastAsia="zh-CN"/>
    </w:rPr>
  </w:style>
  <w:style w:type="paragraph" w:customStyle="1" w:styleId="zListendN">
    <w:name w:val="zList endN"/>
    <w:basedOn w:val="Normal"/>
    <w:next w:val="Normal"/>
    <w:semiHidden/>
    <w:qFormat/>
    <w:pPr>
      <w:keepLines/>
      <w:numPr>
        <w:ilvl w:val="4"/>
        <w:numId w:val="6"/>
      </w:numPr>
      <w:spacing w:after="0"/>
      <w:jc w:val="both"/>
    </w:pPr>
    <w:rPr>
      <w:rFonts w:eastAsiaTheme="minorEastAsia" w:cs="Times New Roman"/>
      <w:bCs w:val="0"/>
      <w:color w:val="auto"/>
      <w:kern w:val="0"/>
      <w:szCs w:val="20"/>
      <w:lang w:val="en-GB" w:eastAsia="zh-CN"/>
    </w:rPr>
  </w:style>
  <w:style w:type="paragraph" w:customStyle="1" w:styleId="PortadaTtulo">
    <w:name w:val="Portada Título"/>
    <w:basedOn w:val="TtuloTDC1"/>
    <w:link w:val="PortadaTtuloCar"/>
    <w:qFormat/>
    <w:rPr>
      <w:sz w:val="52"/>
    </w:rPr>
  </w:style>
  <w:style w:type="character" w:customStyle="1" w:styleId="04CuerpodetextoCar">
    <w:name w:val="04_Cuerpo de texto Car"/>
    <w:basedOn w:val="Fuentedeprrafopredeter"/>
    <w:link w:val="04Cuerpodetexto"/>
    <w:qFormat/>
    <w:rPr>
      <w:rFonts w:ascii="Arial" w:hAnsi="Arial" w:cs="Arial"/>
      <w:bCs/>
      <w:color w:val="004254"/>
      <w:kern w:val="32"/>
      <w:sz w:val="18"/>
      <w:szCs w:val="22"/>
    </w:rPr>
  </w:style>
  <w:style w:type="paragraph" w:customStyle="1" w:styleId="PortadaSubttulo">
    <w:name w:val="Portada Subtítulo"/>
    <w:basedOn w:val="Descripcin"/>
    <w:link w:val="PortadaSubttuloCar"/>
    <w:qFormat/>
  </w:style>
  <w:style w:type="character" w:customStyle="1" w:styleId="TtuloTDCCar">
    <w:name w:val="Título TDC Car"/>
    <w:basedOn w:val="Fuentedeprrafopredeter"/>
    <w:link w:val="TtuloTDC1"/>
    <w:uiPriority w:val="39"/>
    <w:qFormat/>
    <w:rPr>
      <w:rFonts w:ascii="Georgia" w:hAnsi="Georgia" w:cs="Arial"/>
      <w:bCs/>
      <w:color w:val="004254" w:themeColor="text1"/>
      <w:spacing w:val="-3"/>
      <w:kern w:val="32"/>
      <w:sz w:val="40"/>
      <w:szCs w:val="28"/>
    </w:rPr>
  </w:style>
  <w:style w:type="character" w:customStyle="1" w:styleId="PortadaTtuloCar">
    <w:name w:val="Portada Título Car"/>
    <w:basedOn w:val="TtuloTDCCar"/>
    <w:link w:val="PortadaTtulo"/>
    <w:qFormat/>
    <w:rPr>
      <w:rFonts w:ascii="Georgia" w:hAnsi="Georgia" w:cs="Arial"/>
      <w:bCs/>
      <w:color w:val="004254" w:themeColor="text1"/>
      <w:spacing w:val="-3"/>
      <w:kern w:val="32"/>
      <w:sz w:val="52"/>
      <w:szCs w:val="28"/>
    </w:rPr>
  </w:style>
  <w:style w:type="character" w:customStyle="1" w:styleId="DescripcinCar">
    <w:name w:val="Descripción Car"/>
    <w:basedOn w:val="Fuentedeprrafopredeter"/>
    <w:link w:val="Descripcin"/>
    <w:uiPriority w:val="2"/>
    <w:qFormat/>
    <w:rPr>
      <w:rFonts w:ascii="Arial" w:hAnsi="Arial" w:cs="Arial"/>
      <w:bCs/>
      <w:iCs/>
      <w:color w:val="03657C" w:themeColor="text2"/>
      <w:kern w:val="32"/>
      <w:sz w:val="32"/>
      <w:szCs w:val="18"/>
    </w:rPr>
  </w:style>
  <w:style w:type="character" w:customStyle="1" w:styleId="PortadaSubttuloCar">
    <w:name w:val="Portada Subtítulo Car"/>
    <w:basedOn w:val="DescripcinCar"/>
    <w:link w:val="PortadaSubttulo"/>
    <w:qFormat/>
    <w:rPr>
      <w:rFonts w:ascii="Arial" w:hAnsi="Arial" w:cs="Arial"/>
      <w:bCs/>
      <w:iCs/>
      <w:color w:val="03657C" w:themeColor="text2"/>
      <w:kern w:val="32"/>
      <w:sz w:val="32"/>
      <w:szCs w:val="18"/>
    </w:rPr>
  </w:style>
  <w:style w:type="paragraph" w:customStyle="1" w:styleId="05Ladillo">
    <w:name w:val="05_Ladillo"/>
    <w:basedOn w:val="04Cuerpodetexto"/>
    <w:link w:val="05LadilloCar"/>
    <w:qFormat/>
    <w:pPr>
      <w:spacing w:before="240" w:after="120"/>
    </w:pPr>
    <w:rPr>
      <w:b/>
    </w:rPr>
  </w:style>
  <w:style w:type="character" w:customStyle="1" w:styleId="05LadilloCar">
    <w:name w:val="05_Ladillo Car"/>
    <w:basedOn w:val="03TtuloNivel3Car"/>
    <w:link w:val="05Ladillo"/>
    <w:qFormat/>
    <w:rPr>
      <w:rFonts w:ascii="Arial" w:eastAsiaTheme="majorEastAsia" w:hAnsi="Arial" w:cs="Arial"/>
      <w:b/>
      <w:bCs/>
      <w:i w:val="0"/>
      <w:iCs w:val="0"/>
      <w:color w:val="004254"/>
      <w:kern w:val="32"/>
      <w:sz w:val="18"/>
      <w:szCs w:val="22"/>
    </w:rPr>
  </w:style>
  <w:style w:type="paragraph" w:customStyle="1" w:styleId="06Cita">
    <w:name w:val="06_Cita"/>
    <w:basedOn w:val="04Cuerpodetexto"/>
    <w:next w:val="04Cuerpodetexto"/>
    <w:link w:val="06CitaCar"/>
    <w:qFormat/>
    <w:pPr>
      <w:ind w:left="1021" w:right="1021"/>
    </w:pPr>
    <w:rPr>
      <w:i/>
      <w:color w:val="03657C" w:themeColor="text2"/>
    </w:rPr>
  </w:style>
  <w:style w:type="table" w:customStyle="1" w:styleId="Indraescaladegrises">
    <w:name w:val="Indra_escala de grises"/>
    <w:basedOn w:val="Tablanormal"/>
    <w:uiPriority w:val="99"/>
    <w:qFormat/>
    <w:rPr>
      <w:rFonts w:ascii="Arial" w:hAnsi="Arial"/>
      <w:color w:val="004254" w:themeColor="text1"/>
      <w:sz w:val="18"/>
    </w:rPr>
    <w:tblPr>
      <w:tblBorders>
        <w:top w:val="single" w:sz="24" w:space="0" w:color="FFFFFF" w:themeColor="background2"/>
        <w:left w:val="single" w:sz="24" w:space="0" w:color="FFFFFF" w:themeColor="background2"/>
        <w:bottom w:val="single" w:sz="24" w:space="0" w:color="FFFFFF" w:themeColor="background2"/>
        <w:right w:val="single" w:sz="24" w:space="0" w:color="FFFFFF" w:themeColor="background2"/>
        <w:insideH w:val="single" w:sz="24" w:space="0" w:color="FFFFFF" w:themeColor="background2"/>
        <w:insideV w:val="single" w:sz="24" w:space="0" w:color="FFFFFF" w:themeColor="background2"/>
      </w:tblBorders>
      <w:tblCellMar>
        <w:left w:w="142" w:type="dxa"/>
        <w:right w:w="142" w:type="dxa"/>
      </w:tblCellMar>
    </w:tblPr>
    <w:tcPr>
      <w:shd w:val="clear" w:color="auto" w:fill="E8E8E8" w:themeFill="background1"/>
      <w:vAlign w:val="center"/>
    </w:tcPr>
  </w:style>
  <w:style w:type="character" w:customStyle="1" w:styleId="06CitaCar">
    <w:name w:val="06_Cita Car"/>
    <w:basedOn w:val="04CuerpodetextoCar"/>
    <w:link w:val="06Cita"/>
    <w:qFormat/>
    <w:rPr>
      <w:rFonts w:ascii="Arial" w:hAnsi="Arial" w:cs="Arial"/>
      <w:bCs/>
      <w:i/>
      <w:color w:val="03657C" w:themeColor="text2"/>
      <w:kern w:val="32"/>
      <w:sz w:val="18"/>
      <w:szCs w:val="22"/>
    </w:rPr>
  </w:style>
  <w:style w:type="paragraph" w:customStyle="1" w:styleId="TablaEncabezado">
    <w:name w:val="Tabla_Encabezado"/>
    <w:basedOn w:val="04Cuerpodetexto"/>
    <w:link w:val="TablaEncabezadoCar"/>
    <w:qFormat/>
    <w:pPr>
      <w:framePr w:hSpace="141" w:wrap="around" w:vAnchor="text" w:hAnchor="margin" w:y="5"/>
      <w:spacing w:before="120" w:after="120"/>
      <w:jc w:val="center"/>
    </w:pPr>
    <w:rPr>
      <w:b/>
      <w:sz w:val="16"/>
    </w:rPr>
  </w:style>
  <w:style w:type="paragraph" w:customStyle="1" w:styleId="TablaDatos">
    <w:name w:val="Tabla_Datos"/>
    <w:basedOn w:val="04Cuerpodetexto"/>
    <w:link w:val="TablaDatosCar"/>
    <w:qFormat/>
    <w:pPr>
      <w:framePr w:hSpace="141" w:wrap="around" w:vAnchor="text" w:hAnchor="margin" w:y="5"/>
      <w:spacing w:before="80" w:after="80"/>
    </w:pPr>
    <w:rPr>
      <w:color w:val="004254" w:themeColor="text1"/>
      <w:sz w:val="16"/>
    </w:rPr>
  </w:style>
  <w:style w:type="character" w:customStyle="1" w:styleId="TablaEncabezadoCar">
    <w:name w:val="Tabla_Encabezado Car"/>
    <w:basedOn w:val="Fuentedeprrafopredeter"/>
    <w:link w:val="TablaEncabezado"/>
    <w:qFormat/>
    <w:rPr>
      <w:rFonts w:ascii="Arial" w:hAnsi="Arial" w:cs="Arial"/>
      <w:b/>
      <w:bCs/>
      <w:color w:val="004254"/>
      <w:kern w:val="32"/>
      <w:sz w:val="16"/>
      <w:szCs w:val="22"/>
    </w:rPr>
  </w:style>
  <w:style w:type="character" w:customStyle="1" w:styleId="TablaDatosCar">
    <w:name w:val="Tabla_Datos Car"/>
    <w:basedOn w:val="Fuentedeprrafopredeter"/>
    <w:link w:val="TablaDatos"/>
    <w:rPr>
      <w:rFonts w:ascii="Arial" w:hAnsi="Arial" w:cs="Arial"/>
      <w:bCs/>
      <w:color w:val="004254" w:themeColor="text1"/>
      <w:kern w:val="32"/>
      <w:sz w:val="16"/>
      <w:szCs w:val="22"/>
    </w:rPr>
  </w:style>
  <w:style w:type="paragraph" w:customStyle="1" w:styleId="Piedegraficos">
    <w:name w:val="Pie de graficos"/>
    <w:basedOn w:val="04Cuerpodetexto"/>
    <w:next w:val="04Cuerpodetexto"/>
    <w:link w:val="PiedegraficosCar"/>
    <w:qFormat/>
    <w:pPr>
      <w:spacing w:after="0"/>
    </w:pPr>
    <w:rPr>
      <w:color w:val="03657C" w:themeColor="text2"/>
      <w:sz w:val="16"/>
    </w:rPr>
  </w:style>
  <w:style w:type="character" w:customStyle="1" w:styleId="PiedegraficosCar">
    <w:name w:val="Pie de graficos Car"/>
    <w:basedOn w:val="04CuerpodetextoCar"/>
    <w:link w:val="Piedegraficos"/>
    <w:qFormat/>
    <w:rPr>
      <w:rFonts w:ascii="Arial" w:hAnsi="Arial" w:cs="Arial"/>
      <w:bCs/>
      <w:color w:val="03657C" w:themeColor="text2"/>
      <w:kern w:val="32"/>
      <w:sz w:val="16"/>
      <w:szCs w:val="2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oraleslo\Downloads\Plantilla_Word_Indra_16112018%20(3).dotx" TargetMode="External"/></Relationships>
</file>

<file path=word/theme/theme1.xml><?xml version="1.0" encoding="utf-8"?>
<a:theme xmlns:a="http://schemas.openxmlformats.org/drawingml/2006/main" name="Tema de Office">
  <a:themeElements>
    <a:clrScheme name="Corporativo Indra">
      <a:dk1>
        <a:srgbClr val="004254"/>
      </a:dk1>
      <a:lt1>
        <a:srgbClr val="E8E8E8"/>
      </a:lt1>
      <a:dk2>
        <a:srgbClr val="03657C"/>
      </a:dk2>
      <a:lt2>
        <a:srgbClr val="FFFFFF"/>
      </a:lt2>
      <a:accent1>
        <a:srgbClr val="FBBB21"/>
      </a:accent1>
      <a:accent2>
        <a:srgbClr val="40717F"/>
      </a:accent2>
      <a:accent3>
        <a:srgbClr val="7FA0A9"/>
      </a:accent3>
      <a:accent4>
        <a:srgbClr val="BED0D4"/>
      </a:accent4>
      <a:accent5>
        <a:srgbClr val="428B9C"/>
      </a:accent5>
      <a:accent6>
        <a:srgbClr val="82B2BE"/>
      </a:accent6>
      <a:hlink>
        <a:srgbClr val="03657C"/>
      </a:hlink>
      <a:folHlink>
        <a:srgbClr val="646E7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496141DCE0448858CF9932684ACCF" ma:contentTypeVersion="4" ma:contentTypeDescription="Crear nuevo documento." ma:contentTypeScope="" ma:versionID="f94aac74b1183ef9175df0398377149c">
  <xsd:schema xmlns:xsd="http://www.w3.org/2001/XMLSchema" xmlns:xs="http://www.w3.org/2001/XMLSchema" xmlns:p="http://schemas.microsoft.com/office/2006/metadata/properties" xmlns:ns3="21fbf669-00bf-499e-ba2c-f62778ec193d" targetNamespace="http://schemas.microsoft.com/office/2006/metadata/properties" ma:root="true" ma:fieldsID="9be31398d9a92935b888cb8622d18a1a" ns3:_="">
    <xsd:import namespace="21fbf669-00bf-499e-ba2c-f62778ec19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bf669-00bf-499e-ba2c-f62778ec1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932430-66CF-4E4A-A473-AA6833B749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29E57F-31CC-49A2-8B15-511B4892E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bf669-00bf-499e-ba2c-f62778ec1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720B2B-36DD-4104-9AC5-B4318808B8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1CD6418C-0F6A-4935-BD36-C233314BB5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Plantilla_Word_Indra_16112018 (3)</Template>
  <TotalTime>85</TotalTime>
  <Pages>12</Pages>
  <Words>843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Morales López, Alba</dc:creator>
  <cp:lastModifiedBy>cristhopher barreto salamanca</cp:lastModifiedBy>
  <cp:revision>14</cp:revision>
  <cp:lastPrinted>2018-10-15T15:11:00Z</cp:lastPrinted>
  <dcterms:created xsi:type="dcterms:W3CDTF">2021-03-17T13:09:00Z</dcterms:created>
  <dcterms:modified xsi:type="dcterms:W3CDTF">2021-03-17T17:25:00Z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  <property fmtid="{D5CDD505-2E9C-101B-9397-08002B2CF9AE}" pid="3" name="ContentTypeId">
    <vt:lpwstr>0x010100B0E496141DCE0448858CF9932684ACCF</vt:lpwstr>
  </property>
</Properties>
</file>